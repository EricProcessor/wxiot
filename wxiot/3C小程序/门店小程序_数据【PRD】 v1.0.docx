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06281268910e45df" Type="http://schemas.microsoft.com/office/2006/relationships/txt" Target="udata/data.dat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DFB" w:rsidRDefault="00835943" w:rsidP="00443DFB">
      <w:r>
        <w:rPr>
          <w:rFonts w:hint="eastAsia"/>
        </w:rPr>
        <w:t xml:space="preserve"> </w:t>
      </w:r>
    </w:p>
    <w:p w:rsidR="00E775B8" w:rsidRDefault="00E775B8" w:rsidP="00443DFB"/>
    <w:p w:rsidR="00E775B8" w:rsidRDefault="00E775B8" w:rsidP="00443DFB"/>
    <w:p w:rsidR="00E775B8" w:rsidRDefault="00E775B8" w:rsidP="00443DFB"/>
    <w:p w:rsidR="00BA0CBC" w:rsidRDefault="00BA0CBC" w:rsidP="00443DFB"/>
    <w:p w:rsidR="00BA0CBC" w:rsidRDefault="00BA0CBC" w:rsidP="00443DFB"/>
    <w:p w:rsidR="00BA0CBC" w:rsidRDefault="00BA0CBC" w:rsidP="00443DFB"/>
    <w:p w:rsidR="000C5544" w:rsidRDefault="00A65DB3" w:rsidP="00AA6E3B">
      <w:pPr>
        <w:pStyle w:val="a5"/>
        <w:spacing w:before="312" w:after="156"/>
      </w:pPr>
      <w:r>
        <w:rPr>
          <w:rFonts w:hint="eastAsia"/>
        </w:rPr>
        <w:t>门店小程序</w:t>
      </w:r>
      <w:r w:rsidR="00207D8F">
        <w:rPr>
          <w:rFonts w:hint="eastAsia"/>
        </w:rPr>
        <w:t>需求规格</w:t>
      </w:r>
      <w:r w:rsidR="00C16A0F">
        <w:rPr>
          <w:rFonts w:hint="eastAsia"/>
        </w:rPr>
        <w:t>说明书</w:t>
      </w:r>
    </w:p>
    <w:p w:rsidR="00BA0CBC" w:rsidRPr="003D5780" w:rsidRDefault="00BA0CBC" w:rsidP="00A04D0C">
      <w:pPr>
        <w:rPr>
          <w:sz w:val="44"/>
        </w:rPr>
      </w:pPr>
    </w:p>
    <w:p w:rsidR="00BA0CBC" w:rsidRDefault="00BA0CBC" w:rsidP="00443DFB"/>
    <w:p w:rsidR="00BA0CBC" w:rsidRDefault="00BA0CBC" w:rsidP="00443DFB"/>
    <w:p w:rsidR="00BA0CBC" w:rsidRPr="000C5544" w:rsidRDefault="00BA0CBC" w:rsidP="00443DFB"/>
    <w:p w:rsidR="00BA0CBC" w:rsidRDefault="00BA0CBC" w:rsidP="00443DFB"/>
    <w:p w:rsidR="00BA0CBC" w:rsidRDefault="00BA0CBC" w:rsidP="00443DFB"/>
    <w:p w:rsidR="00BA0CBC" w:rsidRDefault="00BA0CBC" w:rsidP="00443DFB"/>
    <w:p w:rsidR="00BA0CBC" w:rsidRPr="00263611" w:rsidRDefault="00BA0CBC" w:rsidP="00443DFB"/>
    <w:p w:rsidR="00BA0CBC" w:rsidRDefault="00BA0CBC" w:rsidP="00443DFB"/>
    <w:p w:rsidR="00BA0CBC" w:rsidRDefault="00BA0CBC" w:rsidP="00443DFB"/>
    <w:p w:rsidR="00BA0CBC" w:rsidRDefault="00BA0CBC" w:rsidP="00443DFB"/>
    <w:p w:rsidR="00BA0CBC" w:rsidRDefault="00BA0CBC" w:rsidP="00443DFB"/>
    <w:p w:rsidR="00BA0CBC" w:rsidRDefault="00BA0CBC" w:rsidP="00443DFB"/>
    <w:p w:rsidR="00340E4B" w:rsidRDefault="00340E4B" w:rsidP="00443DFB"/>
    <w:p w:rsidR="00340E4B" w:rsidRDefault="00340E4B" w:rsidP="00443DFB"/>
    <w:p w:rsidR="00340E4B" w:rsidRDefault="00340E4B" w:rsidP="00443DFB"/>
    <w:p w:rsidR="00340E4B" w:rsidRDefault="00340E4B" w:rsidP="00443DFB"/>
    <w:p w:rsidR="00BA0CBC" w:rsidRDefault="00BA0CBC" w:rsidP="00443DFB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426"/>
        <w:gridCol w:w="2977"/>
      </w:tblGrid>
      <w:tr w:rsidR="00BA0CBC" w:rsidTr="0044733B">
        <w:trPr>
          <w:jc w:val="center"/>
        </w:trPr>
        <w:tc>
          <w:tcPr>
            <w:tcW w:w="1426" w:type="dxa"/>
            <w:shd w:val="clear" w:color="auto" w:fill="D9D9D9" w:themeFill="background1" w:themeFillShade="D9"/>
            <w:vAlign w:val="center"/>
          </w:tcPr>
          <w:p w:rsidR="00BA0CBC" w:rsidRPr="00BA0CBC" w:rsidRDefault="00BA0CBC" w:rsidP="0071410C">
            <w:pPr>
              <w:jc w:val="both"/>
              <w:rPr>
                <w:b/>
                <w:sz w:val="18"/>
                <w:szCs w:val="18"/>
              </w:rPr>
            </w:pPr>
            <w:r w:rsidRPr="00BA0CBC">
              <w:rPr>
                <w:rFonts w:hint="eastAsia"/>
                <w:b/>
                <w:sz w:val="18"/>
                <w:szCs w:val="18"/>
              </w:rPr>
              <w:t>版本</w:t>
            </w:r>
          </w:p>
        </w:tc>
        <w:tc>
          <w:tcPr>
            <w:tcW w:w="2977" w:type="dxa"/>
            <w:vAlign w:val="center"/>
          </w:tcPr>
          <w:p w:rsidR="00BA0CBC" w:rsidRPr="00BA0CBC" w:rsidRDefault="00A04D0C" w:rsidP="0071410C">
            <w:pPr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 w:rsidR="002B3D5A">
              <w:rPr>
                <w:sz w:val="18"/>
                <w:szCs w:val="18"/>
              </w:rPr>
              <w:t>.</w:t>
            </w:r>
            <w:r w:rsidR="00F062D6">
              <w:rPr>
                <w:rFonts w:hint="eastAsia"/>
                <w:sz w:val="18"/>
                <w:szCs w:val="18"/>
              </w:rPr>
              <w:t>0</w:t>
            </w:r>
          </w:p>
        </w:tc>
      </w:tr>
      <w:tr w:rsidR="00BA0CBC" w:rsidTr="0044733B">
        <w:trPr>
          <w:jc w:val="center"/>
        </w:trPr>
        <w:tc>
          <w:tcPr>
            <w:tcW w:w="1426" w:type="dxa"/>
            <w:shd w:val="clear" w:color="auto" w:fill="D9D9D9" w:themeFill="background1" w:themeFillShade="D9"/>
            <w:vAlign w:val="center"/>
          </w:tcPr>
          <w:p w:rsidR="00BA0CBC" w:rsidRPr="00BA0CBC" w:rsidRDefault="00BA0CBC" w:rsidP="0071410C">
            <w:pPr>
              <w:jc w:val="both"/>
              <w:rPr>
                <w:b/>
                <w:sz w:val="18"/>
                <w:szCs w:val="18"/>
              </w:rPr>
            </w:pPr>
            <w:r w:rsidRPr="00BA0CBC">
              <w:rPr>
                <w:rFonts w:hint="eastAsia"/>
                <w:b/>
                <w:sz w:val="18"/>
                <w:szCs w:val="18"/>
              </w:rPr>
              <w:t>作者</w:t>
            </w:r>
          </w:p>
        </w:tc>
        <w:tc>
          <w:tcPr>
            <w:tcW w:w="2977" w:type="dxa"/>
            <w:vAlign w:val="center"/>
          </w:tcPr>
          <w:p w:rsidR="00BA0CBC" w:rsidRPr="00BA0CBC" w:rsidRDefault="00543645" w:rsidP="0027019D">
            <w:pPr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吴荻</w:t>
            </w:r>
          </w:p>
        </w:tc>
      </w:tr>
      <w:tr w:rsidR="00BA0CBC" w:rsidTr="0044733B">
        <w:trPr>
          <w:jc w:val="center"/>
        </w:trPr>
        <w:tc>
          <w:tcPr>
            <w:tcW w:w="1426" w:type="dxa"/>
            <w:shd w:val="clear" w:color="auto" w:fill="D9D9D9" w:themeFill="background1" w:themeFillShade="D9"/>
            <w:vAlign w:val="center"/>
          </w:tcPr>
          <w:p w:rsidR="00BA0CBC" w:rsidRPr="00BA0CBC" w:rsidRDefault="00BA0CBC" w:rsidP="0071410C">
            <w:pPr>
              <w:jc w:val="both"/>
              <w:rPr>
                <w:b/>
                <w:sz w:val="18"/>
                <w:szCs w:val="18"/>
              </w:rPr>
            </w:pPr>
            <w:r w:rsidRPr="00BA0CBC">
              <w:rPr>
                <w:rFonts w:hint="eastAsia"/>
                <w:b/>
                <w:sz w:val="18"/>
                <w:szCs w:val="18"/>
              </w:rPr>
              <w:t>发布日期</w:t>
            </w:r>
          </w:p>
        </w:tc>
        <w:tc>
          <w:tcPr>
            <w:tcW w:w="2977" w:type="dxa"/>
            <w:vAlign w:val="center"/>
          </w:tcPr>
          <w:p w:rsidR="00BA0CBC" w:rsidRPr="00BA0CBC" w:rsidRDefault="00A04D0C" w:rsidP="00F062D6">
            <w:pPr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</w:t>
            </w:r>
            <w:r w:rsidR="00F062D6">
              <w:rPr>
                <w:rFonts w:hint="eastAsia"/>
                <w:sz w:val="18"/>
                <w:szCs w:val="18"/>
              </w:rPr>
              <w:t>8</w:t>
            </w:r>
            <w:r w:rsidR="00F062D6">
              <w:rPr>
                <w:sz w:val="18"/>
                <w:szCs w:val="18"/>
              </w:rPr>
              <w:t>-</w:t>
            </w:r>
            <w:r w:rsidR="00F062D6">
              <w:rPr>
                <w:rFonts w:hint="eastAsia"/>
                <w:sz w:val="18"/>
                <w:szCs w:val="18"/>
              </w:rPr>
              <w:t>4</w:t>
            </w:r>
            <w:r w:rsidR="00290B3C">
              <w:rPr>
                <w:sz w:val="18"/>
                <w:szCs w:val="18"/>
              </w:rPr>
              <w:t>-</w:t>
            </w:r>
            <w:r w:rsidR="00543645">
              <w:rPr>
                <w:rFonts w:hint="eastAsia"/>
                <w:sz w:val="18"/>
                <w:szCs w:val="18"/>
              </w:rPr>
              <w:t>8</w:t>
            </w:r>
          </w:p>
        </w:tc>
      </w:tr>
    </w:tbl>
    <w:p w:rsidR="00BA0CBC" w:rsidRDefault="00BA0CBC" w:rsidP="00BA0CBC"/>
    <w:p w:rsidR="00BA0CBC" w:rsidRDefault="00BA0CBC" w:rsidP="00443DFB"/>
    <w:p w:rsidR="00BA0CBC" w:rsidRDefault="00BA0CBC" w:rsidP="00443DFB"/>
    <w:p w:rsidR="00E775B8" w:rsidRDefault="00E775B8" w:rsidP="00443DFB">
      <w:pPr>
        <w:sectPr w:rsidR="00E775B8" w:rsidSect="00443DFB">
          <w:headerReference w:type="default" r:id="rId8"/>
          <w:pgSz w:w="11906" w:h="16838"/>
          <w:pgMar w:top="1440" w:right="1080" w:bottom="1440" w:left="1080" w:header="851" w:footer="709" w:gutter="0"/>
          <w:cols w:space="425"/>
          <w:docGrid w:type="lines" w:linePitch="312"/>
        </w:sectPr>
      </w:pPr>
    </w:p>
    <w:p w:rsidR="00E775B8" w:rsidRPr="00FD433B" w:rsidRDefault="00E775B8" w:rsidP="00FD433B">
      <w:pPr>
        <w:jc w:val="center"/>
        <w:rPr>
          <w:b/>
          <w:sz w:val="36"/>
          <w:szCs w:val="36"/>
        </w:rPr>
      </w:pPr>
      <w:r w:rsidRPr="00FD433B">
        <w:rPr>
          <w:rFonts w:hint="eastAsia"/>
          <w:b/>
          <w:sz w:val="36"/>
          <w:szCs w:val="36"/>
        </w:rPr>
        <w:lastRenderedPageBreak/>
        <w:t>目录</w:t>
      </w:r>
    </w:p>
    <w:p w:rsidR="00E775B8" w:rsidRDefault="00E775B8" w:rsidP="00443DFB"/>
    <w:p w:rsidR="002650DC" w:rsidRDefault="00A074E2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r>
        <w:fldChar w:fldCharType="begin"/>
      </w:r>
      <w:r w:rsidR="00FD433B">
        <w:rPr>
          <w:rFonts w:hint="eastAsia"/>
        </w:rPr>
        <w:instrText>TOC \o "2-3" \h \z \t "</w:instrText>
      </w:r>
      <w:r w:rsidR="00FD433B">
        <w:rPr>
          <w:rFonts w:hint="eastAsia"/>
        </w:rPr>
        <w:instrText>标题</w:instrText>
      </w:r>
      <w:r w:rsidR="00FD433B">
        <w:rPr>
          <w:rFonts w:hint="eastAsia"/>
        </w:rPr>
        <w:instrText xml:space="preserve"> 1,1"</w:instrText>
      </w:r>
      <w:r>
        <w:fldChar w:fldCharType="separate"/>
      </w:r>
      <w:hyperlink w:anchor="_Toc512160326" w:history="1">
        <w:r w:rsidR="002650DC" w:rsidRPr="00EA7575">
          <w:rPr>
            <w:rStyle w:val="aa"/>
            <w:noProof/>
          </w:rPr>
          <w:t>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概述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_Toc512160326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3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27" w:history="1">
        <w:r w:rsidR="002650DC" w:rsidRPr="00EA7575">
          <w:rPr>
            <w:rStyle w:val="aa"/>
            <w:noProof/>
          </w:rPr>
          <w:t>1.1.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产品背景及目标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_Toc512160327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3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28" w:history="1">
        <w:r w:rsidR="002650DC" w:rsidRPr="00EA7575">
          <w:rPr>
            <w:rStyle w:val="aa"/>
            <w:noProof/>
          </w:rPr>
          <w:t>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产品功能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_Toc512160328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4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29" w:history="1">
        <w:r w:rsidR="002650DC" w:rsidRPr="00EA7575">
          <w:rPr>
            <w:rStyle w:val="aa"/>
            <w:noProof/>
          </w:rPr>
          <w:t>2.1.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业务流程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_Toc512160329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4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0" w:history="1">
        <w:r w:rsidR="002650DC" w:rsidRPr="00EA7575">
          <w:rPr>
            <w:rStyle w:val="aa"/>
            <w:noProof/>
          </w:rPr>
          <w:t>2.2.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功能摘要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_Toc512160330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5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1" w:history="1">
        <w:r w:rsidR="002650DC" w:rsidRPr="00EA7575">
          <w:rPr>
            <w:rStyle w:val="aa"/>
            <w:noProof/>
          </w:rPr>
          <w:t>2.3.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用户</w:t>
        </w:r>
        <w:r w:rsidR="002650DC" w:rsidRPr="00EA7575">
          <w:rPr>
            <w:rStyle w:val="aa"/>
            <w:noProof/>
          </w:rPr>
          <w:t>&amp;</w:t>
        </w:r>
        <w:r w:rsidR="002650DC" w:rsidRPr="00EA7575">
          <w:rPr>
            <w:rStyle w:val="aa"/>
            <w:rFonts w:hint="eastAsia"/>
            <w:noProof/>
          </w:rPr>
          <w:t>权限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_Toc512160331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5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2" w:history="1">
        <w:r w:rsidR="002650DC" w:rsidRPr="00EA7575">
          <w:rPr>
            <w:rStyle w:val="aa"/>
            <w:noProof/>
          </w:rPr>
          <w:t>2.4.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功能总览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_Toc512160332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6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3" w:history="1">
        <w:r w:rsidR="002650DC" w:rsidRPr="00EA7575">
          <w:rPr>
            <w:rStyle w:val="aa"/>
            <w:noProof/>
          </w:rPr>
          <w:t>3.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功能设计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_Toc512160333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6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4" w:history="1">
        <w:r w:rsidR="002650DC" w:rsidRPr="00EA7575">
          <w:rPr>
            <w:rStyle w:val="aa"/>
            <w:noProof/>
          </w:rPr>
          <w:t>3.1.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数据看板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_Toc512160334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6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5" w:history="1">
        <w:r w:rsidR="002650DC" w:rsidRPr="00EA7575">
          <w:rPr>
            <w:rStyle w:val="aa"/>
            <w:rFonts w:asciiTheme="minorEastAsia" w:hAnsiTheme="minorEastAsia"/>
            <w:noProof/>
          </w:rPr>
          <w:t>3.1.1.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数据看板</w:t>
        </w:r>
        <w:r w:rsidR="002650DC" w:rsidRPr="00EA7575">
          <w:rPr>
            <w:rStyle w:val="aa"/>
            <w:rFonts w:asciiTheme="minorEastAsia" w:hAnsiTheme="minorEastAsia"/>
            <w:noProof/>
          </w:rPr>
          <w:t>Dashboard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_Toc512160335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6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6" w:history="1">
        <w:r w:rsidR="002650DC" w:rsidRPr="00EA7575">
          <w:rPr>
            <w:rStyle w:val="aa"/>
            <w:rFonts w:asciiTheme="minorEastAsia" w:hAnsiTheme="minorEastAsia"/>
            <w:noProof/>
          </w:rPr>
          <w:t>3.1.2.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数据看板设置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_Toc512160336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8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7" w:history="1">
        <w:r w:rsidR="002650DC" w:rsidRPr="00EA7575">
          <w:rPr>
            <w:rStyle w:val="aa"/>
            <w:rFonts w:asciiTheme="minorEastAsia" w:hAnsiTheme="minorEastAsia"/>
            <w:noProof/>
          </w:rPr>
          <w:t>3.1.3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客流分析页面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_Toc512160337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10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8" w:history="1">
        <w:r w:rsidR="002650DC" w:rsidRPr="00EA7575">
          <w:rPr>
            <w:rStyle w:val="aa"/>
            <w:rFonts w:asciiTheme="minorEastAsia" w:hAnsiTheme="minorEastAsia"/>
            <w:noProof/>
          </w:rPr>
          <w:t>3.1.4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顾客分析页面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_Toc512160338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12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39" w:history="1">
        <w:r w:rsidR="002650DC" w:rsidRPr="00EA7575">
          <w:rPr>
            <w:rStyle w:val="aa"/>
            <w:rFonts w:asciiTheme="minorEastAsia" w:hAnsiTheme="minorEastAsia"/>
            <w:noProof/>
          </w:rPr>
          <w:t>3.1.5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商品分析页面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_Toc512160339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14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0" w:history="1">
        <w:r w:rsidR="002650DC" w:rsidRPr="00EA7575">
          <w:rPr>
            <w:rStyle w:val="aa"/>
            <w:rFonts w:asciiTheme="minorEastAsia" w:hAnsiTheme="minorEastAsia"/>
            <w:noProof/>
          </w:rPr>
          <w:t>3.1.6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热区分析页面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_Toc512160340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16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1" w:history="1">
        <w:r w:rsidR="002650DC" w:rsidRPr="00EA7575">
          <w:rPr>
            <w:rStyle w:val="aa"/>
            <w:noProof/>
          </w:rPr>
          <w:t>3.2.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门店助手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_Toc512160341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18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2" w:history="1">
        <w:r w:rsidR="002650DC" w:rsidRPr="00EA7575">
          <w:rPr>
            <w:rStyle w:val="aa"/>
            <w:rFonts w:asciiTheme="minorEastAsia" w:hAnsiTheme="minorEastAsia"/>
            <w:noProof/>
          </w:rPr>
          <w:t>3.2.1.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实时业绩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_Toc512160342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18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3" w:history="1">
        <w:r w:rsidR="002650DC" w:rsidRPr="00EA7575">
          <w:rPr>
            <w:rStyle w:val="aa"/>
            <w:rFonts w:asciiTheme="minorEastAsia" w:hAnsiTheme="minorEastAsia"/>
            <w:noProof/>
          </w:rPr>
          <w:t>3.2.2.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会员管理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_Toc512160343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18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30"/>
        <w:tabs>
          <w:tab w:val="left" w:pos="168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4" w:history="1">
        <w:r w:rsidR="002650DC" w:rsidRPr="00EA7575">
          <w:rPr>
            <w:rStyle w:val="aa"/>
            <w:rFonts w:asciiTheme="minorEastAsia" w:hAnsiTheme="minorEastAsia"/>
            <w:noProof/>
          </w:rPr>
          <w:t>3.2.3.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asciiTheme="minorEastAsia" w:hAnsiTheme="minorEastAsia" w:hint="eastAsia"/>
            <w:noProof/>
          </w:rPr>
          <w:t>我的店铺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_Toc512160344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18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5" w:history="1">
        <w:r w:rsidR="002650DC" w:rsidRPr="00EA7575">
          <w:rPr>
            <w:rStyle w:val="aa"/>
            <w:noProof/>
          </w:rPr>
          <w:t>4.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其他需求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_Toc512160345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6" w:history="1">
        <w:r w:rsidR="002650DC" w:rsidRPr="00EA7575">
          <w:rPr>
            <w:rStyle w:val="aa"/>
            <w:noProof/>
          </w:rPr>
          <w:t>4.1.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性能需求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_Toc512160346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7" w:history="1">
        <w:r w:rsidR="002650DC" w:rsidRPr="00EA7575">
          <w:rPr>
            <w:rStyle w:val="aa"/>
            <w:noProof/>
          </w:rPr>
          <w:t>4.2.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安全性需求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_Toc512160347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8" w:history="1">
        <w:r w:rsidR="002650DC" w:rsidRPr="00EA7575">
          <w:rPr>
            <w:rStyle w:val="aa"/>
            <w:noProof/>
          </w:rPr>
          <w:t>5.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附录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_Toc512160348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49" w:history="1">
        <w:r w:rsidR="002650DC" w:rsidRPr="00EA7575">
          <w:rPr>
            <w:rStyle w:val="aa"/>
            <w:noProof/>
          </w:rPr>
          <w:t>5.1.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名词术语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_Toc512160349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50" w:history="1">
        <w:r w:rsidR="002650DC" w:rsidRPr="00EA7575">
          <w:rPr>
            <w:rStyle w:val="aa"/>
            <w:noProof/>
          </w:rPr>
          <w:t>5.2.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参考资料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_Toc512160350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2650DC" w:rsidRDefault="001D72FB">
      <w:pPr>
        <w:pStyle w:val="20"/>
        <w:tabs>
          <w:tab w:val="left" w:pos="1050"/>
          <w:tab w:val="right" w:leader="dot" w:pos="9736"/>
        </w:tabs>
        <w:rPr>
          <w:rFonts w:asciiTheme="minorHAnsi" w:eastAsiaTheme="minorEastAsia" w:hAnsiTheme="minorHAnsi"/>
          <w:noProof/>
          <w:sz w:val="21"/>
        </w:rPr>
      </w:pPr>
      <w:hyperlink w:anchor="_Toc512160351" w:history="1">
        <w:r w:rsidR="002650DC" w:rsidRPr="00EA7575">
          <w:rPr>
            <w:rStyle w:val="aa"/>
            <w:noProof/>
          </w:rPr>
          <w:t>5.3.</w:t>
        </w:r>
        <w:r w:rsidR="002650DC">
          <w:rPr>
            <w:rFonts w:asciiTheme="minorHAnsi" w:eastAsiaTheme="minorEastAsia" w:hAnsiTheme="minorHAnsi"/>
            <w:noProof/>
            <w:sz w:val="21"/>
          </w:rPr>
          <w:tab/>
        </w:r>
        <w:r w:rsidR="002650DC" w:rsidRPr="00EA7575">
          <w:rPr>
            <w:rStyle w:val="aa"/>
            <w:rFonts w:hint="eastAsia"/>
            <w:noProof/>
          </w:rPr>
          <w:t>修订记录</w:t>
        </w:r>
        <w:r w:rsidR="002650DC">
          <w:rPr>
            <w:noProof/>
            <w:webHidden/>
          </w:rPr>
          <w:tab/>
        </w:r>
        <w:r w:rsidR="002650DC">
          <w:rPr>
            <w:noProof/>
            <w:webHidden/>
          </w:rPr>
          <w:fldChar w:fldCharType="begin"/>
        </w:r>
        <w:r w:rsidR="002650DC">
          <w:rPr>
            <w:noProof/>
            <w:webHidden/>
          </w:rPr>
          <w:instrText xml:space="preserve"> PAGEREF _Toc512160351 \h </w:instrText>
        </w:r>
        <w:r w:rsidR="002650DC">
          <w:rPr>
            <w:noProof/>
            <w:webHidden/>
          </w:rPr>
        </w:r>
        <w:r w:rsidR="002650DC">
          <w:rPr>
            <w:noProof/>
            <w:webHidden/>
          </w:rPr>
          <w:fldChar w:fldCharType="separate"/>
        </w:r>
        <w:r w:rsidR="002650DC">
          <w:rPr>
            <w:noProof/>
            <w:webHidden/>
          </w:rPr>
          <w:t>19</w:t>
        </w:r>
        <w:r w:rsidR="002650DC">
          <w:rPr>
            <w:noProof/>
            <w:webHidden/>
          </w:rPr>
          <w:fldChar w:fldCharType="end"/>
        </w:r>
      </w:hyperlink>
    </w:p>
    <w:p w:rsidR="00E775B8" w:rsidRDefault="00A074E2" w:rsidP="00443DFB">
      <w:r>
        <w:fldChar w:fldCharType="end"/>
      </w:r>
    </w:p>
    <w:p w:rsidR="00E775B8" w:rsidRDefault="00E775B8" w:rsidP="00443DFB">
      <w:pPr>
        <w:sectPr w:rsidR="00E775B8" w:rsidSect="00443DFB">
          <w:headerReference w:type="default" r:id="rId9"/>
          <w:footerReference w:type="default" r:id="rId10"/>
          <w:pgSz w:w="11906" w:h="16838"/>
          <w:pgMar w:top="1440" w:right="1080" w:bottom="1440" w:left="1080" w:header="851" w:footer="709" w:gutter="0"/>
          <w:cols w:space="425"/>
          <w:docGrid w:type="lines" w:linePitch="312"/>
        </w:sectPr>
      </w:pPr>
    </w:p>
    <w:p w:rsidR="00E775B8" w:rsidRDefault="00E775B8" w:rsidP="00AA6E3B">
      <w:pPr>
        <w:pStyle w:val="1"/>
        <w:spacing w:before="156"/>
      </w:pPr>
      <w:bookmarkStart w:id="0" w:name="_Toc512160326"/>
      <w:r>
        <w:rPr>
          <w:rFonts w:hint="eastAsia"/>
        </w:rPr>
        <w:lastRenderedPageBreak/>
        <w:t>概述</w:t>
      </w:r>
      <w:bookmarkEnd w:id="0"/>
    </w:p>
    <w:p w:rsidR="00F71112" w:rsidRDefault="00F71112" w:rsidP="00AA6E3B">
      <w:pPr>
        <w:pStyle w:val="2"/>
        <w:spacing w:before="156"/>
      </w:pPr>
      <w:bookmarkStart w:id="1" w:name="_Toc512160327"/>
      <w:r>
        <w:rPr>
          <w:rFonts w:hint="eastAsia"/>
        </w:rPr>
        <w:t>产品背景及目标</w:t>
      </w:r>
      <w:bookmarkEnd w:id="1"/>
    </w:p>
    <w:p w:rsidR="00EB58E8" w:rsidRDefault="00132334" w:rsidP="00EB58E8">
      <w:pPr>
        <w:ind w:firstLineChars="200" w:firstLine="420"/>
      </w:pPr>
      <w:r>
        <w:rPr>
          <w:rFonts w:hint="eastAsia"/>
        </w:rPr>
        <w:t>门店在设备采买后，需要对设备进行配网和绑定，需要使用</w:t>
      </w:r>
      <w:r w:rsidR="00EB58E8">
        <w:rPr>
          <w:rFonts w:hint="eastAsia"/>
        </w:rPr>
        <w:t>移动</w:t>
      </w:r>
      <w:r>
        <w:rPr>
          <w:rFonts w:hint="eastAsia"/>
        </w:rPr>
        <w:t>客户端进行引导并和</w:t>
      </w:r>
      <w:r>
        <w:rPr>
          <w:rFonts w:hint="eastAsia"/>
        </w:rPr>
        <w:t>IoT</w:t>
      </w:r>
      <w:r>
        <w:rPr>
          <w:rFonts w:hint="eastAsia"/>
        </w:rPr>
        <w:t>平台进行通讯，另外，门店人员对设备进行管控，以及数据统计的功能，也需要</w:t>
      </w:r>
      <w:r w:rsidR="00EB58E8">
        <w:rPr>
          <w:rFonts w:hint="eastAsia"/>
        </w:rPr>
        <w:t>移动</w:t>
      </w:r>
      <w:r>
        <w:rPr>
          <w:rFonts w:hint="eastAsia"/>
        </w:rPr>
        <w:t>客户端去承载。</w:t>
      </w:r>
      <w:r w:rsidR="00EB58E8">
        <w:rPr>
          <w:rFonts w:hint="eastAsia"/>
        </w:rPr>
        <w:t>经过评估，决定先采用小程序的形式来实现。</w:t>
      </w:r>
    </w:p>
    <w:p w:rsidR="003C0043" w:rsidRDefault="003C0043" w:rsidP="00EB58E8">
      <w:pPr>
        <w:ind w:firstLineChars="200" w:firstLine="420"/>
      </w:pPr>
      <w:r>
        <w:rPr>
          <w:rFonts w:hint="eastAsia"/>
        </w:rPr>
        <w:t>经评估</w:t>
      </w:r>
      <w:r>
        <w:t>，</w:t>
      </w:r>
      <w:r>
        <w:rPr>
          <w:rFonts w:hint="eastAsia"/>
        </w:rPr>
        <w:t>小程序</w:t>
      </w:r>
      <w:r>
        <w:t>需要实现运营数据看板</w:t>
      </w:r>
      <w:r>
        <w:rPr>
          <w:rFonts w:hint="eastAsia"/>
        </w:rPr>
        <w:t>的</w:t>
      </w:r>
      <w:r>
        <w:t>功能，门店人员通过小程序可以</w:t>
      </w:r>
      <w:r>
        <w:rPr>
          <w:rFonts w:hint="eastAsia"/>
        </w:rPr>
        <w:t>获得</w:t>
      </w:r>
      <w:r>
        <w:t>实时运营数据</w:t>
      </w:r>
      <w:r>
        <w:rPr>
          <w:rFonts w:hint="eastAsia"/>
        </w:rPr>
        <w:t>，</w:t>
      </w:r>
      <w:r>
        <w:t>也可以</w:t>
      </w:r>
      <w:r>
        <w:rPr>
          <w:rFonts w:hint="eastAsia"/>
        </w:rPr>
        <w:t>通过</w:t>
      </w:r>
      <w:r>
        <w:t>对</w:t>
      </w:r>
      <w:r>
        <w:rPr>
          <w:rFonts w:hint="eastAsia"/>
        </w:rPr>
        <w:t>历史</w:t>
      </w:r>
      <w:r>
        <w:t>运营数据的分析</w:t>
      </w:r>
      <w:r>
        <w:rPr>
          <w:rFonts w:hint="eastAsia"/>
        </w:rPr>
        <w:t>，监测</w:t>
      </w:r>
      <w:r>
        <w:t>门店运营情况。</w:t>
      </w:r>
    </w:p>
    <w:p w:rsidR="003C0043" w:rsidRPr="003C0043" w:rsidRDefault="003C0043" w:rsidP="00EB58E8">
      <w:pPr>
        <w:ind w:firstLineChars="200" w:firstLine="420"/>
      </w:pPr>
      <w:r>
        <w:rPr>
          <w:rFonts w:hint="eastAsia"/>
        </w:rPr>
        <w:t>小程序的</w:t>
      </w:r>
      <w:r>
        <w:t>门店助手</w:t>
      </w:r>
      <w:r>
        <w:rPr>
          <w:rFonts w:hint="eastAsia"/>
        </w:rPr>
        <w:t>意在</w:t>
      </w:r>
      <w:r>
        <w:t>给</w:t>
      </w:r>
      <w:r>
        <w:rPr>
          <w:rFonts w:hint="eastAsia"/>
        </w:rPr>
        <w:t>店长</w:t>
      </w:r>
      <w:r>
        <w:t>店员提供一个方便管理运营门店的工具，</w:t>
      </w:r>
      <w:r>
        <w:rPr>
          <w:rFonts w:hint="eastAsia"/>
        </w:rPr>
        <w:t>协助</w:t>
      </w:r>
      <w:r>
        <w:t>店员更好的服务顾客，实现</w:t>
      </w:r>
      <w:r>
        <w:rPr>
          <w:rFonts w:hint="eastAsia"/>
        </w:rPr>
        <w:t>店主</w:t>
      </w:r>
      <w:r>
        <w:t>对店员</w:t>
      </w:r>
      <w:r>
        <w:rPr>
          <w:rFonts w:hint="eastAsia"/>
        </w:rPr>
        <w:t>的</w:t>
      </w:r>
      <w:r>
        <w:t>绩效管理</w:t>
      </w:r>
      <w:r w:rsidR="007F3FD9">
        <w:rPr>
          <w:rFonts w:hint="eastAsia"/>
        </w:rPr>
        <w:t>。</w:t>
      </w:r>
    </w:p>
    <w:p w:rsidR="00EB58E8" w:rsidRPr="00F44F9B" w:rsidRDefault="00EB58E8" w:rsidP="00F71112">
      <w:pPr>
        <w:ind w:firstLineChars="200" w:firstLine="420"/>
      </w:pPr>
    </w:p>
    <w:p w:rsidR="00F71112" w:rsidRDefault="00F71112" w:rsidP="00F71112">
      <w:pPr>
        <w:ind w:firstLineChars="200" w:firstLine="420"/>
      </w:pPr>
    </w:p>
    <w:p w:rsidR="00F71112" w:rsidRDefault="00F71112" w:rsidP="00AA6E3B">
      <w:pPr>
        <w:pStyle w:val="1"/>
        <w:spacing w:before="156"/>
      </w:pPr>
      <w:bookmarkStart w:id="2" w:name="_Toc512160328"/>
      <w:r>
        <w:rPr>
          <w:rFonts w:hint="eastAsia"/>
        </w:rPr>
        <w:lastRenderedPageBreak/>
        <w:t>产品功能</w:t>
      </w:r>
      <w:bookmarkEnd w:id="2"/>
    </w:p>
    <w:p w:rsidR="00F71112" w:rsidRDefault="00F71112" w:rsidP="00263611">
      <w:pPr>
        <w:pStyle w:val="2"/>
        <w:spacing w:before="156"/>
      </w:pPr>
      <w:bookmarkStart w:id="3" w:name="_Toc512160329"/>
      <w:r>
        <w:rPr>
          <w:rFonts w:hint="eastAsia"/>
        </w:rPr>
        <w:t>业务</w:t>
      </w:r>
      <w:r w:rsidR="00262CE1">
        <w:rPr>
          <w:rFonts w:hint="eastAsia"/>
        </w:rPr>
        <w:t>流程</w:t>
      </w:r>
      <w:bookmarkEnd w:id="3"/>
    </w:p>
    <w:p w:rsidR="00262CE1" w:rsidRDefault="00AE7312" w:rsidP="00262CE1">
      <w:r>
        <w:rPr>
          <w:rFonts w:hint="eastAsia"/>
          <w:noProof/>
        </w:rPr>
        <w:drawing>
          <wp:inline distT="0" distB="0" distL="0" distR="0">
            <wp:extent cx="6177915" cy="6981190"/>
            <wp:effectExtent l="0" t="0" r="0" b="0"/>
            <wp:docPr id="2" name="图片 2" descr="D:\JDwork\ABC\iot\迭代\1.1\设备生产及入网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Dwork\ABC\iot\迭代\1.1\设备生产及入网流程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69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CE1" w:rsidRPr="00262CE1" w:rsidRDefault="00262CE1" w:rsidP="00262CE1"/>
    <w:p w:rsidR="00262CE1" w:rsidRDefault="00262CE1" w:rsidP="00262CE1">
      <w:pPr>
        <w:pStyle w:val="2"/>
        <w:spacing w:before="156"/>
      </w:pPr>
      <w:bookmarkStart w:id="4" w:name="_Toc512160330"/>
      <w:r>
        <w:rPr>
          <w:rFonts w:hint="eastAsia"/>
        </w:rPr>
        <w:lastRenderedPageBreak/>
        <w:t>功能摘要</w:t>
      </w:r>
      <w:bookmarkEnd w:id="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68"/>
        <w:gridCol w:w="2409"/>
        <w:gridCol w:w="3792"/>
        <w:gridCol w:w="2093"/>
      </w:tblGrid>
      <w:tr w:rsidR="00AE7312" w:rsidRPr="00A91FC5" w:rsidTr="00130DB3">
        <w:tc>
          <w:tcPr>
            <w:tcW w:w="1668" w:type="dxa"/>
            <w:shd w:val="clear" w:color="auto" w:fill="C0C0C0"/>
          </w:tcPr>
          <w:p w:rsidR="00AE7312" w:rsidRPr="00A91FC5" w:rsidRDefault="00AE7312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系统</w:t>
            </w:r>
          </w:p>
        </w:tc>
        <w:tc>
          <w:tcPr>
            <w:tcW w:w="2409" w:type="dxa"/>
            <w:shd w:val="clear" w:color="auto" w:fill="C0C0C0"/>
          </w:tcPr>
          <w:p w:rsidR="00AE7312" w:rsidRPr="00A91FC5" w:rsidRDefault="00AE7312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 w:rsidRPr="00A91FC5">
              <w:rPr>
                <w:rFonts w:ascii="微软雅黑" w:hAnsi="微软雅黑" w:cs="Arial"/>
                <w:sz w:val="20"/>
                <w:szCs w:val="20"/>
              </w:rPr>
              <w:t>功能模块</w:t>
            </w:r>
          </w:p>
        </w:tc>
        <w:tc>
          <w:tcPr>
            <w:tcW w:w="3792" w:type="dxa"/>
            <w:shd w:val="clear" w:color="auto" w:fill="C0C0C0"/>
          </w:tcPr>
          <w:p w:rsidR="00AE7312" w:rsidRPr="00A91FC5" w:rsidRDefault="00130DB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功能描述</w:t>
            </w:r>
          </w:p>
        </w:tc>
        <w:tc>
          <w:tcPr>
            <w:tcW w:w="2093" w:type="dxa"/>
            <w:shd w:val="clear" w:color="auto" w:fill="C0C0C0"/>
          </w:tcPr>
          <w:p w:rsidR="00AE7312" w:rsidRPr="00A91FC5" w:rsidRDefault="00AE7312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 w:rsidRPr="00A91FC5">
              <w:rPr>
                <w:rFonts w:ascii="微软雅黑" w:hAnsi="微软雅黑" w:cs="Arial"/>
                <w:sz w:val="20"/>
                <w:szCs w:val="20"/>
              </w:rPr>
              <w:t>优先级</w:t>
            </w:r>
          </w:p>
        </w:tc>
      </w:tr>
      <w:tr w:rsidR="00A234FA" w:rsidRPr="00B64E2B" w:rsidTr="00130DB3">
        <w:tc>
          <w:tcPr>
            <w:tcW w:w="1668" w:type="dxa"/>
            <w:vMerge w:val="restart"/>
            <w:vAlign w:val="center"/>
          </w:tcPr>
          <w:p w:rsidR="00A234FA" w:rsidRDefault="00A234FA" w:rsidP="00A234FA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小程序</w:t>
            </w:r>
          </w:p>
        </w:tc>
        <w:tc>
          <w:tcPr>
            <w:tcW w:w="2409" w:type="dxa"/>
            <w:vAlign w:val="center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扫码启小程序子页面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微信扫码后，可以直接进入小程序的子流程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/>
          </w:tcPr>
          <w:p w:rsidR="00A234FA" w:rsidRPr="00B64E2B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京东联合登录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使用京东联合登录登录小程序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/>
          </w:tcPr>
          <w:p w:rsidR="00A234FA" w:rsidRPr="00B64E2B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权限验证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验证当前登录账号的权限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/>
          </w:tcPr>
          <w:p w:rsidR="00A234FA" w:rsidRPr="00B64E2B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设备绑定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绑定设备与当前账号关系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/>
          </w:tcPr>
          <w:p w:rsidR="00A234FA" w:rsidRPr="00B64E2B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234FA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一键配网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调用一键配网流程，对设备进行配网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</w:tcPr>
          <w:p w:rsidR="00A234FA" w:rsidRPr="00B64E2B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运营后台</w:t>
            </w:r>
          </w:p>
        </w:tc>
        <w:tc>
          <w:tcPr>
            <w:tcW w:w="2409" w:type="dxa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添加用户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添加小程序的用户及权限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 w:val="restart"/>
            <w:vAlign w:val="center"/>
          </w:tcPr>
          <w:p w:rsidR="00A234FA" w:rsidRPr="00B64E2B" w:rsidRDefault="00A234FA" w:rsidP="00A234FA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IoT</w:t>
            </w:r>
          </w:p>
        </w:tc>
        <w:tc>
          <w:tcPr>
            <w:tcW w:w="2409" w:type="dxa"/>
          </w:tcPr>
          <w:p w:rsidR="00A234FA" w:rsidRPr="00B64E2B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设备通讯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提供给设备与IoT通讯的接口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234FA" w:rsidRPr="00B64E2B" w:rsidTr="00130DB3">
        <w:tc>
          <w:tcPr>
            <w:tcW w:w="1668" w:type="dxa"/>
            <w:vMerge/>
          </w:tcPr>
          <w:p w:rsidR="00A234FA" w:rsidRDefault="00A234FA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234FA" w:rsidRDefault="00A234FA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设备验证</w:t>
            </w:r>
          </w:p>
        </w:tc>
        <w:tc>
          <w:tcPr>
            <w:tcW w:w="3792" w:type="dxa"/>
          </w:tcPr>
          <w:p w:rsidR="00A234FA" w:rsidRPr="00B64E2B" w:rsidRDefault="00130DB3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提供给小程序或设备验证设备是否合法的接口</w:t>
            </w:r>
          </w:p>
        </w:tc>
        <w:tc>
          <w:tcPr>
            <w:tcW w:w="2093" w:type="dxa"/>
          </w:tcPr>
          <w:p w:rsidR="00A234FA" w:rsidRPr="00B64E2B" w:rsidRDefault="00213A03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C713D" w:rsidRPr="00B64E2B" w:rsidTr="00130DB3">
        <w:tc>
          <w:tcPr>
            <w:tcW w:w="1668" w:type="dxa"/>
            <w:vMerge w:val="restart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数据</w:t>
            </w:r>
            <w:r>
              <w:rPr>
                <w:rFonts w:ascii="微软雅黑" w:hAnsi="微软雅黑" w:cs="Arial"/>
                <w:sz w:val="20"/>
                <w:szCs w:val="20"/>
              </w:rPr>
              <w:t>看板</w:t>
            </w:r>
          </w:p>
        </w:tc>
        <w:tc>
          <w:tcPr>
            <w:tcW w:w="2409" w:type="dxa"/>
          </w:tcPr>
          <w:p w:rsidR="00AC713D" w:rsidRDefault="00AC713D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实时</w:t>
            </w:r>
            <w:r>
              <w:rPr>
                <w:rFonts w:ascii="微软雅黑" w:hAnsi="微软雅黑" w:cs="Arial"/>
                <w:sz w:val="20"/>
                <w:szCs w:val="20"/>
              </w:rPr>
              <w:t>数据看板</w:t>
            </w:r>
          </w:p>
        </w:tc>
        <w:tc>
          <w:tcPr>
            <w:tcW w:w="3792" w:type="dxa"/>
          </w:tcPr>
          <w:p w:rsidR="00AC713D" w:rsidRDefault="00AC713D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显示当日</w:t>
            </w:r>
            <w:r>
              <w:rPr>
                <w:rFonts w:ascii="微软雅黑" w:hAnsi="微软雅黑" w:cs="Arial"/>
                <w:sz w:val="20"/>
                <w:szCs w:val="20"/>
              </w:rPr>
              <w:t>实时数据</w:t>
            </w:r>
          </w:p>
        </w:tc>
        <w:tc>
          <w:tcPr>
            <w:tcW w:w="2093" w:type="dxa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C713D" w:rsidRPr="00B64E2B" w:rsidTr="00130DB3">
        <w:tc>
          <w:tcPr>
            <w:tcW w:w="1668" w:type="dxa"/>
            <w:vMerge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C713D" w:rsidRDefault="00AC713D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数据</w:t>
            </w:r>
            <w:r>
              <w:rPr>
                <w:rFonts w:ascii="微软雅黑" w:hAnsi="微软雅黑" w:cs="Arial"/>
                <w:sz w:val="20"/>
                <w:szCs w:val="20"/>
              </w:rPr>
              <w:t>分析</w:t>
            </w:r>
          </w:p>
        </w:tc>
        <w:tc>
          <w:tcPr>
            <w:tcW w:w="3792" w:type="dxa"/>
          </w:tcPr>
          <w:p w:rsidR="00AC713D" w:rsidRDefault="00AC713D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基于</w:t>
            </w:r>
            <w:r>
              <w:rPr>
                <w:rFonts w:ascii="微软雅黑" w:hAnsi="微软雅黑" w:cs="Arial"/>
                <w:sz w:val="20"/>
                <w:szCs w:val="20"/>
              </w:rPr>
              <w:t>T+1</w:t>
            </w:r>
            <w:r>
              <w:rPr>
                <w:rFonts w:ascii="微软雅黑" w:hAnsi="微软雅黑" w:cs="Arial" w:hint="eastAsia"/>
                <w:sz w:val="20"/>
                <w:szCs w:val="20"/>
              </w:rPr>
              <w:t>的</w:t>
            </w:r>
            <w:r>
              <w:rPr>
                <w:rFonts w:ascii="微软雅黑" w:hAnsi="微软雅黑" w:cs="Arial"/>
                <w:sz w:val="20"/>
                <w:szCs w:val="20"/>
              </w:rPr>
              <w:t>数据进行趋势分析</w:t>
            </w:r>
          </w:p>
        </w:tc>
        <w:tc>
          <w:tcPr>
            <w:tcW w:w="2093" w:type="dxa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1</w:t>
            </w:r>
          </w:p>
        </w:tc>
      </w:tr>
      <w:tr w:rsidR="00AC713D" w:rsidRPr="00B64E2B" w:rsidTr="00130DB3">
        <w:tc>
          <w:tcPr>
            <w:tcW w:w="1668" w:type="dxa"/>
            <w:vMerge w:val="restart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门店</w:t>
            </w:r>
            <w:r>
              <w:rPr>
                <w:rFonts w:ascii="微软雅黑" w:hAnsi="微软雅黑" w:cs="Arial"/>
                <w:sz w:val="20"/>
                <w:szCs w:val="20"/>
              </w:rPr>
              <w:t>助手</w:t>
            </w:r>
          </w:p>
        </w:tc>
        <w:tc>
          <w:tcPr>
            <w:tcW w:w="2409" w:type="dxa"/>
          </w:tcPr>
          <w:p w:rsidR="00AC713D" w:rsidRDefault="00AC713D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实时业绩</w:t>
            </w:r>
          </w:p>
        </w:tc>
        <w:tc>
          <w:tcPr>
            <w:tcW w:w="3792" w:type="dxa"/>
          </w:tcPr>
          <w:p w:rsidR="00AC713D" w:rsidRDefault="002E446F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分析</w:t>
            </w:r>
            <w:r>
              <w:rPr>
                <w:rFonts w:ascii="微软雅黑" w:hAnsi="微软雅黑" w:cs="Arial"/>
                <w:sz w:val="20"/>
                <w:szCs w:val="20"/>
              </w:rPr>
              <w:t>展现客群、热度、经营业绩等</w:t>
            </w:r>
            <w:r>
              <w:rPr>
                <w:rFonts w:ascii="微软雅黑" w:hAnsi="微软雅黑" w:cs="Arial" w:hint="eastAsia"/>
                <w:sz w:val="20"/>
                <w:szCs w:val="20"/>
              </w:rPr>
              <w:t>数据</w:t>
            </w:r>
          </w:p>
        </w:tc>
        <w:tc>
          <w:tcPr>
            <w:tcW w:w="2093" w:type="dxa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</w:tr>
      <w:tr w:rsidR="00AC713D" w:rsidRPr="00B64E2B" w:rsidTr="00130DB3">
        <w:tc>
          <w:tcPr>
            <w:tcW w:w="1668" w:type="dxa"/>
            <w:vMerge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C713D" w:rsidRDefault="00AC713D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会员</w:t>
            </w:r>
            <w:r>
              <w:rPr>
                <w:rFonts w:ascii="微软雅黑" w:hAnsi="微软雅黑" w:cs="Arial"/>
                <w:sz w:val="20"/>
                <w:szCs w:val="20"/>
              </w:rPr>
              <w:t>管理</w:t>
            </w:r>
          </w:p>
        </w:tc>
        <w:tc>
          <w:tcPr>
            <w:tcW w:w="3792" w:type="dxa"/>
          </w:tcPr>
          <w:p w:rsidR="00AC713D" w:rsidRDefault="002E446F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会员</w:t>
            </w:r>
            <w:r>
              <w:rPr>
                <w:rFonts w:ascii="微软雅黑" w:hAnsi="微软雅黑" w:cs="Arial"/>
                <w:sz w:val="20"/>
                <w:szCs w:val="20"/>
              </w:rPr>
              <w:t>入店提醒、会员信息查询、会员注册等功能</w:t>
            </w:r>
          </w:p>
        </w:tc>
        <w:tc>
          <w:tcPr>
            <w:tcW w:w="2093" w:type="dxa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</w:tr>
      <w:tr w:rsidR="00AC713D" w:rsidRPr="00B64E2B" w:rsidTr="00130DB3">
        <w:tc>
          <w:tcPr>
            <w:tcW w:w="1668" w:type="dxa"/>
            <w:vMerge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  <w:tc>
          <w:tcPr>
            <w:tcW w:w="2409" w:type="dxa"/>
          </w:tcPr>
          <w:p w:rsidR="00AC713D" w:rsidRDefault="00AC713D" w:rsidP="00A234FA">
            <w:pPr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我</w:t>
            </w:r>
            <w:r>
              <w:rPr>
                <w:rFonts w:ascii="微软雅黑" w:hAnsi="微软雅黑" w:cs="Arial"/>
                <w:sz w:val="20"/>
                <w:szCs w:val="20"/>
              </w:rPr>
              <w:t>的店铺</w:t>
            </w:r>
          </w:p>
        </w:tc>
        <w:tc>
          <w:tcPr>
            <w:tcW w:w="3792" w:type="dxa"/>
          </w:tcPr>
          <w:p w:rsidR="00AC713D" w:rsidRDefault="002E446F" w:rsidP="00130DB3">
            <w:pPr>
              <w:jc w:val="both"/>
              <w:rPr>
                <w:rFonts w:ascii="微软雅黑" w:hAnsi="微软雅黑" w:cs="Arial"/>
                <w:sz w:val="20"/>
                <w:szCs w:val="20"/>
              </w:rPr>
            </w:pPr>
            <w:r>
              <w:rPr>
                <w:rFonts w:ascii="微软雅黑" w:hAnsi="微软雅黑" w:cs="Arial" w:hint="eastAsia"/>
                <w:sz w:val="20"/>
                <w:szCs w:val="20"/>
              </w:rPr>
              <w:t>实现</w:t>
            </w:r>
            <w:r>
              <w:rPr>
                <w:rFonts w:ascii="微软雅黑" w:hAnsi="微软雅黑" w:cs="Arial"/>
                <w:sz w:val="20"/>
                <w:szCs w:val="20"/>
              </w:rPr>
              <w:t>对店铺和店员的管理</w:t>
            </w:r>
          </w:p>
        </w:tc>
        <w:tc>
          <w:tcPr>
            <w:tcW w:w="2093" w:type="dxa"/>
          </w:tcPr>
          <w:p w:rsidR="00AC713D" w:rsidRDefault="00AC713D" w:rsidP="00D479DC">
            <w:pPr>
              <w:jc w:val="center"/>
              <w:rPr>
                <w:rFonts w:ascii="微软雅黑" w:hAnsi="微软雅黑" w:cs="Arial"/>
                <w:sz w:val="20"/>
                <w:szCs w:val="20"/>
              </w:rPr>
            </w:pPr>
          </w:p>
        </w:tc>
      </w:tr>
    </w:tbl>
    <w:p w:rsidR="00262CE1" w:rsidRPr="00262CE1" w:rsidRDefault="00262CE1" w:rsidP="00262CE1"/>
    <w:p w:rsidR="00F71112" w:rsidRDefault="00F71112" w:rsidP="00AA6E3B">
      <w:pPr>
        <w:pStyle w:val="2"/>
        <w:spacing w:before="156"/>
      </w:pPr>
      <w:bookmarkStart w:id="5" w:name="_Toc512160331"/>
      <w:r>
        <w:rPr>
          <w:rFonts w:hint="eastAsia"/>
        </w:rPr>
        <w:t>用户</w:t>
      </w:r>
      <w:r w:rsidR="00FC4DB8">
        <w:rPr>
          <w:rFonts w:hint="eastAsia"/>
        </w:rPr>
        <w:t>&amp;</w:t>
      </w:r>
      <w:r w:rsidR="00FC4DB8">
        <w:rPr>
          <w:rFonts w:hint="eastAsia"/>
        </w:rPr>
        <w:t>权限</w:t>
      </w:r>
      <w:bookmarkEnd w:id="5"/>
    </w:p>
    <w:p w:rsidR="005376AD" w:rsidRDefault="00FC4DB8" w:rsidP="005376AD">
      <w:r>
        <w:rPr>
          <w:rFonts w:hint="eastAsia"/>
        </w:rPr>
        <w:t>用户范围：总部、门店</w:t>
      </w:r>
      <w:r w:rsidR="007762C7">
        <w:rPr>
          <w:rFonts w:hint="eastAsia"/>
        </w:rPr>
        <w:t>负责人</w:t>
      </w:r>
      <w:r>
        <w:rPr>
          <w:rFonts w:hint="eastAsia"/>
        </w:rPr>
        <w:t>、</w:t>
      </w:r>
      <w:r w:rsidR="007762C7">
        <w:rPr>
          <w:rFonts w:hint="eastAsia"/>
        </w:rPr>
        <w:t>店员</w:t>
      </w:r>
    </w:p>
    <w:p w:rsidR="00FC4DB8" w:rsidRDefault="003018AE" w:rsidP="005376AD">
      <w:r>
        <w:rPr>
          <w:rFonts w:hint="eastAsia"/>
        </w:rPr>
        <w:t>权限管理：依据组织架构设置用户角色，按角色授予数据权限和功能权限，用户根据需要绑定相应角色查</w:t>
      </w:r>
      <w:r>
        <w:rPr>
          <w:rFonts w:hint="eastAsia"/>
        </w:rPr>
        <w:lastRenderedPageBreak/>
        <w:t>看系统。</w:t>
      </w:r>
    </w:p>
    <w:p w:rsidR="001E6E71" w:rsidRDefault="001E6E71" w:rsidP="005376AD"/>
    <w:p w:rsidR="001E6E71" w:rsidRPr="00FC4DB8" w:rsidRDefault="001E6E71" w:rsidP="005376AD">
      <w:r>
        <w:rPr>
          <w:rFonts w:hint="eastAsia"/>
        </w:rPr>
        <w:t>一期可只实现账号是否可登陆业务系统的权限判断。</w:t>
      </w:r>
    </w:p>
    <w:p w:rsidR="00F71112" w:rsidRDefault="00F71112" w:rsidP="00AA6E3B">
      <w:pPr>
        <w:pStyle w:val="2"/>
        <w:spacing w:before="156"/>
      </w:pPr>
      <w:bookmarkStart w:id="6" w:name="_Toc512160332"/>
      <w:r>
        <w:rPr>
          <w:rFonts w:hint="eastAsia"/>
        </w:rPr>
        <w:t>功能总览</w:t>
      </w:r>
      <w:bookmarkEnd w:id="6"/>
    </w:p>
    <w:p w:rsidR="002B3D5A" w:rsidRPr="002B3D5A" w:rsidRDefault="002B3D5A" w:rsidP="00B8050A">
      <w:pPr>
        <w:jc w:val="center"/>
      </w:pPr>
    </w:p>
    <w:p w:rsidR="007B0CD7" w:rsidRPr="00A67929" w:rsidRDefault="005376AD" w:rsidP="007B0CD7">
      <w:pPr>
        <w:pStyle w:val="1"/>
        <w:spacing w:before="156"/>
      </w:pPr>
      <w:bookmarkStart w:id="7" w:name="_Toc512160333"/>
      <w:r>
        <w:rPr>
          <w:rFonts w:hint="eastAsia"/>
        </w:rPr>
        <w:t>功能</w:t>
      </w:r>
      <w:r w:rsidR="00CD3AAF">
        <w:rPr>
          <w:rFonts w:hint="eastAsia"/>
        </w:rPr>
        <w:t>设计</w:t>
      </w:r>
      <w:bookmarkEnd w:id="7"/>
    </w:p>
    <w:p w:rsidR="007D0AA5" w:rsidRDefault="00716C31" w:rsidP="007D0AA5">
      <w:pPr>
        <w:pStyle w:val="2"/>
        <w:spacing w:before="156"/>
      </w:pPr>
      <w:bookmarkStart w:id="8" w:name="_Toc512160334"/>
      <w:r>
        <w:rPr>
          <w:rFonts w:hint="eastAsia"/>
        </w:rPr>
        <w:t>数据</w:t>
      </w:r>
      <w:r>
        <w:t>看板</w:t>
      </w:r>
      <w:bookmarkEnd w:id="8"/>
    </w:p>
    <w:p w:rsidR="002D707C" w:rsidRDefault="00716C31" w:rsidP="002D707C">
      <w:pPr>
        <w:pStyle w:val="3"/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9" w:name="_Toc512160335"/>
      <w:r>
        <w:rPr>
          <w:rFonts w:asciiTheme="minorEastAsia" w:eastAsiaTheme="minorEastAsia" w:hAnsiTheme="minorEastAsia" w:hint="eastAsia"/>
          <w:sz w:val="20"/>
          <w:szCs w:val="20"/>
        </w:rPr>
        <w:t>数据</w:t>
      </w:r>
      <w:r>
        <w:rPr>
          <w:rFonts w:asciiTheme="minorEastAsia" w:eastAsiaTheme="minorEastAsia" w:hAnsiTheme="minorEastAsia"/>
          <w:sz w:val="20"/>
          <w:szCs w:val="20"/>
        </w:rPr>
        <w:t>看板Dashboard</w:t>
      </w:r>
      <w:bookmarkEnd w:id="9"/>
    </w:p>
    <w:p w:rsidR="003A0284" w:rsidRDefault="003A0284" w:rsidP="003A0284">
      <w:pPr>
        <w:jc w:val="center"/>
      </w:pPr>
    </w:p>
    <w:p w:rsidR="00262CE1" w:rsidRDefault="00262CE1" w:rsidP="002D707C">
      <w:pPr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262CE1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262CE1" w:rsidRPr="00A91FC5" w:rsidRDefault="00AE7312" w:rsidP="00A22CEB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用户通过</w:t>
            </w:r>
            <w:r w:rsidR="00730F19">
              <w:rPr>
                <w:rFonts w:ascii="微软雅黑" w:hAnsi="微软雅黑" w:hint="eastAsia"/>
              </w:rPr>
              <w:t>点击</w:t>
            </w:r>
            <w:r w:rsidR="00730F19">
              <w:rPr>
                <w:rFonts w:ascii="微软雅黑" w:hAnsi="微软雅黑"/>
              </w:rPr>
              <w:t>小程序底部</w:t>
            </w:r>
            <w:r w:rsidR="00A22CEB">
              <w:rPr>
                <w:rFonts w:ascii="微软雅黑" w:hAnsi="微软雅黑" w:hint="eastAsia"/>
              </w:rPr>
              <w:t>T</w:t>
            </w:r>
            <w:r w:rsidR="00730F19">
              <w:rPr>
                <w:rFonts w:ascii="微软雅黑" w:hAnsi="微软雅黑"/>
              </w:rPr>
              <w:t>ab进入数据看板Dashboard界面</w:t>
            </w:r>
          </w:p>
        </w:tc>
      </w:tr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262CE1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262CE1" w:rsidRPr="00A91FC5" w:rsidRDefault="00A22CEB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数据看板Dashboard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用户可以直观的看到当日实时数据更新</w:t>
            </w:r>
          </w:p>
        </w:tc>
      </w:tr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262CE1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262CE1" w:rsidRPr="00A91FC5" w:rsidRDefault="00E46E5C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B07FDC" w:rsidP="00D479DC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C72550" w:rsidRPr="00775C55" w:rsidRDefault="00A619B6" w:rsidP="00775C55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</w:t>
            </w:r>
            <w:r>
              <w:rPr>
                <w:rFonts w:ascii="微软雅黑" w:hAnsi="微软雅黑"/>
              </w:rPr>
              <w:t>页面，实时刷新数据；点击</w:t>
            </w:r>
            <w:r>
              <w:rPr>
                <w:rFonts w:ascii="微软雅黑" w:hAnsi="微软雅黑" w:hint="eastAsia"/>
              </w:rPr>
              <w:t>每个</w:t>
            </w:r>
            <w:r>
              <w:rPr>
                <w:rFonts w:ascii="微软雅黑" w:hAnsi="微软雅黑"/>
              </w:rPr>
              <w:t>数据项，可进入相应的数据分析界面</w:t>
            </w:r>
          </w:p>
        </w:tc>
      </w:tr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262CE1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262CE1" w:rsidRDefault="001D76EA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Dashboard</w:t>
            </w:r>
            <w:r>
              <w:rPr>
                <w:rFonts w:ascii="微软雅黑" w:hAnsi="微软雅黑"/>
              </w:rPr>
              <w:t>中“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累计客流”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性别</w:t>
            </w:r>
            <w:r>
              <w:rPr>
                <w:rFonts w:ascii="微软雅黑" w:hAnsi="微软雅黑"/>
              </w:rPr>
              <w:t>比例”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核心</w:t>
            </w:r>
            <w:r>
              <w:rPr>
                <w:rFonts w:ascii="微软雅黑" w:hAnsi="微软雅黑"/>
              </w:rPr>
              <w:t>年龄群”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累计</w:t>
            </w:r>
            <w:r>
              <w:rPr>
                <w:rFonts w:ascii="微软雅黑" w:hAnsi="微软雅黑"/>
              </w:rPr>
              <w:t>会员数”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进店新顾客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老顾客”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实时</w:t>
            </w:r>
            <w:r>
              <w:rPr>
                <w:rFonts w:ascii="微软雅黑" w:hAnsi="微软雅黑"/>
              </w:rPr>
              <w:t>热区榜”</w:t>
            </w:r>
            <w:r>
              <w:rPr>
                <w:rFonts w:ascii="微软雅黑" w:hAnsi="微软雅黑" w:hint="eastAsia"/>
              </w:rPr>
              <w:t>指标</w:t>
            </w:r>
            <w:r>
              <w:rPr>
                <w:rFonts w:ascii="微软雅黑" w:hAnsi="微软雅黑"/>
              </w:rPr>
              <w:t>展示页面不为空</w:t>
            </w:r>
            <w:r w:rsidR="00EB436D">
              <w:rPr>
                <w:rFonts w:ascii="微软雅黑" w:hAnsi="微软雅黑" w:hint="eastAsia"/>
              </w:rPr>
              <w:t>；</w:t>
            </w:r>
          </w:p>
          <w:p w:rsidR="00EB436D" w:rsidRPr="00EB436D" w:rsidRDefault="00EB436D" w:rsidP="00EB436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“自定义</w:t>
            </w:r>
            <w:r>
              <w:rPr>
                <w:rFonts w:ascii="微软雅黑" w:hAnsi="微软雅黑"/>
              </w:rPr>
              <w:t>添加排序</w:t>
            </w:r>
            <w:r>
              <w:rPr>
                <w:rFonts w:ascii="微软雅黑" w:hAnsi="微软雅黑" w:hint="eastAsia"/>
              </w:rPr>
              <w:t>”弹窗</w:t>
            </w:r>
            <w:r>
              <w:rPr>
                <w:rFonts w:ascii="微软雅黑" w:hAnsi="微软雅黑"/>
              </w:rPr>
              <w:t>可显示</w:t>
            </w:r>
          </w:p>
        </w:tc>
      </w:tr>
      <w:tr w:rsidR="00262CE1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262CE1" w:rsidRPr="00A91FC5" w:rsidRDefault="00262CE1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262CE1" w:rsidRPr="00A91FC5" w:rsidRDefault="00262CE1" w:rsidP="007F7931">
            <w:pPr>
              <w:rPr>
                <w:rFonts w:ascii="微软雅黑" w:hAnsi="微软雅黑"/>
              </w:rPr>
            </w:pPr>
          </w:p>
        </w:tc>
      </w:tr>
    </w:tbl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2D707C" w:rsidRDefault="005C4F13" w:rsidP="002D707C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lastRenderedPageBreak/>
        <w:t xml:space="preserve"> </w:t>
      </w:r>
      <w:r w:rsidR="007F7931">
        <w:rPr>
          <w:rFonts w:asciiTheme="minorEastAsia" w:eastAsiaTheme="minorEastAsia" w:hAnsiTheme="minorEastAsia" w:hint="eastAsia"/>
          <w:sz w:val="20"/>
          <w:szCs w:val="20"/>
        </w:rPr>
        <w:t>原型</w:t>
      </w:r>
      <w:r w:rsidR="007F7931">
        <w:rPr>
          <w:rFonts w:asciiTheme="minorEastAsia" w:eastAsiaTheme="minorEastAsia" w:hAnsiTheme="minorEastAsia"/>
          <w:sz w:val="20"/>
          <w:szCs w:val="20"/>
        </w:rPr>
        <w:t>界面：</w:t>
      </w:r>
    </w:p>
    <w:p w:rsidR="007F7931" w:rsidRDefault="007F7931" w:rsidP="002D707C">
      <w:pPr>
        <w:rPr>
          <w:rFonts w:asciiTheme="minorEastAsia" w:eastAsiaTheme="minorEastAsia" w:hAnsiTheme="minorEastAsia"/>
          <w:sz w:val="20"/>
          <w:szCs w:val="20"/>
        </w:rPr>
      </w:pPr>
      <w:r w:rsidRPr="007F7931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2793501" cy="6153150"/>
            <wp:effectExtent l="0" t="0" r="6985" b="0"/>
            <wp:docPr id="3" name="图片 3" descr="D:\无界零售\运营数据平台\小程序\IoT小程序页面\数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无界零售\运营数据平台\小程序\IoT小程序页面\数据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715" cy="617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9E72A8" w:rsidRDefault="009E72A8" w:rsidP="002D707C">
      <w:pPr>
        <w:rPr>
          <w:rFonts w:asciiTheme="minorEastAsia" w:eastAsiaTheme="minorEastAsia" w:hAnsiTheme="minorEastAsia"/>
          <w:sz w:val="20"/>
          <w:szCs w:val="20"/>
        </w:rPr>
      </w:pPr>
    </w:p>
    <w:p w:rsidR="0069169A" w:rsidRDefault="00E41703" w:rsidP="0069169A">
      <w:pPr>
        <w:pStyle w:val="3"/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0" w:name="_Toc512160336"/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数据</w:t>
      </w:r>
      <w:r>
        <w:rPr>
          <w:rFonts w:asciiTheme="minorEastAsia" w:eastAsiaTheme="minorEastAsia" w:hAnsiTheme="minorEastAsia"/>
          <w:sz w:val="20"/>
          <w:szCs w:val="20"/>
        </w:rPr>
        <w:t>看板设置</w:t>
      </w:r>
      <w:bookmarkEnd w:id="10"/>
    </w:p>
    <w:p w:rsidR="00775C55" w:rsidRDefault="00775C55" w:rsidP="00775C55">
      <w:pPr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775C55" w:rsidRPr="00A91FC5" w:rsidRDefault="00775C55" w:rsidP="002C757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</w:t>
            </w:r>
            <w:r w:rsidR="002C757A">
              <w:rPr>
                <w:rFonts w:ascii="微软雅黑" w:hAnsi="微软雅黑" w:hint="eastAsia"/>
              </w:rPr>
              <w:t>在</w:t>
            </w:r>
            <w:r w:rsidR="002C757A">
              <w:rPr>
                <w:rFonts w:ascii="微软雅黑" w:hAnsi="微软雅黑"/>
              </w:rPr>
              <w:t>Dashboard界面，通过点击“+”</w:t>
            </w:r>
            <w:r w:rsidR="002C757A">
              <w:rPr>
                <w:rFonts w:ascii="微软雅黑" w:hAnsi="微软雅黑" w:hint="eastAsia"/>
              </w:rPr>
              <w:t>号</w:t>
            </w:r>
            <w:r w:rsidR="002C757A">
              <w:rPr>
                <w:rFonts w:ascii="微软雅黑" w:hAnsi="微软雅黑"/>
              </w:rPr>
              <w:t>，可进入数据看板设置</w:t>
            </w:r>
          </w:p>
        </w:tc>
      </w:tr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775C55" w:rsidRPr="00A91FC5" w:rsidRDefault="002C757A" w:rsidP="002C757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数据看板设置页面，可自定义</w:t>
            </w:r>
            <w:r>
              <w:rPr>
                <w:rFonts w:ascii="微软雅黑" w:hAnsi="微软雅黑" w:hint="eastAsia"/>
              </w:rPr>
              <w:t>显示</w:t>
            </w:r>
            <w:r>
              <w:rPr>
                <w:rFonts w:ascii="微软雅黑" w:hAnsi="微软雅黑"/>
              </w:rPr>
              <w:t>在Dashboard界面的数据指标，可通过长按指标，自定义指标在数据看板的排序</w:t>
            </w:r>
          </w:p>
        </w:tc>
      </w:tr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775C55" w:rsidRPr="00A91FC5" w:rsidRDefault="00D479DC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EE76C7" w:rsidRDefault="00162A0F" w:rsidP="00105E99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可自定义</w:t>
            </w:r>
            <w:r>
              <w:rPr>
                <w:rFonts w:ascii="微软雅黑" w:hAnsi="微软雅黑" w:hint="eastAsia"/>
              </w:rPr>
              <w:t>显示</w:t>
            </w:r>
            <w:r>
              <w:rPr>
                <w:rFonts w:ascii="微软雅黑" w:hAnsi="微软雅黑"/>
              </w:rPr>
              <w:t>在Dashboard界面的数据指标，可通过长按指标，自定义指标在数据看板的排序</w:t>
            </w:r>
          </w:p>
          <w:p w:rsidR="00162A0F" w:rsidRPr="00B07FDC" w:rsidRDefault="00162A0F" w:rsidP="00105E99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店前</w:t>
            </w:r>
            <w:r>
              <w:rPr>
                <w:rFonts w:ascii="微软雅黑" w:hAnsi="微软雅黑"/>
              </w:rPr>
              <w:t>流量</w:t>
            </w:r>
            <w:r>
              <w:rPr>
                <w:rFonts w:ascii="微软雅黑" w:hAnsi="微软雅黑" w:hint="eastAsia"/>
              </w:rPr>
              <w:t>（一期</w:t>
            </w:r>
            <w:r>
              <w:rPr>
                <w:rFonts w:ascii="微软雅黑" w:hAnsi="微软雅黑"/>
              </w:rPr>
              <w:t>暂无</w:t>
            </w:r>
            <w:r>
              <w:rPr>
                <w:rFonts w:ascii="微软雅黑" w:hAnsi="微软雅黑" w:hint="eastAsia"/>
              </w:rPr>
              <w:t>此</w:t>
            </w:r>
            <w:r>
              <w:rPr>
                <w:rFonts w:ascii="微软雅黑" w:hAnsi="微软雅黑"/>
              </w:rPr>
              <w:t>数据</w:t>
            </w:r>
            <w:r>
              <w:rPr>
                <w:rFonts w:ascii="微软雅黑" w:hAnsi="微软雅黑" w:hint="eastAsia"/>
              </w:rPr>
              <w:t>）</w:t>
            </w:r>
            <w:r>
              <w:rPr>
                <w:rFonts w:ascii="微软雅黑" w:hAnsi="微软雅黑"/>
              </w:rPr>
              <w:t>、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流量、</w:t>
            </w:r>
            <w:r>
              <w:rPr>
                <w:rFonts w:ascii="微软雅黑" w:hAnsi="微软雅黑" w:hint="eastAsia"/>
              </w:rPr>
              <w:t>性别</w:t>
            </w:r>
            <w:r>
              <w:rPr>
                <w:rFonts w:ascii="微软雅黑" w:hAnsi="微软雅黑"/>
              </w:rPr>
              <w:t>比例、</w:t>
            </w:r>
            <w:r>
              <w:rPr>
                <w:rFonts w:ascii="微软雅黑" w:hAnsi="微软雅黑" w:hint="eastAsia"/>
              </w:rPr>
              <w:t>核心</w:t>
            </w:r>
            <w:r>
              <w:rPr>
                <w:rFonts w:ascii="微软雅黑" w:hAnsi="微软雅黑"/>
              </w:rPr>
              <w:t>年龄群是默认显示的指标，不能关闭</w:t>
            </w:r>
          </w:p>
        </w:tc>
      </w:tr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775C55" w:rsidRDefault="000B71B2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店前</w:t>
            </w:r>
            <w:r>
              <w:rPr>
                <w:rFonts w:ascii="微软雅黑" w:hAnsi="微软雅黑"/>
              </w:rPr>
              <w:t>流量</w:t>
            </w:r>
            <w:r>
              <w:rPr>
                <w:rFonts w:ascii="微软雅黑" w:hAnsi="微软雅黑" w:hint="eastAsia"/>
              </w:rPr>
              <w:t>（一期</w:t>
            </w:r>
            <w:r>
              <w:rPr>
                <w:rFonts w:ascii="微软雅黑" w:hAnsi="微软雅黑"/>
              </w:rPr>
              <w:t>暂无</w:t>
            </w:r>
            <w:r>
              <w:rPr>
                <w:rFonts w:ascii="微软雅黑" w:hAnsi="微软雅黑" w:hint="eastAsia"/>
              </w:rPr>
              <w:t>此</w:t>
            </w:r>
            <w:r>
              <w:rPr>
                <w:rFonts w:ascii="微软雅黑" w:hAnsi="微软雅黑"/>
              </w:rPr>
              <w:t>数据</w:t>
            </w:r>
            <w:r>
              <w:rPr>
                <w:rFonts w:ascii="微软雅黑" w:hAnsi="微软雅黑" w:hint="eastAsia"/>
              </w:rPr>
              <w:t>）</w:t>
            </w:r>
            <w:r>
              <w:rPr>
                <w:rFonts w:ascii="微软雅黑" w:hAnsi="微软雅黑"/>
              </w:rPr>
              <w:t>、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流量、</w:t>
            </w:r>
            <w:r>
              <w:rPr>
                <w:rFonts w:ascii="微软雅黑" w:hAnsi="微软雅黑" w:hint="eastAsia"/>
              </w:rPr>
              <w:t>性别</w:t>
            </w:r>
            <w:r>
              <w:rPr>
                <w:rFonts w:ascii="微软雅黑" w:hAnsi="微软雅黑"/>
              </w:rPr>
              <w:t>比例、</w:t>
            </w:r>
            <w:r>
              <w:rPr>
                <w:rFonts w:ascii="微软雅黑" w:hAnsi="微软雅黑" w:hint="eastAsia"/>
              </w:rPr>
              <w:t>核心</w:t>
            </w:r>
            <w:r>
              <w:rPr>
                <w:rFonts w:ascii="微软雅黑" w:hAnsi="微软雅黑"/>
              </w:rPr>
              <w:t>年龄群是默认显示的指标，不能关闭</w:t>
            </w:r>
            <w:r>
              <w:rPr>
                <w:rFonts w:ascii="微软雅黑" w:hAnsi="微软雅黑" w:hint="eastAsia"/>
              </w:rPr>
              <w:t>；</w:t>
            </w:r>
          </w:p>
          <w:p w:rsidR="00FD2FF9" w:rsidRDefault="00FD2FF9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可自定义增减</w:t>
            </w:r>
            <w:r>
              <w:rPr>
                <w:rFonts w:ascii="微软雅黑" w:hAnsi="微软雅黑"/>
              </w:rPr>
              <w:t>的指标项</w:t>
            </w:r>
            <w:r w:rsidR="00020242">
              <w:rPr>
                <w:rFonts w:ascii="微软雅黑" w:hAnsi="微软雅黑" w:hint="eastAsia"/>
              </w:rPr>
              <w:t>数据</w:t>
            </w:r>
            <w:r w:rsidR="00020242">
              <w:rPr>
                <w:rFonts w:ascii="微软雅黑" w:hAnsi="微软雅黑"/>
              </w:rPr>
              <w:t>不为空；</w:t>
            </w:r>
          </w:p>
          <w:p w:rsidR="00020242" w:rsidRPr="00020242" w:rsidRDefault="00020242" w:rsidP="00D479DC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某指标项数据为空，则不</w:t>
            </w:r>
            <w:r>
              <w:rPr>
                <w:rFonts w:ascii="微软雅黑" w:hAnsi="微软雅黑" w:hint="eastAsia"/>
              </w:rPr>
              <w:t>在数据</w:t>
            </w:r>
            <w:r>
              <w:rPr>
                <w:rFonts w:ascii="微软雅黑" w:hAnsi="微软雅黑"/>
              </w:rPr>
              <w:t>看板设置中显示</w:t>
            </w:r>
          </w:p>
        </w:tc>
      </w:tr>
      <w:tr w:rsidR="00775C55" w:rsidRPr="00A91FC5" w:rsidTr="00D479DC">
        <w:tc>
          <w:tcPr>
            <w:tcW w:w="1809" w:type="dxa"/>
            <w:shd w:val="clear" w:color="auto" w:fill="D9D9D9" w:themeFill="background1" w:themeFillShade="D9"/>
          </w:tcPr>
          <w:p w:rsidR="00775C55" w:rsidRPr="00A91FC5" w:rsidRDefault="00775C55" w:rsidP="00D479DC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775C55" w:rsidRPr="00A91FC5" w:rsidRDefault="00775C55" w:rsidP="00FD2FF9">
            <w:pPr>
              <w:rPr>
                <w:rFonts w:ascii="微软雅黑" w:hAnsi="微软雅黑"/>
              </w:rPr>
            </w:pPr>
          </w:p>
        </w:tc>
      </w:tr>
    </w:tbl>
    <w:p w:rsidR="00332AE7" w:rsidRDefault="00332AE7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332AE7">
        <w:rPr>
          <w:rFonts w:asciiTheme="minorEastAsia" w:eastAsiaTheme="minorEastAsia" w:hAnsiTheme="minorEastAsia" w:hint="eastAsia"/>
          <w:sz w:val="20"/>
          <w:szCs w:val="20"/>
        </w:rPr>
        <w:t>原型</w:t>
      </w:r>
      <w:r w:rsidRPr="00332AE7">
        <w:rPr>
          <w:rFonts w:asciiTheme="minorEastAsia" w:eastAsiaTheme="minorEastAsia" w:hAnsiTheme="minorEastAsia"/>
          <w:sz w:val="20"/>
          <w:szCs w:val="20"/>
        </w:rPr>
        <w:t>界面</w:t>
      </w:r>
      <w:r>
        <w:rPr>
          <w:rFonts w:asciiTheme="minorEastAsia" w:eastAsiaTheme="minorEastAsia" w:hAnsiTheme="minorEastAsia" w:hint="eastAsia"/>
          <w:sz w:val="20"/>
          <w:szCs w:val="20"/>
        </w:rPr>
        <w:t>：</w:t>
      </w:r>
    </w:p>
    <w:p w:rsidR="00332AE7" w:rsidRDefault="00C84824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C84824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3087956" cy="7954576"/>
            <wp:effectExtent l="0" t="0" r="0" b="0"/>
            <wp:docPr id="4" name="图片 4" descr="D:\无界零售\运营数据平台\小程序\IoT小程序页面\数据看板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无界零售\运营数据平台\小程序\IoT小程序页面\数据看板设置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99" cy="798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24" w:rsidRDefault="00C84824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CD6B29" w:rsidRDefault="00CD6B29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CD6B29" w:rsidRDefault="00CD6B29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CD6B29" w:rsidRPr="00CD6B29" w:rsidRDefault="0015243A" w:rsidP="00105E99">
      <w:pPr>
        <w:pStyle w:val="3"/>
        <w:numPr>
          <w:ilvl w:val="2"/>
          <w:numId w:val="3"/>
        </w:numPr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1" w:name="_Toc512160337"/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客流</w:t>
      </w:r>
      <w:r>
        <w:rPr>
          <w:rFonts w:asciiTheme="minorEastAsia" w:eastAsiaTheme="minorEastAsia" w:hAnsiTheme="minorEastAsia"/>
          <w:sz w:val="20"/>
          <w:szCs w:val="20"/>
        </w:rPr>
        <w:t>分析页面</w:t>
      </w:r>
      <w:bookmarkEnd w:id="1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9E72A8" w:rsidRPr="00A91FC5" w:rsidRDefault="009E72A8" w:rsidP="008C1F20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</w:t>
            </w:r>
            <w:r w:rsidR="008C1F20">
              <w:rPr>
                <w:rFonts w:ascii="微软雅黑" w:hAnsi="微软雅黑" w:hint="eastAsia"/>
              </w:rPr>
              <w:t>可以</w:t>
            </w:r>
            <w:r w:rsidR="00A225C7">
              <w:rPr>
                <w:rFonts w:ascii="微软雅黑" w:hAnsi="微软雅黑" w:hint="eastAsia"/>
              </w:rPr>
              <w:t>通过点击</w:t>
            </w:r>
            <w:r w:rsidR="00A225C7">
              <w:rPr>
                <w:rFonts w:ascii="微软雅黑" w:hAnsi="微软雅黑"/>
              </w:rPr>
              <w:t>数据Dashboard的指标项“</w:t>
            </w:r>
            <w:r w:rsidR="00A225C7">
              <w:rPr>
                <w:rFonts w:ascii="微软雅黑" w:hAnsi="微软雅黑" w:hint="eastAsia"/>
              </w:rPr>
              <w:t>店前</w:t>
            </w:r>
            <w:r w:rsidR="00A225C7">
              <w:rPr>
                <w:rFonts w:ascii="微软雅黑" w:hAnsi="微软雅黑"/>
              </w:rPr>
              <w:t>累计客流”“</w:t>
            </w:r>
            <w:r w:rsidR="00A225C7">
              <w:rPr>
                <w:rFonts w:ascii="微软雅黑" w:hAnsi="微软雅黑" w:hint="eastAsia"/>
              </w:rPr>
              <w:t>进店</w:t>
            </w:r>
            <w:r w:rsidR="00A225C7">
              <w:rPr>
                <w:rFonts w:ascii="微软雅黑" w:hAnsi="微软雅黑"/>
              </w:rPr>
              <w:t>累计客流”“</w:t>
            </w:r>
            <w:r w:rsidR="00A225C7">
              <w:rPr>
                <w:rFonts w:ascii="微软雅黑" w:hAnsi="微软雅黑" w:hint="eastAsia"/>
              </w:rPr>
              <w:t>进店率</w:t>
            </w:r>
            <w:r w:rsidR="00A225C7">
              <w:rPr>
                <w:rFonts w:ascii="微软雅黑" w:hAnsi="微软雅黑"/>
              </w:rPr>
              <w:t>”“</w:t>
            </w:r>
            <w:r w:rsidR="00A225C7">
              <w:rPr>
                <w:rFonts w:ascii="微软雅黑" w:hAnsi="微软雅黑" w:hint="eastAsia"/>
              </w:rPr>
              <w:t>平均</w:t>
            </w:r>
            <w:r w:rsidR="00A225C7">
              <w:rPr>
                <w:rFonts w:ascii="微软雅黑" w:hAnsi="微软雅黑"/>
              </w:rPr>
              <w:t>停留时长”4</w:t>
            </w:r>
            <w:r w:rsidR="00A225C7">
              <w:rPr>
                <w:rFonts w:ascii="微软雅黑" w:hAnsi="微软雅黑" w:hint="eastAsia"/>
              </w:rPr>
              <w:t>个</w:t>
            </w:r>
            <w:r w:rsidR="00A225C7">
              <w:rPr>
                <w:rFonts w:ascii="微软雅黑" w:hAnsi="微软雅黑"/>
              </w:rPr>
              <w:t>tab进入客流分析页面。</w:t>
            </w:r>
            <w:r w:rsidR="008C1F20">
              <w:rPr>
                <w:rFonts w:ascii="微软雅黑" w:hAnsi="微软雅黑"/>
              </w:rPr>
              <w:t>在客流分析页面查看店前客流、进店客流、进店率</w:t>
            </w:r>
            <w:r w:rsidR="008C1F20">
              <w:rPr>
                <w:rFonts w:ascii="微软雅黑" w:hAnsi="微软雅黑" w:hint="eastAsia"/>
              </w:rPr>
              <w:t>、</w:t>
            </w:r>
            <w:r w:rsidR="008C1F20">
              <w:rPr>
                <w:rFonts w:ascii="微软雅黑" w:hAnsi="微软雅黑"/>
              </w:rPr>
              <w:t>平均停留时长的变化趋势</w:t>
            </w:r>
          </w:p>
        </w:tc>
      </w:tr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9E72A8" w:rsidRPr="00A91FC5" w:rsidRDefault="008C1F20" w:rsidP="008C1F20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</w:t>
            </w:r>
            <w:r>
              <w:rPr>
                <w:rFonts w:ascii="微软雅黑" w:hAnsi="微软雅黑"/>
              </w:rPr>
              <w:t>在客流分析页面查看店前客流、进店客流、进店率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平均停留时长的变化趋势</w:t>
            </w:r>
            <w:r>
              <w:rPr>
                <w:rFonts w:ascii="微软雅黑" w:hAnsi="微软雅黑" w:hint="eastAsia"/>
              </w:rPr>
              <w:t>。</w:t>
            </w:r>
            <w:bookmarkStart w:id="12" w:name="OLE_LINK1"/>
            <w:bookmarkStart w:id="13" w:name="OLE_LINK2"/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  <w:bookmarkEnd w:id="12"/>
            <w:bookmarkEnd w:id="13"/>
          </w:p>
        </w:tc>
      </w:tr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9E72A8" w:rsidRPr="00A91FC5" w:rsidRDefault="009E72A8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9E72A8" w:rsidRDefault="00017BE6" w:rsidP="00017BE6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；</w:t>
            </w:r>
          </w:p>
          <w:p w:rsidR="00017BE6" w:rsidRPr="00017BE6" w:rsidRDefault="00017BE6" w:rsidP="00017BE6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</w:t>
            </w:r>
            <w:r>
              <w:rPr>
                <w:rFonts w:ascii="微软雅黑" w:hAnsi="微软雅黑"/>
              </w:rPr>
              <w:t>页面中部的“</w:t>
            </w:r>
            <w:r>
              <w:rPr>
                <w:rFonts w:ascii="微软雅黑" w:hAnsi="微软雅黑" w:hint="eastAsia"/>
              </w:rPr>
              <w:t>客流</w:t>
            </w:r>
            <w:r>
              <w:rPr>
                <w:rFonts w:ascii="微软雅黑" w:hAnsi="微软雅黑"/>
              </w:rPr>
              <w:t>统计”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进店率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平均</w:t>
            </w:r>
            <w:r>
              <w:rPr>
                <w:rFonts w:ascii="微软雅黑" w:hAnsi="微软雅黑"/>
              </w:rPr>
              <w:t>停留</w:t>
            </w:r>
            <w:r>
              <w:rPr>
                <w:rFonts w:ascii="微软雅黑" w:hAnsi="微软雅黑" w:hint="eastAsia"/>
              </w:rPr>
              <w:t>时长</w:t>
            </w:r>
            <w:r>
              <w:rPr>
                <w:rFonts w:ascii="微软雅黑" w:hAnsi="微软雅黑"/>
              </w:rPr>
              <w:t>”tab，可以分别切换到相应的</w:t>
            </w:r>
            <w:r w:rsidR="00366EED">
              <w:rPr>
                <w:rFonts w:ascii="微软雅黑" w:hAnsi="微软雅黑" w:hint="eastAsia"/>
              </w:rPr>
              <w:t>图表</w:t>
            </w:r>
            <w:r w:rsidR="00366EED">
              <w:rPr>
                <w:rFonts w:ascii="微软雅黑" w:hAnsi="微软雅黑"/>
              </w:rPr>
              <w:t>，若无数据，则图表为空</w:t>
            </w:r>
            <w:r w:rsidR="00484FDF">
              <w:rPr>
                <w:rFonts w:ascii="微软雅黑" w:hAnsi="微软雅黑" w:hint="eastAsia"/>
              </w:rPr>
              <w:t>；</w:t>
            </w:r>
          </w:p>
        </w:tc>
      </w:tr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761C9A" w:rsidRDefault="00761C9A" w:rsidP="00761C9A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页面顶部</w:t>
            </w:r>
            <w:r>
              <w:rPr>
                <w:rFonts w:ascii="微软雅黑" w:hAnsi="微软雅黑"/>
              </w:rPr>
              <w:t>的“</w:t>
            </w:r>
            <w:r>
              <w:rPr>
                <w:rFonts w:ascii="微软雅黑" w:hAnsi="微软雅黑" w:hint="eastAsia"/>
              </w:rPr>
              <w:t>总</w:t>
            </w:r>
            <w:r>
              <w:rPr>
                <w:rFonts w:ascii="微软雅黑" w:hAnsi="微软雅黑"/>
              </w:rPr>
              <w:t>店前客流”“</w:t>
            </w:r>
            <w:r>
              <w:rPr>
                <w:rFonts w:ascii="微软雅黑" w:hAnsi="微软雅黑" w:hint="eastAsia"/>
              </w:rPr>
              <w:t>总</w:t>
            </w:r>
            <w:r>
              <w:rPr>
                <w:rFonts w:ascii="微软雅黑" w:hAnsi="微软雅黑"/>
              </w:rPr>
              <w:t>进店客流”“</w:t>
            </w:r>
            <w:r>
              <w:rPr>
                <w:rFonts w:ascii="微软雅黑" w:hAnsi="微软雅黑" w:hint="eastAsia"/>
              </w:rPr>
              <w:t>进店率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平均停留</w:t>
            </w:r>
            <w:r>
              <w:rPr>
                <w:rFonts w:ascii="微软雅黑" w:hAnsi="微软雅黑"/>
              </w:rPr>
              <w:t>时间”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的统计范围是每月</w:t>
            </w:r>
            <w:r>
              <w:rPr>
                <w:rFonts w:ascii="微软雅黑" w:hAnsi="微软雅黑" w:hint="eastAsia"/>
              </w:rPr>
              <w:t>1日</w:t>
            </w:r>
            <w:r>
              <w:rPr>
                <w:rFonts w:ascii="微软雅黑" w:hAnsi="微软雅黑"/>
              </w:rPr>
              <w:t>到</w:t>
            </w: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时间的总数</w:t>
            </w:r>
            <w:r w:rsidR="00C94582">
              <w:rPr>
                <w:rFonts w:ascii="微软雅黑" w:hAnsi="微软雅黑" w:hint="eastAsia"/>
              </w:rPr>
              <w:t>/平均数</w:t>
            </w:r>
            <w:r>
              <w:rPr>
                <w:rFonts w:ascii="微软雅黑" w:hAnsi="微软雅黑" w:hint="eastAsia"/>
              </w:rPr>
              <w:t>。</w:t>
            </w:r>
            <w:r>
              <w:rPr>
                <w:rFonts w:ascii="微软雅黑" w:hAnsi="微软雅黑"/>
              </w:rPr>
              <w:t>若</w:t>
            </w:r>
            <w:r>
              <w:rPr>
                <w:rFonts w:ascii="微软雅黑" w:hAnsi="微软雅黑" w:hint="eastAsia"/>
              </w:rPr>
              <w:t>切换</w:t>
            </w:r>
            <w:r>
              <w:rPr>
                <w:rFonts w:ascii="微软雅黑" w:hAnsi="微软雅黑"/>
              </w:rPr>
              <w:t>到上一个月，则显示全月的总数</w:t>
            </w:r>
            <w:r w:rsidR="005A0352">
              <w:rPr>
                <w:rFonts w:ascii="微软雅黑" w:hAnsi="微软雅黑" w:hint="eastAsia"/>
              </w:rPr>
              <w:t>/平均数</w:t>
            </w:r>
            <w:r>
              <w:rPr>
                <w:rFonts w:ascii="微软雅黑" w:hAnsi="微软雅黑"/>
              </w:rPr>
              <w:t>；</w:t>
            </w:r>
          </w:p>
          <w:p w:rsidR="009E72A8" w:rsidRDefault="006E3D80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以折线图</w:t>
            </w:r>
            <w:r>
              <w:rPr>
                <w:rFonts w:ascii="微软雅黑" w:hAnsi="微软雅黑"/>
              </w:rPr>
              <w:t>的形式展现客流数据、进店率、平均停留时长等数据，</w:t>
            </w:r>
            <w:r>
              <w:rPr>
                <w:rFonts w:ascii="微软雅黑" w:hAnsi="微软雅黑" w:hint="eastAsia"/>
              </w:rPr>
              <w:t>时间</w:t>
            </w:r>
            <w:r>
              <w:rPr>
                <w:rFonts w:ascii="微软雅黑" w:hAnsi="微软雅黑"/>
              </w:rPr>
              <w:t>维度以月计，时间粒度</w:t>
            </w:r>
            <w:r>
              <w:rPr>
                <w:rFonts w:ascii="微软雅黑" w:hAnsi="微软雅黑" w:hint="eastAsia"/>
              </w:rPr>
              <w:t>以</w:t>
            </w:r>
            <w:r>
              <w:rPr>
                <w:rFonts w:ascii="微软雅黑" w:hAnsi="微软雅黑"/>
              </w:rPr>
              <w:t>天计；</w:t>
            </w:r>
          </w:p>
          <w:p w:rsidR="009E72A8" w:rsidRPr="00020242" w:rsidRDefault="009E72A8" w:rsidP="006E3D80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某指标项数据为空，则</w:t>
            </w:r>
            <w:r w:rsidR="006E3D80">
              <w:rPr>
                <w:rFonts w:ascii="微软雅黑" w:hAnsi="微软雅黑" w:hint="eastAsia"/>
              </w:rPr>
              <w:t>折线图</w:t>
            </w:r>
            <w:r>
              <w:rPr>
                <w:rFonts w:ascii="微软雅黑" w:hAnsi="微软雅黑"/>
              </w:rPr>
              <w:t>显示</w:t>
            </w:r>
            <w:r w:rsidR="006E3D80">
              <w:rPr>
                <w:rFonts w:ascii="微软雅黑" w:hAnsi="微软雅黑" w:hint="eastAsia"/>
              </w:rPr>
              <w:t>数据</w:t>
            </w:r>
            <w:r w:rsidR="006E3D80">
              <w:rPr>
                <w:rFonts w:ascii="微软雅黑" w:hAnsi="微软雅黑"/>
              </w:rPr>
              <w:t>为0</w:t>
            </w:r>
            <w:r w:rsidR="006E3D80">
              <w:rPr>
                <w:rFonts w:ascii="微软雅黑" w:hAnsi="微软雅黑" w:hint="eastAsia"/>
              </w:rPr>
              <w:t>；</w:t>
            </w:r>
          </w:p>
        </w:tc>
      </w:tr>
      <w:tr w:rsidR="009E72A8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9E72A8" w:rsidRPr="00A91FC5" w:rsidRDefault="009E72A8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9E72A8" w:rsidRPr="00A91FC5" w:rsidRDefault="009E72A8" w:rsidP="00DF447F">
            <w:pPr>
              <w:rPr>
                <w:rFonts w:ascii="微软雅黑" w:hAnsi="微软雅黑"/>
              </w:rPr>
            </w:pPr>
          </w:p>
        </w:tc>
      </w:tr>
    </w:tbl>
    <w:p w:rsidR="00CD6B29" w:rsidRDefault="00CD6B29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E4FD3" w:rsidRDefault="00FE4FD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E4FD3" w:rsidRDefault="00FE4FD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21EA0" w:rsidRDefault="00421EA0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21EA0" w:rsidRDefault="00421EA0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21EA0" w:rsidRDefault="00421EA0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21EA0" w:rsidRDefault="00421EA0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E4FD3" w:rsidRDefault="00FE4FD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原型</w:t>
      </w:r>
      <w:r>
        <w:rPr>
          <w:rFonts w:asciiTheme="minorEastAsia" w:eastAsiaTheme="minorEastAsia" w:hAnsiTheme="minorEastAsia"/>
          <w:sz w:val="20"/>
          <w:szCs w:val="20"/>
        </w:rPr>
        <w:t>界面：</w:t>
      </w:r>
    </w:p>
    <w:p w:rsidR="00FE4FD3" w:rsidRDefault="00FE4FD3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FE4FD3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448868" cy="7495540"/>
            <wp:effectExtent l="0" t="0" r="0" b="0"/>
            <wp:docPr id="5" name="图片 5" descr="D:\无界零售\运营数据平台\小程序\IoT小程序页面\客流分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无界零售\运营数据平台\小程序\IoT小程序页面\客流分析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403" cy="751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C35" w:rsidRDefault="00766C3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Pr="00CD6B29" w:rsidRDefault="00766C35" w:rsidP="00105E99">
      <w:pPr>
        <w:pStyle w:val="3"/>
        <w:numPr>
          <w:ilvl w:val="2"/>
          <w:numId w:val="3"/>
        </w:numPr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4" w:name="_Toc512160338"/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顾客</w:t>
      </w:r>
      <w:r>
        <w:rPr>
          <w:rFonts w:asciiTheme="minorEastAsia" w:eastAsiaTheme="minorEastAsia" w:hAnsiTheme="minorEastAsia"/>
          <w:sz w:val="20"/>
          <w:szCs w:val="20"/>
        </w:rPr>
        <w:t>分析页面</w:t>
      </w:r>
      <w:bookmarkEnd w:id="1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766C35" w:rsidRPr="00A91FC5" w:rsidRDefault="00A225C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用户可以通过点击</w:t>
            </w:r>
            <w:r>
              <w:rPr>
                <w:rFonts w:ascii="微软雅黑" w:hAnsi="微软雅黑"/>
              </w:rPr>
              <w:t>数据Dashboard的指标项“</w:t>
            </w:r>
            <w:r>
              <w:rPr>
                <w:rFonts w:ascii="微软雅黑" w:hAnsi="微软雅黑" w:hint="eastAsia"/>
              </w:rPr>
              <w:t>性别</w:t>
            </w:r>
            <w:r>
              <w:rPr>
                <w:rFonts w:ascii="微软雅黑" w:hAnsi="微软雅黑"/>
              </w:rPr>
              <w:t>比例”“</w:t>
            </w:r>
            <w:r>
              <w:rPr>
                <w:rFonts w:ascii="微软雅黑" w:hAnsi="微软雅黑" w:hint="eastAsia"/>
              </w:rPr>
              <w:t>核心</w:t>
            </w:r>
            <w:r>
              <w:rPr>
                <w:rFonts w:ascii="微软雅黑" w:hAnsi="微软雅黑"/>
              </w:rPr>
              <w:t>年龄群”“</w:t>
            </w:r>
            <w:r>
              <w:rPr>
                <w:rFonts w:ascii="微软雅黑" w:hAnsi="微软雅黑" w:hint="eastAsia"/>
              </w:rPr>
              <w:t>累计</w:t>
            </w:r>
            <w:r>
              <w:rPr>
                <w:rFonts w:ascii="微软雅黑" w:hAnsi="微软雅黑"/>
              </w:rPr>
              <w:t>会员数”“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新</w:t>
            </w:r>
            <w:r>
              <w:rPr>
                <w:rFonts w:ascii="微软雅黑" w:hAnsi="微软雅黑" w:hint="eastAsia"/>
              </w:rPr>
              <w:t>顾客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进店</w:t>
            </w:r>
            <w:r>
              <w:rPr>
                <w:rFonts w:ascii="微软雅黑" w:hAnsi="微软雅黑"/>
              </w:rPr>
              <w:t>老顾客”5</w:t>
            </w:r>
            <w:r>
              <w:rPr>
                <w:rFonts w:ascii="微软雅黑" w:hAnsi="微软雅黑" w:hint="eastAsia"/>
              </w:rPr>
              <w:t>个</w:t>
            </w:r>
            <w:r>
              <w:rPr>
                <w:rFonts w:ascii="微软雅黑" w:hAnsi="微软雅黑"/>
              </w:rPr>
              <w:t>tab进入</w:t>
            </w:r>
            <w:r>
              <w:rPr>
                <w:rFonts w:ascii="微软雅黑" w:hAnsi="微软雅黑" w:hint="eastAsia"/>
              </w:rPr>
              <w:t>顾客</w:t>
            </w:r>
            <w:r>
              <w:rPr>
                <w:rFonts w:ascii="微软雅黑" w:hAnsi="微软雅黑"/>
              </w:rPr>
              <w:t>分析页面。</w:t>
            </w:r>
            <w:r w:rsidR="00766C35">
              <w:rPr>
                <w:rFonts w:ascii="微软雅黑" w:hAnsi="微软雅黑"/>
              </w:rPr>
              <w:t>在</w:t>
            </w:r>
            <w:r>
              <w:rPr>
                <w:rFonts w:ascii="微软雅黑" w:hAnsi="微软雅黑" w:hint="eastAsia"/>
              </w:rPr>
              <w:t>顾客</w:t>
            </w:r>
            <w:r w:rsidR="00766C35">
              <w:rPr>
                <w:rFonts w:ascii="微软雅黑" w:hAnsi="微软雅黑"/>
              </w:rPr>
              <w:t>分析页面查看</w:t>
            </w:r>
            <w:r w:rsidR="00623B7B">
              <w:rPr>
                <w:rFonts w:ascii="微软雅黑" w:hAnsi="微软雅黑" w:hint="eastAsia"/>
              </w:rPr>
              <w:t>性别</w:t>
            </w:r>
            <w:r w:rsidR="00623B7B">
              <w:rPr>
                <w:rFonts w:ascii="微软雅黑" w:hAnsi="微软雅黑"/>
              </w:rPr>
              <w:t>比例</w:t>
            </w:r>
            <w:r w:rsidR="00766C35">
              <w:rPr>
                <w:rFonts w:ascii="微软雅黑" w:hAnsi="微软雅黑"/>
              </w:rPr>
              <w:t>、</w:t>
            </w:r>
            <w:r w:rsidR="00623B7B">
              <w:rPr>
                <w:rFonts w:ascii="微软雅黑" w:hAnsi="微软雅黑" w:hint="eastAsia"/>
              </w:rPr>
              <w:t>年龄</w:t>
            </w:r>
            <w:r w:rsidR="00623B7B">
              <w:rPr>
                <w:rFonts w:ascii="微软雅黑" w:hAnsi="微软雅黑"/>
              </w:rPr>
              <w:t>分布</w:t>
            </w:r>
            <w:r w:rsidR="00766C35">
              <w:rPr>
                <w:rFonts w:ascii="微软雅黑" w:hAnsi="微软雅黑"/>
              </w:rPr>
              <w:t>、</w:t>
            </w:r>
            <w:r w:rsidR="00623B7B">
              <w:rPr>
                <w:rFonts w:ascii="微软雅黑" w:hAnsi="微软雅黑" w:hint="eastAsia"/>
              </w:rPr>
              <w:t>会员数</w:t>
            </w:r>
            <w:r w:rsidR="00766C35">
              <w:rPr>
                <w:rFonts w:ascii="微软雅黑" w:hAnsi="微软雅黑" w:hint="eastAsia"/>
              </w:rPr>
              <w:t>、</w:t>
            </w:r>
            <w:r w:rsidR="00623B7B">
              <w:rPr>
                <w:rFonts w:ascii="微软雅黑" w:hAnsi="微软雅黑" w:hint="eastAsia"/>
              </w:rPr>
              <w:t>新老顾客</w:t>
            </w:r>
            <w:r w:rsidR="00623B7B">
              <w:rPr>
                <w:rFonts w:ascii="微软雅黑" w:hAnsi="微软雅黑"/>
              </w:rPr>
              <w:t>数量</w:t>
            </w:r>
            <w:r w:rsidR="00766C35">
              <w:rPr>
                <w:rFonts w:ascii="微软雅黑" w:hAnsi="微软雅黑"/>
              </w:rPr>
              <w:t>的变化趋势</w:t>
            </w:r>
          </w:p>
        </w:tc>
      </w:tr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766C35" w:rsidRPr="00A91FC5" w:rsidRDefault="00766C3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</w:t>
            </w:r>
            <w:r>
              <w:rPr>
                <w:rFonts w:ascii="微软雅黑" w:hAnsi="微软雅黑"/>
              </w:rPr>
              <w:t>在</w:t>
            </w:r>
            <w:r w:rsidR="00B42E3C">
              <w:rPr>
                <w:rFonts w:ascii="微软雅黑" w:hAnsi="微软雅黑" w:hint="eastAsia"/>
              </w:rPr>
              <w:t>顾客</w:t>
            </w:r>
            <w:r w:rsidR="00B42E3C">
              <w:rPr>
                <w:rFonts w:ascii="微软雅黑" w:hAnsi="微软雅黑"/>
              </w:rPr>
              <w:t>分析页面查看</w:t>
            </w:r>
            <w:r w:rsidR="00B42E3C">
              <w:rPr>
                <w:rFonts w:ascii="微软雅黑" w:hAnsi="微软雅黑" w:hint="eastAsia"/>
              </w:rPr>
              <w:t>性别</w:t>
            </w:r>
            <w:r w:rsidR="00B42E3C">
              <w:rPr>
                <w:rFonts w:ascii="微软雅黑" w:hAnsi="微软雅黑"/>
              </w:rPr>
              <w:t>比例、</w:t>
            </w:r>
            <w:r w:rsidR="00B42E3C">
              <w:rPr>
                <w:rFonts w:ascii="微软雅黑" w:hAnsi="微软雅黑" w:hint="eastAsia"/>
              </w:rPr>
              <w:t>年龄</w:t>
            </w:r>
            <w:r w:rsidR="00B42E3C">
              <w:rPr>
                <w:rFonts w:ascii="微软雅黑" w:hAnsi="微软雅黑"/>
              </w:rPr>
              <w:t>分布、</w:t>
            </w:r>
            <w:r w:rsidR="00B42E3C">
              <w:rPr>
                <w:rFonts w:ascii="微软雅黑" w:hAnsi="微软雅黑" w:hint="eastAsia"/>
              </w:rPr>
              <w:t>会员数、新老顾客</w:t>
            </w:r>
            <w:r w:rsidR="00B42E3C">
              <w:rPr>
                <w:rFonts w:ascii="微软雅黑" w:hAnsi="微软雅黑"/>
              </w:rPr>
              <w:t>数量的变化趋势</w:t>
            </w:r>
            <w:r>
              <w:rPr>
                <w:rFonts w:ascii="微软雅黑" w:hAnsi="微软雅黑" w:hint="eastAsia"/>
              </w:rPr>
              <w:t>。通过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</w:p>
        </w:tc>
      </w:tr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766C35" w:rsidRPr="00A91FC5" w:rsidRDefault="00766C3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766C35" w:rsidRDefault="00766C3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；</w:t>
            </w:r>
          </w:p>
          <w:p w:rsidR="00766C35" w:rsidRPr="00017BE6" w:rsidRDefault="00766C35" w:rsidP="0099040D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</w:t>
            </w:r>
            <w:r>
              <w:rPr>
                <w:rFonts w:ascii="微软雅黑" w:hAnsi="微软雅黑"/>
              </w:rPr>
              <w:t>页面中</w:t>
            </w:r>
            <w:r w:rsidR="0099040D">
              <w:rPr>
                <w:rFonts w:ascii="微软雅黑" w:hAnsi="微软雅黑" w:hint="eastAsia"/>
              </w:rPr>
              <w:t>下</w:t>
            </w:r>
            <w:r>
              <w:rPr>
                <w:rFonts w:ascii="微软雅黑" w:hAnsi="微软雅黑"/>
              </w:rPr>
              <w:t>部的“</w:t>
            </w:r>
            <w:r w:rsidR="0099040D">
              <w:rPr>
                <w:rFonts w:ascii="微软雅黑" w:hAnsi="微软雅黑" w:hint="eastAsia"/>
              </w:rPr>
              <w:t>会员</w:t>
            </w:r>
            <w:r w:rsidR="0099040D">
              <w:rPr>
                <w:rFonts w:ascii="微软雅黑" w:hAnsi="微软雅黑"/>
              </w:rPr>
              <w:t>数量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 w:rsidR="0099040D">
              <w:rPr>
                <w:rFonts w:ascii="微软雅黑" w:hAnsi="微软雅黑" w:hint="eastAsia"/>
              </w:rPr>
              <w:t>新老</w:t>
            </w:r>
            <w:r w:rsidR="0099040D">
              <w:rPr>
                <w:rFonts w:ascii="微软雅黑" w:hAnsi="微软雅黑"/>
              </w:rPr>
              <w:t>顾客</w:t>
            </w:r>
            <w:r>
              <w:rPr>
                <w:rFonts w:ascii="微软雅黑" w:hAnsi="微软雅黑"/>
              </w:rPr>
              <w:t>”tab，可以分别切换到相应的</w:t>
            </w:r>
            <w:r>
              <w:rPr>
                <w:rFonts w:ascii="微软雅黑" w:hAnsi="微软雅黑" w:hint="eastAsia"/>
              </w:rPr>
              <w:t>图表</w:t>
            </w:r>
            <w:r>
              <w:rPr>
                <w:rFonts w:ascii="微软雅黑" w:hAnsi="微软雅黑"/>
              </w:rPr>
              <w:t>，若无数据，则图表为空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5A7D5E" w:rsidRDefault="005A7D5E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页面顶部</w:t>
            </w:r>
            <w:r>
              <w:rPr>
                <w:rFonts w:ascii="微软雅黑" w:hAnsi="微软雅黑"/>
              </w:rPr>
              <w:t>的“</w:t>
            </w:r>
            <w:r>
              <w:rPr>
                <w:rFonts w:ascii="微软雅黑" w:hAnsi="微软雅黑" w:hint="eastAsia"/>
              </w:rPr>
              <w:t>进店客流</w:t>
            </w:r>
            <w:r>
              <w:rPr>
                <w:rFonts w:ascii="微软雅黑" w:hAnsi="微软雅黑"/>
              </w:rPr>
              <w:t>-男</w:t>
            </w:r>
            <w:r>
              <w:rPr>
                <w:rFonts w:ascii="微软雅黑" w:hAnsi="微软雅黑" w:hint="eastAsia"/>
              </w:rPr>
              <w:t>/女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会员</w:t>
            </w:r>
            <w:r>
              <w:rPr>
                <w:rFonts w:ascii="微软雅黑" w:hAnsi="微软雅黑"/>
              </w:rPr>
              <w:t>到访”“</w:t>
            </w:r>
            <w:r>
              <w:rPr>
                <w:rFonts w:ascii="微软雅黑" w:hAnsi="微软雅黑" w:hint="eastAsia"/>
              </w:rPr>
              <w:t>新客</w:t>
            </w:r>
            <w:r>
              <w:rPr>
                <w:rFonts w:ascii="微软雅黑" w:hAnsi="微软雅黑"/>
              </w:rPr>
              <w:t>到访”“</w:t>
            </w:r>
            <w:r>
              <w:rPr>
                <w:rFonts w:ascii="微软雅黑" w:hAnsi="微软雅黑" w:hint="eastAsia"/>
              </w:rPr>
              <w:t>回头客</w:t>
            </w:r>
            <w:r>
              <w:rPr>
                <w:rFonts w:ascii="微软雅黑" w:hAnsi="微软雅黑"/>
              </w:rPr>
              <w:t>到访”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的统计范围是每月</w:t>
            </w:r>
            <w:r>
              <w:rPr>
                <w:rFonts w:ascii="微软雅黑" w:hAnsi="微软雅黑" w:hint="eastAsia"/>
              </w:rPr>
              <w:t>1日</w:t>
            </w:r>
            <w:r>
              <w:rPr>
                <w:rFonts w:ascii="微软雅黑" w:hAnsi="微软雅黑"/>
              </w:rPr>
              <w:t>到</w:t>
            </w: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时间的总数</w:t>
            </w:r>
            <w:r>
              <w:rPr>
                <w:rFonts w:ascii="微软雅黑" w:hAnsi="微软雅黑" w:hint="eastAsia"/>
              </w:rPr>
              <w:t>。</w:t>
            </w:r>
            <w:r>
              <w:rPr>
                <w:rFonts w:ascii="微软雅黑" w:hAnsi="微软雅黑"/>
              </w:rPr>
              <w:t>若</w:t>
            </w:r>
            <w:r>
              <w:rPr>
                <w:rFonts w:ascii="微软雅黑" w:hAnsi="微软雅黑" w:hint="eastAsia"/>
              </w:rPr>
              <w:t>切换</w:t>
            </w:r>
            <w:r>
              <w:rPr>
                <w:rFonts w:ascii="微软雅黑" w:hAnsi="微软雅黑"/>
              </w:rPr>
              <w:t>到上一个月，则显示全月的总数；</w:t>
            </w:r>
          </w:p>
          <w:p w:rsidR="00766C35" w:rsidRDefault="00766C3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以折线图</w:t>
            </w:r>
            <w:r>
              <w:rPr>
                <w:rFonts w:ascii="微软雅黑" w:hAnsi="微软雅黑"/>
              </w:rPr>
              <w:t>的形式展现</w:t>
            </w:r>
            <w:r w:rsidR="00431345">
              <w:rPr>
                <w:rFonts w:ascii="微软雅黑" w:hAnsi="微软雅黑" w:hint="eastAsia"/>
              </w:rPr>
              <w:t>会员数量</w:t>
            </w:r>
            <w:r>
              <w:rPr>
                <w:rFonts w:ascii="微软雅黑" w:hAnsi="微软雅黑"/>
              </w:rPr>
              <w:t>、</w:t>
            </w:r>
            <w:r w:rsidR="00431345">
              <w:rPr>
                <w:rFonts w:ascii="微软雅黑" w:hAnsi="微软雅黑" w:hint="eastAsia"/>
              </w:rPr>
              <w:t>新老顾客</w:t>
            </w:r>
            <w:r w:rsidR="00431345">
              <w:rPr>
                <w:rFonts w:ascii="微软雅黑" w:hAnsi="微软雅黑"/>
              </w:rPr>
              <w:t>数量</w:t>
            </w:r>
            <w:r>
              <w:rPr>
                <w:rFonts w:ascii="微软雅黑" w:hAnsi="微软雅黑"/>
              </w:rPr>
              <w:t>等数据，</w:t>
            </w:r>
            <w:r>
              <w:rPr>
                <w:rFonts w:ascii="微软雅黑" w:hAnsi="微软雅黑" w:hint="eastAsia"/>
              </w:rPr>
              <w:t>时间</w:t>
            </w:r>
            <w:r>
              <w:rPr>
                <w:rFonts w:ascii="微软雅黑" w:hAnsi="微软雅黑"/>
              </w:rPr>
              <w:t>维度以月计，时间粒度</w:t>
            </w:r>
            <w:r>
              <w:rPr>
                <w:rFonts w:ascii="微软雅黑" w:hAnsi="微软雅黑" w:hint="eastAsia"/>
              </w:rPr>
              <w:t>以</w:t>
            </w:r>
            <w:r>
              <w:rPr>
                <w:rFonts w:ascii="微软雅黑" w:hAnsi="微软雅黑"/>
              </w:rPr>
              <w:t>天计；</w:t>
            </w:r>
          </w:p>
          <w:p w:rsidR="00431345" w:rsidRDefault="0043134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以累计</w:t>
            </w:r>
            <w:r>
              <w:rPr>
                <w:rFonts w:ascii="微软雅黑" w:hAnsi="微软雅黑"/>
              </w:rPr>
              <w:t>柱形图形式</w:t>
            </w:r>
            <w:r>
              <w:rPr>
                <w:rFonts w:ascii="微软雅黑" w:hAnsi="微软雅黑" w:hint="eastAsia"/>
              </w:rPr>
              <w:t>展现</w:t>
            </w:r>
            <w:r>
              <w:rPr>
                <w:rFonts w:ascii="微软雅黑" w:hAnsi="微软雅黑"/>
              </w:rPr>
              <w:t>年龄分布数量结果</w:t>
            </w:r>
            <w:r w:rsidR="00E4046B">
              <w:rPr>
                <w:rFonts w:ascii="微软雅黑" w:hAnsi="微软雅黑" w:hint="eastAsia"/>
              </w:rPr>
              <w:t>，</w:t>
            </w:r>
            <w:r w:rsidR="00E4046B">
              <w:rPr>
                <w:rFonts w:ascii="微软雅黑" w:hAnsi="微软雅黑"/>
              </w:rPr>
              <w:t>统计范围为每月</w:t>
            </w:r>
            <w:r w:rsidR="00E4046B">
              <w:rPr>
                <w:rFonts w:ascii="微软雅黑" w:hAnsi="微软雅黑" w:hint="eastAsia"/>
              </w:rPr>
              <w:t>1日</w:t>
            </w:r>
            <w:r w:rsidR="00E4046B">
              <w:rPr>
                <w:rFonts w:ascii="微软雅黑" w:hAnsi="微软雅黑"/>
              </w:rPr>
              <w:t>到</w:t>
            </w:r>
            <w:r w:rsidR="00E4046B">
              <w:rPr>
                <w:rFonts w:ascii="微软雅黑" w:hAnsi="微软雅黑" w:hint="eastAsia"/>
              </w:rPr>
              <w:t>当前</w:t>
            </w:r>
            <w:r w:rsidR="00E4046B">
              <w:rPr>
                <w:rFonts w:ascii="微软雅黑" w:hAnsi="微软雅黑"/>
              </w:rPr>
              <w:t>时间的总数；</w:t>
            </w:r>
          </w:p>
          <w:p w:rsidR="00766C35" w:rsidRPr="00020242" w:rsidRDefault="00766C35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某指标项数据为空，则</w:t>
            </w:r>
            <w:r>
              <w:rPr>
                <w:rFonts w:ascii="微软雅黑" w:hAnsi="微软雅黑" w:hint="eastAsia"/>
              </w:rPr>
              <w:t>折线图</w:t>
            </w:r>
            <w:r>
              <w:rPr>
                <w:rFonts w:ascii="微软雅黑" w:hAnsi="微软雅黑"/>
              </w:rPr>
              <w:t>显示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为0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766C35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766C35" w:rsidRPr="00A91FC5" w:rsidRDefault="00766C35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766C35" w:rsidRPr="00A91FC5" w:rsidRDefault="00766C35" w:rsidP="00DF447F">
            <w:pPr>
              <w:rPr>
                <w:rFonts w:ascii="微软雅黑" w:hAnsi="微软雅黑"/>
              </w:rPr>
            </w:pPr>
          </w:p>
        </w:tc>
      </w:tr>
    </w:tbl>
    <w:p w:rsidR="00766C35" w:rsidRDefault="00766C35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030EE2" w:rsidRDefault="00030EE2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030EE2" w:rsidRDefault="00030EE2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030EE2" w:rsidRDefault="00030EE2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030EE2" w:rsidRDefault="00030EE2" w:rsidP="00766C35">
      <w:pPr>
        <w:rPr>
          <w:rFonts w:asciiTheme="minorEastAsia" w:eastAsiaTheme="minorEastAsia" w:hAnsiTheme="minorEastAsia"/>
          <w:sz w:val="20"/>
          <w:szCs w:val="20"/>
        </w:rPr>
      </w:pPr>
    </w:p>
    <w:p w:rsidR="00766C35" w:rsidRDefault="00766C35" w:rsidP="00766C35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原型</w:t>
      </w:r>
      <w:r>
        <w:rPr>
          <w:rFonts w:asciiTheme="minorEastAsia" w:eastAsiaTheme="minorEastAsia" w:hAnsiTheme="minorEastAsia"/>
          <w:sz w:val="20"/>
          <w:szCs w:val="20"/>
        </w:rPr>
        <w:t>界面：</w:t>
      </w:r>
    </w:p>
    <w:p w:rsidR="00766C35" w:rsidRDefault="00030EE2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030EE2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2697556" cy="8610600"/>
            <wp:effectExtent l="0" t="0" r="7620" b="0"/>
            <wp:docPr id="6" name="图片 6" descr="D:\无界零售\运营数据平台\小程序\IoT小程序页面\顾客分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无界零售\运营数据平台\小程序\IoT小程序页面\顾客分析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783" cy="862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44A" w:rsidRPr="00CD6B29" w:rsidRDefault="005D244A" w:rsidP="00105E99">
      <w:pPr>
        <w:pStyle w:val="3"/>
        <w:numPr>
          <w:ilvl w:val="2"/>
          <w:numId w:val="3"/>
        </w:numPr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5" w:name="_Toc512160339"/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商品</w:t>
      </w:r>
      <w:r>
        <w:rPr>
          <w:rFonts w:asciiTheme="minorEastAsia" w:eastAsiaTheme="minorEastAsia" w:hAnsiTheme="minorEastAsia"/>
          <w:sz w:val="20"/>
          <w:szCs w:val="20"/>
        </w:rPr>
        <w:t>分析页面</w:t>
      </w:r>
      <w:bookmarkEnd w:id="1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10073A" w:rsidRPr="00A91FC5" w:rsidRDefault="0010073A" w:rsidP="00C71EA8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用户可以通过点击</w:t>
            </w:r>
            <w:r>
              <w:rPr>
                <w:rFonts w:ascii="微软雅黑" w:hAnsi="微软雅黑"/>
              </w:rPr>
              <w:t>数据Dashboard的指标项“</w:t>
            </w:r>
            <w:r w:rsidR="00C71EA8">
              <w:rPr>
                <w:rFonts w:ascii="微软雅黑" w:hAnsi="微软雅黑" w:hint="eastAsia"/>
              </w:rPr>
              <w:t>商品</w:t>
            </w:r>
            <w:r w:rsidR="00C71EA8">
              <w:rPr>
                <w:rFonts w:ascii="微软雅黑" w:hAnsi="微软雅黑"/>
              </w:rPr>
              <w:t>关注次数</w:t>
            </w:r>
            <w:r>
              <w:rPr>
                <w:rFonts w:ascii="微软雅黑" w:hAnsi="微软雅黑"/>
              </w:rPr>
              <w:t>”“</w:t>
            </w:r>
            <w:r w:rsidR="00C71EA8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/>
              </w:rPr>
              <w:t>tab进入</w:t>
            </w:r>
            <w:r w:rsidR="00C71EA8">
              <w:rPr>
                <w:rFonts w:ascii="微软雅黑" w:hAnsi="微软雅黑" w:hint="eastAsia"/>
              </w:rPr>
              <w:t>商品</w:t>
            </w:r>
            <w:r>
              <w:rPr>
                <w:rFonts w:ascii="微软雅黑" w:hAnsi="微软雅黑"/>
              </w:rPr>
              <w:t>分析页面。在</w:t>
            </w:r>
            <w:r w:rsidR="00C71EA8">
              <w:rPr>
                <w:rFonts w:ascii="微软雅黑" w:hAnsi="微软雅黑" w:hint="eastAsia"/>
              </w:rPr>
              <w:t>商品</w:t>
            </w:r>
            <w:r>
              <w:rPr>
                <w:rFonts w:ascii="微软雅黑" w:hAnsi="微软雅黑"/>
              </w:rPr>
              <w:t>分析页面查看</w:t>
            </w:r>
            <w:r w:rsidR="00C71EA8">
              <w:rPr>
                <w:rFonts w:ascii="微软雅黑" w:hAnsi="微软雅黑" w:hint="eastAsia"/>
              </w:rPr>
              <w:t>商品</w:t>
            </w:r>
            <w:r w:rsidR="00C71EA8">
              <w:rPr>
                <w:rFonts w:ascii="微软雅黑" w:hAnsi="微软雅黑"/>
              </w:rPr>
              <w:t>总关注数</w:t>
            </w:r>
            <w:r>
              <w:rPr>
                <w:rFonts w:ascii="微软雅黑" w:hAnsi="微软雅黑"/>
              </w:rPr>
              <w:t>、</w:t>
            </w:r>
            <w:r w:rsidR="00C71EA8">
              <w:rPr>
                <w:rFonts w:ascii="微软雅黑" w:hAnsi="微软雅黑" w:hint="eastAsia"/>
              </w:rPr>
              <w:t>商品</w:t>
            </w:r>
            <w:r w:rsidR="00C71EA8">
              <w:rPr>
                <w:rFonts w:ascii="微软雅黑" w:hAnsi="微软雅黑"/>
              </w:rPr>
              <w:t>总销量</w:t>
            </w:r>
            <w:r>
              <w:rPr>
                <w:rFonts w:ascii="微软雅黑" w:hAnsi="微软雅黑"/>
              </w:rPr>
              <w:t>、</w:t>
            </w:r>
            <w:r w:rsidR="00C71EA8">
              <w:rPr>
                <w:rFonts w:ascii="微软雅黑" w:hAnsi="微软雅黑" w:hint="eastAsia"/>
              </w:rPr>
              <w:t>订单</w:t>
            </w:r>
            <w:r w:rsidR="00C71EA8">
              <w:rPr>
                <w:rFonts w:ascii="微软雅黑" w:hAnsi="微软雅黑"/>
              </w:rPr>
              <w:t>转化率</w:t>
            </w:r>
            <w:r>
              <w:rPr>
                <w:rFonts w:ascii="微软雅黑" w:hAnsi="微软雅黑" w:hint="eastAsia"/>
              </w:rPr>
              <w:t>、</w:t>
            </w:r>
            <w:r w:rsidR="00C71EA8">
              <w:rPr>
                <w:rFonts w:ascii="微软雅黑" w:hAnsi="微软雅黑" w:hint="eastAsia"/>
              </w:rPr>
              <w:t>销售额</w:t>
            </w:r>
            <w:r>
              <w:rPr>
                <w:rFonts w:ascii="微软雅黑" w:hAnsi="微软雅黑"/>
              </w:rPr>
              <w:t>的变化趋势</w:t>
            </w:r>
          </w:p>
        </w:tc>
      </w:tr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10073A" w:rsidRPr="00A91FC5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</w:t>
            </w:r>
            <w:r>
              <w:rPr>
                <w:rFonts w:ascii="微软雅黑" w:hAnsi="微软雅黑"/>
              </w:rPr>
              <w:t>在</w:t>
            </w:r>
            <w:r w:rsidR="004F3CD6">
              <w:rPr>
                <w:rFonts w:ascii="微软雅黑" w:hAnsi="微软雅黑" w:hint="eastAsia"/>
              </w:rPr>
              <w:t>商品</w:t>
            </w:r>
            <w:r>
              <w:rPr>
                <w:rFonts w:ascii="微软雅黑" w:hAnsi="微软雅黑"/>
              </w:rPr>
              <w:t>分析页面查看</w:t>
            </w:r>
            <w:r w:rsidR="004F3CD6">
              <w:rPr>
                <w:rFonts w:ascii="微软雅黑" w:hAnsi="微软雅黑" w:hint="eastAsia"/>
              </w:rPr>
              <w:t>商品</w:t>
            </w:r>
            <w:r w:rsidR="004F3CD6">
              <w:rPr>
                <w:rFonts w:ascii="微软雅黑" w:hAnsi="微软雅黑"/>
              </w:rPr>
              <w:t>总关注数、</w:t>
            </w:r>
            <w:r w:rsidR="004F3CD6">
              <w:rPr>
                <w:rFonts w:ascii="微软雅黑" w:hAnsi="微软雅黑" w:hint="eastAsia"/>
              </w:rPr>
              <w:t>商品</w:t>
            </w:r>
            <w:r w:rsidR="004F3CD6">
              <w:rPr>
                <w:rFonts w:ascii="微软雅黑" w:hAnsi="微软雅黑"/>
              </w:rPr>
              <w:t>总销量、</w:t>
            </w:r>
            <w:r w:rsidR="004F3CD6">
              <w:rPr>
                <w:rFonts w:ascii="微软雅黑" w:hAnsi="微软雅黑" w:hint="eastAsia"/>
              </w:rPr>
              <w:t>订单</w:t>
            </w:r>
            <w:r w:rsidR="004F3CD6">
              <w:rPr>
                <w:rFonts w:ascii="微软雅黑" w:hAnsi="微软雅黑"/>
              </w:rPr>
              <w:t>转化率</w:t>
            </w:r>
            <w:r w:rsidR="004F3CD6">
              <w:rPr>
                <w:rFonts w:ascii="微软雅黑" w:hAnsi="微软雅黑" w:hint="eastAsia"/>
              </w:rPr>
              <w:t>、销售额</w:t>
            </w:r>
            <w:r w:rsidR="004F3CD6">
              <w:rPr>
                <w:rFonts w:ascii="微软雅黑" w:hAnsi="微软雅黑"/>
              </w:rPr>
              <w:t>的变化趋势</w:t>
            </w:r>
            <w:r>
              <w:rPr>
                <w:rFonts w:ascii="微软雅黑" w:hAnsi="微软雅黑" w:hint="eastAsia"/>
              </w:rPr>
              <w:t>。通过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</w:p>
        </w:tc>
      </w:tr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10073A" w:rsidRPr="00A91FC5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10073A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；</w:t>
            </w:r>
          </w:p>
          <w:p w:rsidR="0010073A" w:rsidRPr="00017BE6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</w:t>
            </w:r>
            <w:r>
              <w:rPr>
                <w:rFonts w:ascii="微软雅黑" w:hAnsi="微软雅黑"/>
              </w:rPr>
              <w:t>页面中</w:t>
            </w:r>
            <w:r>
              <w:rPr>
                <w:rFonts w:ascii="微软雅黑" w:hAnsi="微软雅黑" w:hint="eastAsia"/>
              </w:rPr>
              <w:t>下</w:t>
            </w:r>
            <w:r>
              <w:rPr>
                <w:rFonts w:ascii="微软雅黑" w:hAnsi="微软雅黑"/>
              </w:rPr>
              <w:t>部的“</w:t>
            </w:r>
            <w:r w:rsidR="004F3CD6">
              <w:rPr>
                <w:rFonts w:ascii="微软雅黑" w:hAnsi="微软雅黑" w:hint="eastAsia"/>
              </w:rPr>
              <w:t>商品</w:t>
            </w:r>
            <w:r w:rsidR="004F3CD6">
              <w:rPr>
                <w:rFonts w:ascii="微软雅黑" w:hAnsi="微软雅黑"/>
              </w:rPr>
              <w:t>漏斗</w:t>
            </w:r>
            <w:r>
              <w:rPr>
                <w:rFonts w:ascii="微软雅黑" w:hAnsi="微软雅黑"/>
              </w:rPr>
              <w:t>”“</w:t>
            </w:r>
            <w:r w:rsidR="004F3CD6">
              <w:rPr>
                <w:rFonts w:ascii="微软雅黑" w:hAnsi="微软雅黑" w:hint="eastAsia"/>
              </w:rPr>
              <w:t>订单</w:t>
            </w:r>
            <w:r w:rsidR="004F3CD6">
              <w:rPr>
                <w:rFonts w:ascii="微软雅黑" w:hAnsi="微软雅黑"/>
              </w:rPr>
              <w:t>转化率</w:t>
            </w:r>
            <w:r>
              <w:rPr>
                <w:rFonts w:ascii="微软雅黑" w:hAnsi="微软雅黑"/>
              </w:rPr>
              <w:t>”</w:t>
            </w:r>
            <w:r w:rsidR="004F3CD6">
              <w:rPr>
                <w:rFonts w:ascii="微软雅黑" w:hAnsi="微软雅黑"/>
              </w:rPr>
              <w:t>“</w:t>
            </w:r>
            <w:r w:rsidR="004F3CD6">
              <w:rPr>
                <w:rFonts w:ascii="微软雅黑" w:hAnsi="微软雅黑" w:hint="eastAsia"/>
              </w:rPr>
              <w:t>销售额</w:t>
            </w:r>
            <w:r w:rsidR="004F3CD6"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/>
              </w:rPr>
              <w:t>tab，可以分别切换到相应的</w:t>
            </w:r>
            <w:r>
              <w:rPr>
                <w:rFonts w:ascii="微软雅黑" w:hAnsi="微软雅黑" w:hint="eastAsia"/>
              </w:rPr>
              <w:t>图表</w:t>
            </w:r>
            <w:r>
              <w:rPr>
                <w:rFonts w:ascii="微软雅黑" w:hAnsi="微软雅黑"/>
              </w:rPr>
              <w:t>，若无数据，则图表为空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10073A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页面顶部</w:t>
            </w:r>
            <w:r>
              <w:rPr>
                <w:rFonts w:ascii="微软雅黑" w:hAnsi="微软雅黑"/>
              </w:rPr>
              <w:t>的“</w:t>
            </w:r>
            <w:r w:rsidR="005E41ED">
              <w:rPr>
                <w:rFonts w:ascii="微软雅黑" w:hAnsi="微软雅黑" w:hint="eastAsia"/>
              </w:rPr>
              <w:t>商品</w:t>
            </w:r>
            <w:r w:rsidR="005E41ED">
              <w:rPr>
                <w:rFonts w:ascii="微软雅黑" w:hAnsi="微软雅黑"/>
              </w:rPr>
              <w:t>总关注数</w:t>
            </w:r>
            <w:r w:rsidR="005E41ED">
              <w:rPr>
                <w:rFonts w:ascii="微软雅黑" w:hAnsi="微软雅黑" w:hint="eastAsia"/>
              </w:rPr>
              <w:t>”</w:t>
            </w:r>
            <w:r w:rsidR="005E41ED">
              <w:rPr>
                <w:rFonts w:ascii="微软雅黑" w:hAnsi="微软雅黑"/>
              </w:rPr>
              <w:t>、</w:t>
            </w:r>
            <w:r w:rsidR="005E41ED">
              <w:rPr>
                <w:rFonts w:ascii="微软雅黑" w:hAnsi="微软雅黑" w:hint="eastAsia"/>
              </w:rPr>
              <w:t>“商品</w:t>
            </w:r>
            <w:r w:rsidR="005E41ED">
              <w:rPr>
                <w:rFonts w:ascii="微软雅黑" w:hAnsi="微软雅黑"/>
              </w:rPr>
              <w:t>总销量</w:t>
            </w:r>
            <w:r w:rsidR="005E41ED">
              <w:rPr>
                <w:rFonts w:ascii="微软雅黑" w:hAnsi="微软雅黑" w:hint="eastAsia"/>
              </w:rPr>
              <w:t>”</w:t>
            </w:r>
            <w:r w:rsidR="005E41ED">
              <w:rPr>
                <w:rFonts w:ascii="微软雅黑" w:hAnsi="微软雅黑"/>
              </w:rPr>
              <w:t>、</w:t>
            </w:r>
            <w:r w:rsidR="005E41ED">
              <w:rPr>
                <w:rFonts w:ascii="微软雅黑" w:hAnsi="微软雅黑" w:hint="eastAsia"/>
              </w:rPr>
              <w:t>“订单</w:t>
            </w:r>
            <w:r w:rsidR="005E41ED">
              <w:rPr>
                <w:rFonts w:ascii="微软雅黑" w:hAnsi="微软雅黑"/>
              </w:rPr>
              <w:t>转化率</w:t>
            </w:r>
            <w:r w:rsidR="005E41ED">
              <w:rPr>
                <w:rFonts w:ascii="微软雅黑" w:hAnsi="微软雅黑" w:hint="eastAsia"/>
              </w:rPr>
              <w:t>”、“销售额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的统计范围是每月</w:t>
            </w:r>
            <w:r>
              <w:rPr>
                <w:rFonts w:ascii="微软雅黑" w:hAnsi="微软雅黑" w:hint="eastAsia"/>
              </w:rPr>
              <w:t>1日</w:t>
            </w:r>
            <w:r>
              <w:rPr>
                <w:rFonts w:ascii="微软雅黑" w:hAnsi="微软雅黑"/>
              </w:rPr>
              <w:t>到</w:t>
            </w: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时间的总数</w:t>
            </w:r>
            <w:r>
              <w:rPr>
                <w:rFonts w:ascii="微软雅黑" w:hAnsi="微软雅黑" w:hint="eastAsia"/>
              </w:rPr>
              <w:t>。</w:t>
            </w:r>
            <w:r>
              <w:rPr>
                <w:rFonts w:ascii="微软雅黑" w:hAnsi="微软雅黑"/>
              </w:rPr>
              <w:t>若</w:t>
            </w:r>
            <w:r>
              <w:rPr>
                <w:rFonts w:ascii="微软雅黑" w:hAnsi="微软雅黑" w:hint="eastAsia"/>
              </w:rPr>
              <w:t>切换</w:t>
            </w:r>
            <w:r>
              <w:rPr>
                <w:rFonts w:ascii="微软雅黑" w:hAnsi="微软雅黑"/>
              </w:rPr>
              <w:t>到上一个月，则显示全月的总数</w:t>
            </w:r>
            <w:r w:rsidR="009E4596">
              <w:rPr>
                <w:rFonts w:ascii="微软雅黑" w:hAnsi="微软雅黑" w:hint="eastAsia"/>
              </w:rPr>
              <w:t>/平均数</w:t>
            </w:r>
            <w:r>
              <w:rPr>
                <w:rFonts w:ascii="微软雅黑" w:hAnsi="微软雅黑"/>
              </w:rPr>
              <w:t>；</w:t>
            </w:r>
          </w:p>
          <w:p w:rsidR="0010073A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以折线图</w:t>
            </w:r>
            <w:r>
              <w:rPr>
                <w:rFonts w:ascii="微软雅黑" w:hAnsi="微软雅黑"/>
              </w:rPr>
              <w:t>的形式展现</w:t>
            </w:r>
            <w:r w:rsidR="00844AF5">
              <w:rPr>
                <w:rFonts w:ascii="微软雅黑" w:hAnsi="微软雅黑"/>
              </w:rPr>
              <w:t>“</w:t>
            </w:r>
            <w:r w:rsidR="00844AF5">
              <w:rPr>
                <w:rFonts w:ascii="微软雅黑" w:hAnsi="微软雅黑" w:hint="eastAsia"/>
              </w:rPr>
              <w:t>商品</w:t>
            </w:r>
            <w:r w:rsidR="00844AF5">
              <w:rPr>
                <w:rFonts w:ascii="微软雅黑" w:hAnsi="微软雅黑"/>
              </w:rPr>
              <w:t>总关注数</w:t>
            </w:r>
            <w:r w:rsidR="00844AF5">
              <w:rPr>
                <w:rFonts w:ascii="微软雅黑" w:hAnsi="微软雅黑" w:hint="eastAsia"/>
              </w:rPr>
              <w:t>”</w:t>
            </w:r>
            <w:r w:rsidR="00844AF5">
              <w:rPr>
                <w:rFonts w:ascii="微软雅黑" w:hAnsi="微软雅黑"/>
              </w:rPr>
              <w:t>、</w:t>
            </w:r>
            <w:r w:rsidR="00844AF5">
              <w:rPr>
                <w:rFonts w:ascii="微软雅黑" w:hAnsi="微软雅黑" w:hint="eastAsia"/>
              </w:rPr>
              <w:t>“商品</w:t>
            </w:r>
            <w:r w:rsidR="00844AF5">
              <w:rPr>
                <w:rFonts w:ascii="微软雅黑" w:hAnsi="微软雅黑"/>
              </w:rPr>
              <w:t>总销量</w:t>
            </w:r>
            <w:r w:rsidR="00844AF5">
              <w:rPr>
                <w:rFonts w:ascii="微软雅黑" w:hAnsi="微软雅黑" w:hint="eastAsia"/>
              </w:rPr>
              <w:t>”</w:t>
            </w:r>
            <w:r w:rsidR="00844AF5">
              <w:rPr>
                <w:rFonts w:ascii="微软雅黑" w:hAnsi="微软雅黑"/>
              </w:rPr>
              <w:t>、</w:t>
            </w:r>
            <w:r w:rsidR="00844AF5">
              <w:rPr>
                <w:rFonts w:ascii="微软雅黑" w:hAnsi="微软雅黑" w:hint="eastAsia"/>
              </w:rPr>
              <w:t>“订单</w:t>
            </w:r>
            <w:r w:rsidR="00844AF5">
              <w:rPr>
                <w:rFonts w:ascii="微软雅黑" w:hAnsi="微软雅黑"/>
              </w:rPr>
              <w:t>转化率</w:t>
            </w:r>
            <w:r w:rsidR="00844AF5">
              <w:rPr>
                <w:rFonts w:ascii="微软雅黑" w:hAnsi="微软雅黑" w:hint="eastAsia"/>
              </w:rPr>
              <w:t>”、“销售额</w:t>
            </w:r>
            <w:r w:rsidR="00844AF5"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/>
              </w:rPr>
              <w:t>等数据，</w:t>
            </w:r>
            <w:r>
              <w:rPr>
                <w:rFonts w:ascii="微软雅黑" w:hAnsi="微软雅黑" w:hint="eastAsia"/>
              </w:rPr>
              <w:t>时间</w:t>
            </w:r>
            <w:r>
              <w:rPr>
                <w:rFonts w:ascii="微软雅黑" w:hAnsi="微软雅黑"/>
              </w:rPr>
              <w:t>维度以月计，时间粒度</w:t>
            </w:r>
            <w:r>
              <w:rPr>
                <w:rFonts w:ascii="微软雅黑" w:hAnsi="微软雅黑" w:hint="eastAsia"/>
              </w:rPr>
              <w:t>以</w:t>
            </w:r>
            <w:r>
              <w:rPr>
                <w:rFonts w:ascii="微软雅黑" w:hAnsi="微软雅黑"/>
              </w:rPr>
              <w:t>天计；</w:t>
            </w:r>
          </w:p>
          <w:p w:rsidR="0010073A" w:rsidRPr="00020242" w:rsidRDefault="0010073A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某指标项数据为空，则</w:t>
            </w:r>
            <w:r>
              <w:rPr>
                <w:rFonts w:ascii="微软雅黑" w:hAnsi="微软雅黑" w:hint="eastAsia"/>
              </w:rPr>
              <w:t>折线图</w:t>
            </w:r>
            <w:r>
              <w:rPr>
                <w:rFonts w:ascii="微软雅黑" w:hAnsi="微软雅黑"/>
              </w:rPr>
              <w:t>显示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为0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10073A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10073A" w:rsidRPr="00A91FC5" w:rsidRDefault="0010073A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10073A" w:rsidRPr="00A91FC5" w:rsidRDefault="0010073A" w:rsidP="00DF447F">
            <w:pPr>
              <w:rPr>
                <w:rFonts w:ascii="微软雅黑" w:hAnsi="微软雅黑"/>
              </w:rPr>
            </w:pPr>
          </w:p>
        </w:tc>
      </w:tr>
    </w:tbl>
    <w:p w:rsidR="00030EE2" w:rsidRDefault="00030EE2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10073A" w:rsidRDefault="0010073A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10073A" w:rsidRDefault="0010073A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原型</w:t>
      </w:r>
      <w:r>
        <w:rPr>
          <w:rFonts w:asciiTheme="minorEastAsia" w:eastAsiaTheme="minorEastAsia" w:hAnsiTheme="minorEastAsia"/>
          <w:sz w:val="20"/>
          <w:szCs w:val="20"/>
        </w:rPr>
        <w:t>界面：</w:t>
      </w:r>
    </w:p>
    <w:p w:rsidR="009334AC" w:rsidRDefault="009334AC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9334AC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857471" cy="8496722"/>
            <wp:effectExtent l="0" t="0" r="0" b="0"/>
            <wp:docPr id="7" name="图片 7" descr="D:\无界零售\运营数据平台\小程序\IoT小程序页面\商品分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无界零售\运营数据平台\小程序\IoT小程序页面\商品分析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33" cy="850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897" w:rsidRPr="00CD6B29" w:rsidRDefault="008D32D6" w:rsidP="00105E99">
      <w:pPr>
        <w:pStyle w:val="3"/>
        <w:numPr>
          <w:ilvl w:val="2"/>
          <w:numId w:val="3"/>
        </w:numPr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6" w:name="_Toc512160340"/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热区</w:t>
      </w:r>
      <w:r w:rsidR="00283897">
        <w:rPr>
          <w:rFonts w:asciiTheme="minorEastAsia" w:eastAsiaTheme="minorEastAsia" w:hAnsiTheme="minorEastAsia"/>
          <w:sz w:val="20"/>
          <w:szCs w:val="20"/>
        </w:rPr>
        <w:t>分析页面</w:t>
      </w:r>
      <w:bookmarkEnd w:id="1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283897" w:rsidRPr="00A91FC5" w:rsidRDefault="00283897" w:rsidP="00C86AA8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用户可以通过点击</w:t>
            </w:r>
            <w:r>
              <w:rPr>
                <w:rFonts w:ascii="微软雅黑" w:hAnsi="微软雅黑"/>
              </w:rPr>
              <w:t>数据Dashboard的指标项“</w:t>
            </w:r>
            <w:r w:rsidR="0078494A">
              <w:rPr>
                <w:rFonts w:ascii="微软雅黑" w:hAnsi="微软雅黑" w:hint="eastAsia"/>
              </w:rPr>
              <w:t>实时热区榜</w:t>
            </w:r>
            <w:r>
              <w:rPr>
                <w:rFonts w:ascii="微软雅黑" w:hAnsi="微软雅黑"/>
              </w:rPr>
              <w:t>”</w:t>
            </w:r>
            <w:r w:rsidR="0078494A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/>
              </w:rPr>
              <w:t>tab进入</w:t>
            </w:r>
            <w:r w:rsidR="0078494A">
              <w:rPr>
                <w:rFonts w:ascii="微软雅黑" w:hAnsi="微软雅黑" w:hint="eastAsia"/>
              </w:rPr>
              <w:t>热区</w:t>
            </w:r>
            <w:r>
              <w:rPr>
                <w:rFonts w:ascii="微软雅黑" w:hAnsi="微软雅黑"/>
              </w:rPr>
              <w:t>分析页面。在</w:t>
            </w:r>
            <w:r w:rsidR="0078494A">
              <w:rPr>
                <w:rFonts w:ascii="微软雅黑" w:hAnsi="微软雅黑" w:hint="eastAsia"/>
              </w:rPr>
              <w:t>热区</w:t>
            </w:r>
            <w:r>
              <w:rPr>
                <w:rFonts w:ascii="微软雅黑" w:hAnsi="微软雅黑"/>
              </w:rPr>
              <w:t>分析页面查看</w:t>
            </w:r>
            <w:r w:rsidR="00C86AA8">
              <w:rPr>
                <w:rFonts w:ascii="微软雅黑" w:hAnsi="微软雅黑" w:hint="eastAsia"/>
              </w:rPr>
              <w:t>门店</w:t>
            </w:r>
            <w:r w:rsidR="00C86AA8">
              <w:rPr>
                <w:rFonts w:ascii="微软雅黑" w:hAnsi="微软雅黑"/>
              </w:rPr>
              <w:t>不同区域的客流量</w:t>
            </w:r>
            <w:r w:rsidR="00C86AA8">
              <w:rPr>
                <w:rFonts w:ascii="微软雅黑" w:hAnsi="微软雅黑" w:hint="eastAsia"/>
              </w:rPr>
              <w:t>及</w:t>
            </w:r>
            <w:r w:rsidR="00C86AA8">
              <w:rPr>
                <w:rFonts w:ascii="微软雅黑" w:hAnsi="微软雅黑"/>
              </w:rPr>
              <w:t>顾客停留总时长</w:t>
            </w:r>
            <w:r>
              <w:rPr>
                <w:rFonts w:ascii="微软雅黑" w:hAnsi="微软雅黑"/>
              </w:rPr>
              <w:t>的变化趋势</w:t>
            </w:r>
          </w:p>
        </w:tc>
      </w:tr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283897" w:rsidRPr="00A91FC5" w:rsidRDefault="0028389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</w:t>
            </w:r>
            <w:r w:rsidR="0048399B">
              <w:rPr>
                <w:rFonts w:ascii="微软雅黑" w:hAnsi="微软雅黑"/>
              </w:rPr>
              <w:t>在</w:t>
            </w:r>
            <w:r w:rsidR="0048399B">
              <w:rPr>
                <w:rFonts w:ascii="微软雅黑" w:hAnsi="微软雅黑" w:hint="eastAsia"/>
              </w:rPr>
              <w:t>热区</w:t>
            </w:r>
            <w:r w:rsidR="0048399B">
              <w:rPr>
                <w:rFonts w:ascii="微软雅黑" w:hAnsi="微软雅黑"/>
              </w:rPr>
              <w:t>分析页面查看</w:t>
            </w:r>
            <w:r w:rsidR="0048399B">
              <w:rPr>
                <w:rFonts w:ascii="微软雅黑" w:hAnsi="微软雅黑" w:hint="eastAsia"/>
              </w:rPr>
              <w:t>门店</w:t>
            </w:r>
            <w:r w:rsidR="0048399B">
              <w:rPr>
                <w:rFonts w:ascii="微软雅黑" w:hAnsi="微软雅黑"/>
              </w:rPr>
              <w:t>不同区域的客流量</w:t>
            </w:r>
            <w:r w:rsidR="0048399B">
              <w:rPr>
                <w:rFonts w:ascii="微软雅黑" w:hAnsi="微软雅黑" w:hint="eastAsia"/>
              </w:rPr>
              <w:t>及</w:t>
            </w:r>
            <w:r w:rsidR="0048399B">
              <w:rPr>
                <w:rFonts w:ascii="微软雅黑" w:hAnsi="微软雅黑"/>
              </w:rPr>
              <w:t>顾客停留总时长的变化趋势</w:t>
            </w:r>
            <w:r>
              <w:rPr>
                <w:rFonts w:ascii="微软雅黑" w:hAnsi="微软雅黑" w:hint="eastAsia"/>
              </w:rPr>
              <w:t>。通过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</w:p>
        </w:tc>
      </w:tr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283897" w:rsidRPr="00A91FC5" w:rsidRDefault="0028389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283897" w:rsidRDefault="0028389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</w:t>
            </w:r>
            <w:r>
              <w:rPr>
                <w:rFonts w:ascii="微软雅黑" w:hAnsi="微软雅黑"/>
              </w:rPr>
              <w:t>页面顶部的tab，可切换时间，查看“</w:t>
            </w:r>
            <w:r>
              <w:rPr>
                <w:rFonts w:ascii="微软雅黑" w:hAnsi="微软雅黑" w:hint="eastAsia"/>
              </w:rPr>
              <w:t>上一个</w:t>
            </w:r>
            <w:r>
              <w:rPr>
                <w:rFonts w:ascii="微软雅黑" w:hAnsi="微软雅黑"/>
              </w:rPr>
              <w:t>月”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下一个月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数据变化趋势，时间粒度为“</w:t>
            </w:r>
            <w:r>
              <w:rPr>
                <w:rFonts w:ascii="微软雅黑" w:hAnsi="微软雅黑" w:hint="eastAsia"/>
              </w:rPr>
              <w:t>天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；</w:t>
            </w:r>
          </w:p>
          <w:p w:rsidR="00283897" w:rsidRPr="00017BE6" w:rsidRDefault="00283897" w:rsidP="000F568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</w:t>
            </w:r>
            <w:r>
              <w:rPr>
                <w:rFonts w:ascii="微软雅黑" w:hAnsi="微软雅黑"/>
              </w:rPr>
              <w:t>页面</w:t>
            </w:r>
            <w:r w:rsidR="000F5687">
              <w:rPr>
                <w:rFonts w:ascii="微软雅黑" w:hAnsi="微软雅黑" w:hint="eastAsia"/>
              </w:rPr>
              <w:t>上</w:t>
            </w:r>
            <w:r>
              <w:rPr>
                <w:rFonts w:ascii="微软雅黑" w:hAnsi="微软雅黑"/>
              </w:rPr>
              <w:t>部的</w:t>
            </w:r>
            <w:r w:rsidR="000F5687">
              <w:rPr>
                <w:rFonts w:ascii="微软雅黑" w:hAnsi="微软雅黑" w:hint="eastAsia"/>
              </w:rPr>
              <w:t>排序</w:t>
            </w:r>
            <w:r>
              <w:rPr>
                <w:rFonts w:ascii="微软雅黑" w:hAnsi="微软雅黑"/>
              </w:rPr>
              <w:t>tab，可以分别</w:t>
            </w:r>
            <w:r w:rsidR="000F5687">
              <w:rPr>
                <w:rFonts w:ascii="微软雅黑" w:hAnsi="微软雅黑" w:hint="eastAsia"/>
              </w:rPr>
              <w:t>按照</w:t>
            </w:r>
            <w:r w:rsidR="000F5687">
              <w:rPr>
                <w:rFonts w:ascii="微软雅黑" w:hAnsi="微软雅黑"/>
              </w:rPr>
              <w:t>“</w:t>
            </w:r>
            <w:r w:rsidR="000F5687">
              <w:rPr>
                <w:rFonts w:ascii="微软雅黑" w:hAnsi="微软雅黑" w:hint="eastAsia"/>
              </w:rPr>
              <w:t>关注</w:t>
            </w:r>
            <w:r w:rsidR="000F5687">
              <w:rPr>
                <w:rFonts w:ascii="微软雅黑" w:hAnsi="微软雅黑"/>
              </w:rPr>
              <w:t>人数”</w:t>
            </w:r>
            <w:r w:rsidR="000F5687">
              <w:rPr>
                <w:rFonts w:ascii="微软雅黑" w:hAnsi="微软雅黑" w:hint="eastAsia"/>
              </w:rPr>
              <w:t>和</w:t>
            </w:r>
            <w:r w:rsidR="000F5687">
              <w:rPr>
                <w:rFonts w:ascii="微软雅黑" w:hAnsi="微软雅黑"/>
              </w:rPr>
              <w:t>“</w:t>
            </w:r>
            <w:r w:rsidR="000F5687">
              <w:rPr>
                <w:rFonts w:ascii="微软雅黑" w:hAnsi="微软雅黑" w:hint="eastAsia"/>
              </w:rPr>
              <w:t>关注</w:t>
            </w:r>
            <w:r w:rsidR="000F5687">
              <w:rPr>
                <w:rFonts w:ascii="微软雅黑" w:hAnsi="微软雅黑"/>
              </w:rPr>
              <w:t>总时长”</w:t>
            </w:r>
            <w:r w:rsidR="000F5687">
              <w:rPr>
                <w:rFonts w:ascii="微软雅黑" w:hAnsi="微软雅黑" w:hint="eastAsia"/>
              </w:rPr>
              <w:t>进行</w:t>
            </w:r>
            <w:r w:rsidR="000F5687">
              <w:rPr>
                <w:rFonts w:ascii="微软雅黑" w:hAnsi="微软雅黑"/>
              </w:rPr>
              <w:t>排序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283897" w:rsidRDefault="0028389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页面</w:t>
            </w:r>
            <w:r>
              <w:rPr>
                <w:rFonts w:ascii="微软雅黑" w:hAnsi="微软雅黑"/>
              </w:rPr>
              <w:t>的“</w:t>
            </w:r>
            <w:r w:rsidR="00CD05E0">
              <w:rPr>
                <w:rFonts w:ascii="微软雅黑" w:hAnsi="微软雅黑" w:hint="eastAsia"/>
              </w:rPr>
              <w:t>关注</w:t>
            </w:r>
            <w:r w:rsidR="00CD05E0">
              <w:rPr>
                <w:rFonts w:ascii="微软雅黑" w:hAnsi="微软雅黑"/>
              </w:rPr>
              <w:t>人数</w:t>
            </w:r>
            <w:r>
              <w:rPr>
                <w:rFonts w:ascii="微软雅黑" w:hAnsi="微软雅黑"/>
              </w:rPr>
              <w:t>”“</w:t>
            </w:r>
            <w:r w:rsidR="00CD05E0">
              <w:rPr>
                <w:rFonts w:ascii="微软雅黑" w:hAnsi="微软雅黑" w:hint="eastAsia"/>
              </w:rPr>
              <w:t>关注</w:t>
            </w:r>
            <w:r w:rsidR="00CD05E0">
              <w:rPr>
                <w:rFonts w:ascii="微软雅黑" w:hAnsi="微软雅黑"/>
              </w:rPr>
              <w:t>总时长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的统计范围是每月</w:t>
            </w:r>
            <w:r>
              <w:rPr>
                <w:rFonts w:ascii="微软雅黑" w:hAnsi="微软雅黑" w:hint="eastAsia"/>
              </w:rPr>
              <w:t>1日</w:t>
            </w:r>
            <w:r>
              <w:rPr>
                <w:rFonts w:ascii="微软雅黑" w:hAnsi="微软雅黑"/>
              </w:rPr>
              <w:t>到</w:t>
            </w: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时间的总数</w:t>
            </w:r>
            <w:r>
              <w:rPr>
                <w:rFonts w:ascii="微软雅黑" w:hAnsi="微软雅黑" w:hint="eastAsia"/>
              </w:rPr>
              <w:t>。</w:t>
            </w:r>
            <w:r>
              <w:rPr>
                <w:rFonts w:ascii="微软雅黑" w:hAnsi="微软雅黑"/>
              </w:rPr>
              <w:t>若</w:t>
            </w:r>
            <w:r>
              <w:rPr>
                <w:rFonts w:ascii="微软雅黑" w:hAnsi="微软雅黑" w:hint="eastAsia"/>
              </w:rPr>
              <w:t>切换</w:t>
            </w:r>
            <w:r>
              <w:rPr>
                <w:rFonts w:ascii="微软雅黑" w:hAnsi="微软雅黑"/>
              </w:rPr>
              <w:t>到上一个月，则显示全月的总数；</w:t>
            </w:r>
          </w:p>
          <w:p w:rsidR="00283897" w:rsidRPr="00020242" w:rsidRDefault="00283897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某指标项数据为空，则</w:t>
            </w:r>
            <w:r>
              <w:rPr>
                <w:rFonts w:ascii="微软雅黑" w:hAnsi="微软雅黑" w:hint="eastAsia"/>
              </w:rPr>
              <w:t>折线图</w:t>
            </w:r>
            <w:r>
              <w:rPr>
                <w:rFonts w:ascii="微软雅黑" w:hAnsi="微软雅黑"/>
              </w:rPr>
              <w:t>显示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为0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283897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3897" w:rsidRPr="00A91FC5" w:rsidRDefault="00283897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283897" w:rsidRPr="00A91FC5" w:rsidRDefault="00283897" w:rsidP="00DF447F">
            <w:pPr>
              <w:rPr>
                <w:rFonts w:ascii="微软雅黑" w:hAnsi="微软雅黑"/>
              </w:rPr>
            </w:pPr>
          </w:p>
        </w:tc>
      </w:tr>
    </w:tbl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334AC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原型</w:t>
      </w:r>
      <w:r>
        <w:rPr>
          <w:rFonts w:asciiTheme="minorEastAsia" w:eastAsiaTheme="minorEastAsia" w:hAnsiTheme="minorEastAsia"/>
          <w:sz w:val="20"/>
          <w:szCs w:val="20"/>
        </w:rPr>
        <w:t>界面：</w:t>
      </w: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  <w:r w:rsidRPr="00FF1161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760919" cy="7511811"/>
            <wp:effectExtent l="0" t="0" r="0" b="0"/>
            <wp:docPr id="8" name="图片 8" descr="D:\无界零售\运营数据平台\小程序\IoT小程序页面\热区分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无界零售\运营数据平台\小程序\IoT小程序页面\热区分析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848" cy="752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F1161" w:rsidRDefault="00FF1161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D373D" w:rsidRDefault="009D373D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9D373D" w:rsidRDefault="009D373D" w:rsidP="009D373D">
      <w:pPr>
        <w:pStyle w:val="2"/>
        <w:spacing w:before="156"/>
      </w:pPr>
      <w:bookmarkStart w:id="17" w:name="_Toc512160341"/>
      <w:r>
        <w:rPr>
          <w:rFonts w:hint="eastAsia"/>
        </w:rPr>
        <w:lastRenderedPageBreak/>
        <w:t>门店</w:t>
      </w:r>
      <w:r>
        <w:t>助手</w:t>
      </w:r>
      <w:bookmarkEnd w:id="17"/>
    </w:p>
    <w:p w:rsidR="00282D4C" w:rsidRPr="00282D4C" w:rsidRDefault="00282D4C" w:rsidP="00282D4C">
      <w:r>
        <w:rPr>
          <w:rFonts w:hint="eastAsia"/>
        </w:rPr>
        <w:t>门店</w:t>
      </w:r>
      <w:r>
        <w:t>助手作为小程序的插件，可以帮助店员更好的服务顾客，帮助店长更好的管理店员</w:t>
      </w:r>
      <w:r w:rsidR="00CE61A8">
        <w:rPr>
          <w:rFonts w:hint="eastAsia"/>
        </w:rPr>
        <w:t>。</w:t>
      </w:r>
    </w:p>
    <w:p w:rsidR="009D373D" w:rsidRDefault="00854405" w:rsidP="009D373D">
      <w:pPr>
        <w:pStyle w:val="3"/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8" w:name="_Toc512160342"/>
      <w:r>
        <w:rPr>
          <w:rFonts w:asciiTheme="minorEastAsia" w:eastAsiaTheme="minorEastAsia" w:hAnsiTheme="minorEastAsia" w:hint="eastAsia"/>
          <w:sz w:val="20"/>
          <w:szCs w:val="20"/>
        </w:rPr>
        <w:t>实时</w:t>
      </w:r>
      <w:r>
        <w:rPr>
          <w:rFonts w:asciiTheme="minorEastAsia" w:eastAsiaTheme="minorEastAsia" w:hAnsiTheme="minorEastAsia"/>
          <w:sz w:val="20"/>
          <w:szCs w:val="20"/>
        </w:rPr>
        <w:t>业绩</w:t>
      </w:r>
      <w:bookmarkEnd w:id="18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282D4C" w:rsidRPr="00A91FC5" w:rsidRDefault="00282D4C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用户可以通过</w:t>
            </w:r>
            <w:r w:rsidR="00DF447F">
              <w:rPr>
                <w:rFonts w:ascii="微软雅黑" w:hAnsi="微软雅黑" w:hint="eastAsia"/>
              </w:rPr>
              <w:t>“实时业绩”了解</w:t>
            </w:r>
            <w:r w:rsidR="00DF447F">
              <w:rPr>
                <w:rFonts w:ascii="微软雅黑" w:hAnsi="微软雅黑"/>
              </w:rPr>
              <w:t>到所在门店的</w:t>
            </w:r>
            <w:r w:rsidR="00DF447F">
              <w:rPr>
                <w:rFonts w:ascii="微软雅黑" w:hAnsi="微软雅黑" w:hint="eastAsia"/>
              </w:rPr>
              <w:t>经营</w:t>
            </w:r>
            <w:r w:rsidR="00DF447F">
              <w:rPr>
                <w:rFonts w:ascii="微软雅黑" w:hAnsi="微软雅黑"/>
              </w:rPr>
              <w:t>情况</w:t>
            </w:r>
          </w:p>
        </w:tc>
      </w:tr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282D4C" w:rsidRDefault="00DF447F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“客群”</w:t>
            </w:r>
            <w:r w:rsidR="00206A61">
              <w:rPr>
                <w:rFonts w:ascii="微软雅黑" w:hAnsi="微软雅黑" w:hint="eastAsia"/>
              </w:rPr>
              <w:t>:按照</w:t>
            </w:r>
            <w:r w:rsidR="00206A61">
              <w:rPr>
                <w:rFonts w:ascii="微软雅黑" w:hAnsi="微软雅黑"/>
              </w:rPr>
              <w:t>日、周、月维度查看男女比例、会员到访数、新客到访数、回头客到访数的趋势</w:t>
            </w:r>
            <w:r w:rsidR="009E2DE0">
              <w:rPr>
                <w:rFonts w:ascii="微软雅黑" w:hAnsi="微软雅黑" w:hint="eastAsia"/>
              </w:rPr>
              <w:t>。</w:t>
            </w:r>
            <w:r w:rsidR="009E2DE0">
              <w:rPr>
                <w:rFonts w:ascii="微软雅黑" w:hAnsi="微软雅黑"/>
              </w:rPr>
              <w:t>日</w:t>
            </w:r>
            <w:r w:rsidR="009E2DE0">
              <w:rPr>
                <w:rFonts w:ascii="微软雅黑" w:hAnsi="微软雅黑" w:hint="eastAsia"/>
              </w:rPr>
              <w:t>=</w:t>
            </w:r>
            <w:r w:rsidR="009E2DE0">
              <w:rPr>
                <w:rFonts w:ascii="微软雅黑" w:hAnsi="微软雅黑"/>
              </w:rPr>
              <w:t>昨日，周=最近</w:t>
            </w:r>
            <w:r w:rsidR="00F71449">
              <w:rPr>
                <w:rFonts w:ascii="微软雅黑" w:hAnsi="微软雅黑"/>
              </w:rPr>
              <w:t>7</w:t>
            </w:r>
            <w:r w:rsidR="00F71449">
              <w:rPr>
                <w:rFonts w:ascii="微软雅黑" w:hAnsi="微软雅黑" w:hint="eastAsia"/>
              </w:rPr>
              <w:t>天</w:t>
            </w:r>
            <w:r w:rsidR="009E2DE0">
              <w:rPr>
                <w:rFonts w:ascii="微软雅黑" w:hAnsi="微软雅黑"/>
              </w:rPr>
              <w:t>，月=最近</w:t>
            </w:r>
            <w:r w:rsidR="00F71449">
              <w:rPr>
                <w:rFonts w:ascii="微软雅黑" w:hAnsi="微软雅黑"/>
              </w:rPr>
              <w:t>30</w:t>
            </w:r>
            <w:r w:rsidR="00F71449">
              <w:rPr>
                <w:rFonts w:ascii="微软雅黑" w:hAnsi="微软雅黑" w:hint="eastAsia"/>
              </w:rPr>
              <w:t>天</w:t>
            </w:r>
          </w:p>
          <w:p w:rsidR="00DF447F" w:rsidRDefault="00DF447F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“关注度”</w:t>
            </w:r>
            <w:r w:rsidR="00AC5E96">
              <w:rPr>
                <w:rFonts w:ascii="微软雅黑" w:hAnsi="微软雅黑" w:hint="eastAsia"/>
              </w:rPr>
              <w:t>：按照</w:t>
            </w:r>
            <w:r w:rsidR="00AC5E96">
              <w:rPr>
                <w:rFonts w:ascii="微软雅黑" w:hAnsi="微软雅黑"/>
              </w:rPr>
              <w:t>日、周、月维度查看</w:t>
            </w:r>
            <w:r w:rsidR="00AC5E96">
              <w:rPr>
                <w:rFonts w:ascii="微软雅黑" w:hAnsi="微软雅黑" w:hint="eastAsia"/>
              </w:rPr>
              <w:t>不同区域</w:t>
            </w:r>
            <w:r w:rsidR="00AC5E96">
              <w:rPr>
                <w:rFonts w:ascii="微软雅黑" w:hAnsi="微软雅黑"/>
              </w:rPr>
              <w:t>的客流量、关注总时长的趋势</w:t>
            </w:r>
            <w:r w:rsidR="00AC5E96">
              <w:rPr>
                <w:rFonts w:ascii="微软雅黑" w:hAnsi="微软雅黑" w:hint="eastAsia"/>
              </w:rPr>
              <w:t>。</w:t>
            </w:r>
            <w:r w:rsidR="00AC5E96">
              <w:rPr>
                <w:rFonts w:ascii="微软雅黑" w:hAnsi="微软雅黑"/>
              </w:rPr>
              <w:t>日</w:t>
            </w:r>
            <w:r w:rsidR="00AC5E96">
              <w:rPr>
                <w:rFonts w:ascii="微软雅黑" w:hAnsi="微软雅黑" w:hint="eastAsia"/>
              </w:rPr>
              <w:t>=</w:t>
            </w:r>
            <w:r w:rsidR="00AC5E96">
              <w:rPr>
                <w:rFonts w:ascii="微软雅黑" w:hAnsi="微软雅黑"/>
              </w:rPr>
              <w:t>昨日，周=最近7</w:t>
            </w:r>
            <w:r w:rsidR="00AC5E96">
              <w:rPr>
                <w:rFonts w:ascii="微软雅黑" w:hAnsi="微软雅黑" w:hint="eastAsia"/>
              </w:rPr>
              <w:t>天</w:t>
            </w:r>
            <w:r w:rsidR="00AC5E96">
              <w:rPr>
                <w:rFonts w:ascii="微软雅黑" w:hAnsi="微软雅黑"/>
              </w:rPr>
              <w:t>，月=最近30</w:t>
            </w:r>
            <w:r w:rsidR="00AC5E96">
              <w:rPr>
                <w:rFonts w:ascii="微软雅黑" w:hAnsi="微软雅黑" w:hint="eastAsia"/>
              </w:rPr>
              <w:t>天</w:t>
            </w:r>
          </w:p>
          <w:p w:rsidR="00DF447F" w:rsidRDefault="00DF447F" w:rsidP="00DF447F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“业绩”</w:t>
            </w:r>
            <w:r w:rsidR="00A20401">
              <w:rPr>
                <w:rFonts w:ascii="微软雅黑" w:hAnsi="微软雅黑" w:hint="eastAsia"/>
              </w:rPr>
              <w:t>：</w:t>
            </w:r>
            <w:r w:rsidR="00544EF6">
              <w:rPr>
                <w:rFonts w:ascii="微软雅黑" w:hAnsi="微软雅黑" w:hint="eastAsia"/>
              </w:rPr>
              <w:t>查看</w:t>
            </w:r>
            <w:r w:rsidR="00544EF6">
              <w:rPr>
                <w:rFonts w:ascii="微软雅黑" w:hAnsi="微软雅黑"/>
              </w:rPr>
              <w:t>最近一月的月客单价，订单转化率，月销售额的趋势</w:t>
            </w:r>
            <w:r w:rsidR="00235B8F">
              <w:rPr>
                <w:rFonts w:ascii="微软雅黑" w:hAnsi="微软雅黑" w:hint="eastAsia"/>
              </w:rPr>
              <w:t>。</w:t>
            </w:r>
            <w:r w:rsidR="00235B8F">
              <w:rPr>
                <w:rFonts w:ascii="微软雅黑" w:hAnsi="微软雅黑"/>
              </w:rPr>
              <w:t>数据</w:t>
            </w:r>
            <w:r w:rsidR="00235B8F">
              <w:rPr>
                <w:rFonts w:ascii="微软雅黑" w:hAnsi="微软雅黑" w:hint="eastAsia"/>
              </w:rPr>
              <w:t>需</w:t>
            </w:r>
            <w:r w:rsidR="00235B8F">
              <w:rPr>
                <w:rFonts w:ascii="微软雅黑" w:hAnsi="微软雅黑"/>
              </w:rPr>
              <w:t>接入万家后台</w:t>
            </w:r>
          </w:p>
          <w:p w:rsidR="00DF447F" w:rsidRPr="00A91FC5" w:rsidRDefault="00DF447F" w:rsidP="00DF447F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“排名”</w:t>
            </w:r>
            <w:r w:rsidR="00A20401">
              <w:rPr>
                <w:rFonts w:ascii="微软雅黑" w:hAnsi="微软雅黑" w:hint="eastAsia"/>
              </w:rPr>
              <w:t>：</w:t>
            </w:r>
            <w:r w:rsidR="00235B8F">
              <w:rPr>
                <w:rFonts w:ascii="微软雅黑" w:hAnsi="微软雅黑" w:hint="eastAsia"/>
              </w:rPr>
              <w:t>按照</w:t>
            </w:r>
            <w:r w:rsidR="00235B8F">
              <w:rPr>
                <w:rFonts w:ascii="微软雅黑" w:hAnsi="微软雅黑"/>
              </w:rPr>
              <w:t>日、周、月维度查看</w:t>
            </w:r>
            <w:r w:rsidR="00235B8F">
              <w:rPr>
                <w:rFonts w:ascii="微软雅黑" w:hAnsi="微软雅黑" w:hint="eastAsia"/>
              </w:rPr>
              <w:t>用户名下店铺</w:t>
            </w:r>
            <w:r w:rsidR="00235B8F">
              <w:rPr>
                <w:rFonts w:ascii="微软雅黑" w:hAnsi="微软雅黑"/>
              </w:rPr>
              <w:t>的总体排名。数据</w:t>
            </w:r>
            <w:r w:rsidR="00235B8F">
              <w:rPr>
                <w:rFonts w:ascii="微软雅黑" w:hAnsi="微软雅黑" w:hint="eastAsia"/>
              </w:rPr>
              <w:t>需</w:t>
            </w:r>
            <w:r w:rsidR="00235B8F">
              <w:rPr>
                <w:rFonts w:ascii="微软雅黑" w:hAnsi="微软雅黑"/>
              </w:rPr>
              <w:t>接入万家后台</w:t>
            </w:r>
          </w:p>
        </w:tc>
      </w:tr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282D4C" w:rsidRPr="00A91FC5" w:rsidRDefault="00282D4C" w:rsidP="00DF447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235B8F" w:rsidRDefault="00235B8F" w:rsidP="00235B8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通过点击顶部</w:t>
            </w:r>
            <w:r>
              <w:rPr>
                <w:rFonts w:ascii="微软雅黑" w:hAnsi="微软雅黑"/>
              </w:rPr>
              <w:t>tab，可以</w:t>
            </w:r>
            <w:r>
              <w:rPr>
                <w:rFonts w:ascii="微软雅黑" w:hAnsi="微软雅黑" w:hint="eastAsia"/>
              </w:rPr>
              <w:t>进入</w:t>
            </w:r>
            <w:r>
              <w:rPr>
                <w:rFonts w:ascii="微软雅黑" w:hAnsi="微软雅黑"/>
              </w:rPr>
              <w:t>相应</w:t>
            </w:r>
            <w:r>
              <w:rPr>
                <w:rFonts w:ascii="微软雅黑" w:hAnsi="微软雅黑" w:hint="eastAsia"/>
              </w:rPr>
              <w:t>数据分析</w:t>
            </w:r>
            <w:r>
              <w:rPr>
                <w:rFonts w:ascii="微软雅黑" w:hAnsi="微软雅黑"/>
              </w:rPr>
              <w:t>界面</w:t>
            </w:r>
            <w:r>
              <w:rPr>
                <w:rFonts w:ascii="微软雅黑" w:hAnsi="微软雅黑" w:hint="eastAsia"/>
              </w:rPr>
              <w:t>；</w:t>
            </w:r>
          </w:p>
          <w:p w:rsidR="00282D4C" w:rsidRDefault="00235B8F" w:rsidP="00235B8F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通过“</w:t>
            </w:r>
            <w:r>
              <w:rPr>
                <w:rFonts w:ascii="微软雅黑" w:hAnsi="微软雅黑"/>
              </w:rPr>
              <w:t>客群”和“关注度”页面上方</w:t>
            </w:r>
            <w:r>
              <w:rPr>
                <w:rFonts w:ascii="微软雅黑" w:hAnsi="微软雅黑" w:hint="eastAsia"/>
              </w:rPr>
              <w:t>tab</w:t>
            </w:r>
            <w:r>
              <w:rPr>
                <w:rFonts w:ascii="微软雅黑" w:hAnsi="微软雅黑"/>
              </w:rPr>
              <w:t>可</w:t>
            </w:r>
            <w:r>
              <w:rPr>
                <w:rFonts w:ascii="微软雅黑" w:hAnsi="微软雅黑" w:hint="eastAsia"/>
              </w:rPr>
              <w:t>按照</w:t>
            </w:r>
            <w:r>
              <w:rPr>
                <w:rFonts w:ascii="微软雅黑" w:hAnsi="微软雅黑"/>
              </w:rPr>
              <w:t>日、周</w:t>
            </w:r>
            <w:r>
              <w:rPr>
                <w:rFonts w:ascii="微软雅黑" w:hAnsi="微软雅黑" w:hint="eastAsia"/>
              </w:rPr>
              <w:t>、</w:t>
            </w:r>
            <w:r>
              <w:rPr>
                <w:rFonts w:ascii="微软雅黑" w:hAnsi="微软雅黑"/>
              </w:rPr>
              <w:t>月</w:t>
            </w:r>
            <w:r>
              <w:rPr>
                <w:rFonts w:ascii="微软雅黑" w:hAnsi="微软雅黑" w:hint="eastAsia"/>
              </w:rPr>
              <w:t>维度查看客群</w:t>
            </w:r>
            <w:r>
              <w:rPr>
                <w:rFonts w:ascii="微软雅黑" w:hAnsi="微软雅黑"/>
              </w:rPr>
              <w:t>和关注度</w:t>
            </w:r>
            <w:r>
              <w:rPr>
                <w:rFonts w:ascii="微软雅黑" w:hAnsi="微软雅黑" w:hint="eastAsia"/>
              </w:rPr>
              <w:t>数据变化趋势</w:t>
            </w:r>
            <w:r>
              <w:rPr>
                <w:rFonts w:ascii="微软雅黑" w:hAnsi="微软雅黑"/>
              </w:rPr>
              <w:t>。</w:t>
            </w:r>
          </w:p>
          <w:p w:rsidR="00025F58" w:rsidRPr="00017BE6" w:rsidRDefault="00025F58" w:rsidP="00235B8F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“业绩”和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排名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可</w:t>
            </w:r>
            <w:r>
              <w:rPr>
                <w:rFonts w:ascii="微软雅黑" w:hAnsi="微软雅黑"/>
              </w:rPr>
              <w:t>查看数据默认所在店铺的经营业绩和用户名下店铺的总体排名。</w:t>
            </w:r>
          </w:p>
        </w:tc>
      </w:tr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517303" w:rsidRDefault="00517303" w:rsidP="00517303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客群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关注</w:t>
            </w:r>
            <w:r>
              <w:rPr>
                <w:rFonts w:ascii="微软雅黑" w:hAnsi="微软雅黑" w:hint="eastAsia"/>
              </w:rPr>
              <w:t>度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的统计范围</w:t>
            </w:r>
            <w:r>
              <w:rPr>
                <w:rFonts w:ascii="微软雅黑" w:hAnsi="微软雅黑" w:hint="eastAsia"/>
              </w:rPr>
              <w:t>按照</w:t>
            </w:r>
            <w:r>
              <w:rPr>
                <w:rFonts w:ascii="微软雅黑" w:hAnsi="微软雅黑"/>
              </w:rPr>
              <w:t>日、周、月分别对应“</w:t>
            </w:r>
            <w:r>
              <w:rPr>
                <w:rFonts w:ascii="微软雅黑" w:hAnsi="微软雅黑" w:hint="eastAsia"/>
              </w:rPr>
              <w:t>昨日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最近7天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最近30日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数据不为0</w:t>
            </w:r>
            <w:r>
              <w:rPr>
                <w:rFonts w:ascii="微软雅黑" w:hAnsi="微软雅黑"/>
              </w:rPr>
              <w:t>；</w:t>
            </w:r>
          </w:p>
          <w:p w:rsidR="00282D4C" w:rsidRPr="00020242" w:rsidRDefault="00517303" w:rsidP="0051730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 w:hint="eastAsia"/>
              </w:rPr>
              <w:t>“业绩”和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排名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无法</w:t>
            </w:r>
            <w:r>
              <w:rPr>
                <w:rFonts w:ascii="微软雅黑" w:hAnsi="微软雅黑"/>
              </w:rPr>
              <w:t>接入万家数据</w:t>
            </w:r>
            <w:r>
              <w:rPr>
                <w:rFonts w:ascii="微软雅黑" w:hAnsi="微软雅黑"/>
              </w:rPr>
              <w:t>，则</w:t>
            </w:r>
            <w:r>
              <w:rPr>
                <w:rFonts w:ascii="微软雅黑" w:hAnsi="微软雅黑" w:hint="eastAsia"/>
              </w:rPr>
              <w:t>折线图</w:t>
            </w:r>
            <w:r>
              <w:rPr>
                <w:rFonts w:ascii="微软雅黑" w:hAnsi="微软雅黑"/>
              </w:rPr>
              <w:t>显示</w:t>
            </w:r>
            <w:r>
              <w:rPr>
                <w:rFonts w:ascii="微软雅黑" w:hAnsi="微软雅黑" w:hint="eastAsia"/>
              </w:rPr>
              <w:t>数据</w:t>
            </w:r>
            <w:r>
              <w:rPr>
                <w:rFonts w:ascii="微软雅黑" w:hAnsi="微软雅黑"/>
              </w:rPr>
              <w:t>为0</w:t>
            </w:r>
            <w:r>
              <w:rPr>
                <w:rFonts w:ascii="微软雅黑" w:hAnsi="微软雅黑" w:hint="eastAsia"/>
              </w:rPr>
              <w:t>；</w:t>
            </w:r>
          </w:p>
        </w:tc>
      </w:tr>
      <w:tr w:rsidR="00282D4C" w:rsidRPr="00A91FC5" w:rsidTr="00DF447F">
        <w:tc>
          <w:tcPr>
            <w:tcW w:w="1809" w:type="dxa"/>
            <w:shd w:val="clear" w:color="auto" w:fill="D9D9D9" w:themeFill="background1" w:themeFillShade="D9"/>
          </w:tcPr>
          <w:p w:rsidR="00282D4C" w:rsidRPr="00A91FC5" w:rsidRDefault="00282D4C" w:rsidP="00DF447F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282D4C" w:rsidRPr="00A91FC5" w:rsidRDefault="00282D4C" w:rsidP="00DF447F">
            <w:pPr>
              <w:rPr>
                <w:rFonts w:ascii="微软雅黑" w:hAnsi="微软雅黑"/>
              </w:rPr>
            </w:pPr>
          </w:p>
        </w:tc>
      </w:tr>
    </w:tbl>
    <w:p w:rsidR="00854405" w:rsidRDefault="00854405" w:rsidP="00854405"/>
    <w:p w:rsidR="00854405" w:rsidRDefault="00DD5D09" w:rsidP="00854405">
      <w:r>
        <w:rPr>
          <w:rFonts w:hint="eastAsia"/>
        </w:rPr>
        <w:t>界面</w:t>
      </w:r>
      <w:r>
        <w:t>原型</w:t>
      </w:r>
    </w:p>
    <w:p w:rsidR="00DD5D09" w:rsidRDefault="005B024F" w:rsidP="00854405">
      <w:r>
        <w:rPr>
          <w:noProof/>
        </w:rPr>
        <w:lastRenderedPageBreak/>
        <w:drawing>
          <wp:inline distT="0" distB="0" distL="0" distR="0" wp14:anchorId="24284F6D" wp14:editId="72B31851">
            <wp:extent cx="2752725" cy="5305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02DDD" wp14:editId="758E85B2">
            <wp:extent cx="2762250" cy="5295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4F" w:rsidRDefault="005B024F" w:rsidP="008544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8201D" wp14:editId="06F348C0">
            <wp:extent cx="2800350" cy="5410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50C5B" wp14:editId="6258705B">
            <wp:extent cx="2724150" cy="5372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05" w:rsidRPr="00854405" w:rsidRDefault="00854405" w:rsidP="00854405"/>
    <w:p w:rsidR="00854405" w:rsidRDefault="00854405" w:rsidP="00854405">
      <w:pPr>
        <w:pStyle w:val="3"/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19" w:name="_Toc512160343"/>
      <w:r>
        <w:rPr>
          <w:rFonts w:asciiTheme="minorEastAsia" w:eastAsiaTheme="minorEastAsia" w:hAnsiTheme="minorEastAsia" w:hint="eastAsia"/>
          <w:sz w:val="20"/>
          <w:szCs w:val="20"/>
        </w:rPr>
        <w:t>会员</w:t>
      </w:r>
      <w:r>
        <w:rPr>
          <w:rFonts w:asciiTheme="minorEastAsia" w:eastAsiaTheme="minorEastAsia" w:hAnsiTheme="minorEastAsia"/>
          <w:sz w:val="20"/>
          <w:szCs w:val="20"/>
        </w:rPr>
        <w:t>管理</w:t>
      </w:r>
      <w:bookmarkEnd w:id="1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DD5D09" w:rsidRPr="00A91FC5" w:rsidRDefault="00DD5D09" w:rsidP="000D5412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用户可以通过点击下方</w:t>
            </w:r>
            <w:r>
              <w:rPr>
                <w:rFonts w:ascii="微软雅黑" w:hAnsi="微软雅黑"/>
              </w:rPr>
              <w:t>的</w:t>
            </w:r>
            <w:r>
              <w:rPr>
                <w:rFonts w:ascii="微软雅黑" w:hAnsi="微软雅黑" w:hint="eastAsia"/>
              </w:rPr>
              <w:t>“会员管理”Tab</w:t>
            </w:r>
            <w:r>
              <w:rPr>
                <w:rFonts w:ascii="微软雅黑" w:hAnsi="微软雅黑"/>
              </w:rPr>
              <w:t>进入会员管理页面，</w:t>
            </w:r>
            <w:r w:rsidR="000D5412">
              <w:rPr>
                <w:rFonts w:ascii="微软雅黑" w:hAnsi="微软雅黑" w:hint="eastAsia"/>
              </w:rPr>
              <w:t>可以</w:t>
            </w:r>
            <w:r w:rsidR="000D5412">
              <w:rPr>
                <w:rFonts w:ascii="微软雅黑" w:hAnsi="微软雅黑"/>
              </w:rPr>
              <w:t>收取到回头客入店、会员入店提醒，店员可以了解到会员的购买习惯、编辑会员入店关注商品，可以进行回头客注册会员等一系列工作</w:t>
            </w:r>
            <w:r w:rsidR="000D5412" w:rsidRPr="00A91FC5">
              <w:rPr>
                <w:rFonts w:ascii="微软雅黑" w:hAnsi="微软雅黑"/>
              </w:rPr>
              <w:t xml:space="preserve"> </w:t>
            </w:r>
          </w:p>
        </w:tc>
      </w:tr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DD5D09" w:rsidRDefault="00DD5D09" w:rsidP="003363F3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通过“</w:t>
            </w:r>
            <w:r>
              <w:rPr>
                <w:rFonts w:ascii="微软雅黑" w:hAnsi="微软雅黑"/>
              </w:rPr>
              <w:t>会员管理”页面顶部的tab，可切换</w:t>
            </w:r>
            <w:r>
              <w:rPr>
                <w:rFonts w:ascii="微软雅黑" w:hAnsi="微软雅黑" w:hint="eastAsia"/>
              </w:rPr>
              <w:t>相应页面</w:t>
            </w:r>
            <w:r>
              <w:rPr>
                <w:rFonts w:ascii="微软雅黑" w:hAnsi="微软雅黑"/>
              </w:rPr>
              <w:t>，</w:t>
            </w:r>
            <w:r w:rsidR="00805391">
              <w:rPr>
                <w:rFonts w:ascii="微软雅黑" w:hAnsi="微软雅黑" w:hint="eastAsia"/>
              </w:rPr>
              <w:t>包括</w:t>
            </w:r>
            <w:r w:rsidR="00805391">
              <w:rPr>
                <w:rFonts w:ascii="微软雅黑" w:hAnsi="微软雅黑"/>
              </w:rPr>
              <w:t>“</w:t>
            </w:r>
            <w:r w:rsidR="00805391">
              <w:rPr>
                <w:rFonts w:ascii="微软雅黑" w:hAnsi="微软雅黑" w:hint="eastAsia"/>
              </w:rPr>
              <w:t>会员</w:t>
            </w:r>
            <w:r w:rsidR="00805391">
              <w:rPr>
                <w:rFonts w:ascii="微软雅黑" w:hAnsi="微软雅黑"/>
              </w:rPr>
              <w:t>入店”</w:t>
            </w:r>
            <w:r w:rsidR="00805391">
              <w:rPr>
                <w:rFonts w:ascii="微软雅黑" w:hAnsi="微软雅黑" w:hint="eastAsia"/>
              </w:rPr>
              <w:t>、</w:t>
            </w:r>
            <w:r w:rsidR="00805391">
              <w:rPr>
                <w:rFonts w:ascii="微软雅黑" w:hAnsi="微软雅黑"/>
              </w:rPr>
              <w:t>“</w:t>
            </w:r>
            <w:r w:rsidR="00805391">
              <w:rPr>
                <w:rFonts w:ascii="微软雅黑" w:hAnsi="微软雅黑" w:hint="eastAsia"/>
              </w:rPr>
              <w:t>回头客</w:t>
            </w:r>
            <w:r w:rsidR="00805391">
              <w:rPr>
                <w:rFonts w:ascii="微软雅黑" w:hAnsi="微软雅黑"/>
              </w:rPr>
              <w:t>入店”</w:t>
            </w:r>
            <w:r w:rsidR="00805391">
              <w:rPr>
                <w:rFonts w:ascii="微软雅黑" w:hAnsi="微软雅黑" w:hint="eastAsia"/>
              </w:rPr>
              <w:t>、</w:t>
            </w:r>
            <w:r w:rsidR="00805391">
              <w:rPr>
                <w:rFonts w:ascii="微软雅黑" w:hAnsi="微软雅黑"/>
              </w:rPr>
              <w:t>“</w:t>
            </w:r>
            <w:r w:rsidR="00805391">
              <w:rPr>
                <w:rFonts w:ascii="微软雅黑" w:hAnsi="微软雅黑" w:hint="eastAsia"/>
              </w:rPr>
              <w:t>信息</w:t>
            </w:r>
            <w:r w:rsidR="00805391">
              <w:rPr>
                <w:rFonts w:ascii="微软雅黑" w:hAnsi="微软雅黑"/>
              </w:rPr>
              <w:t>查询”</w:t>
            </w:r>
            <w:r w:rsidR="00805391">
              <w:rPr>
                <w:rFonts w:ascii="微软雅黑" w:hAnsi="微软雅黑" w:hint="eastAsia"/>
              </w:rPr>
              <w:t>和</w:t>
            </w:r>
            <w:r w:rsidR="00805391">
              <w:rPr>
                <w:rFonts w:ascii="微软雅黑" w:hAnsi="微软雅黑"/>
              </w:rPr>
              <w:t>“</w:t>
            </w:r>
            <w:r w:rsidR="00805391">
              <w:rPr>
                <w:rFonts w:ascii="微软雅黑" w:hAnsi="微软雅黑" w:hint="eastAsia"/>
              </w:rPr>
              <w:t>立即</w:t>
            </w:r>
            <w:r w:rsidR="00805391">
              <w:rPr>
                <w:rFonts w:ascii="微软雅黑" w:hAnsi="微软雅黑"/>
              </w:rPr>
              <w:t>注册”</w:t>
            </w:r>
            <w:r w:rsidR="00805391">
              <w:rPr>
                <w:rFonts w:ascii="微软雅黑" w:hAnsi="微软雅黑" w:hint="eastAsia"/>
              </w:rPr>
              <w:t>。</w:t>
            </w:r>
          </w:p>
          <w:p w:rsidR="00DD5D09" w:rsidRDefault="00805391" w:rsidP="003363F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“会员</w:t>
            </w:r>
            <w:r>
              <w:rPr>
                <w:rFonts w:ascii="微软雅黑" w:hAnsi="微软雅黑"/>
              </w:rPr>
              <w:t>入店</w:t>
            </w:r>
            <w:r w:rsidR="00DD5D09">
              <w:rPr>
                <w:rFonts w:ascii="微软雅黑" w:hAnsi="微软雅黑" w:hint="eastAsia"/>
              </w:rPr>
              <w:t>”:</w:t>
            </w:r>
            <w:r>
              <w:rPr>
                <w:rFonts w:ascii="微软雅黑" w:hAnsi="微软雅黑" w:hint="eastAsia"/>
              </w:rPr>
              <w:t>店员</w:t>
            </w:r>
            <w:r>
              <w:rPr>
                <w:rFonts w:ascii="微软雅黑" w:hAnsi="微软雅黑"/>
              </w:rPr>
              <w:t>可收到会员入店提醒，通过点击“</w:t>
            </w:r>
            <w:r>
              <w:rPr>
                <w:rFonts w:ascii="微软雅黑" w:hAnsi="微软雅黑" w:hint="eastAsia"/>
              </w:rPr>
              <w:t>接待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/>
              </w:rPr>
              <w:t>，进入会员接待页面，完成会员店内关注商品的补充后，即可完成会员接待的工作，该店员的接待量+1</w:t>
            </w:r>
            <w:r>
              <w:rPr>
                <w:rFonts w:ascii="微软雅黑" w:hAnsi="微软雅黑" w:hint="eastAsia"/>
              </w:rPr>
              <w:t>。必</w:t>
            </w:r>
            <w:r>
              <w:rPr>
                <w:rFonts w:ascii="微软雅黑" w:hAnsi="微软雅黑" w:hint="eastAsia"/>
              </w:rPr>
              <w:lastRenderedPageBreak/>
              <w:t>须完善</w:t>
            </w:r>
            <w:r>
              <w:rPr>
                <w:rFonts w:ascii="微软雅黑" w:hAnsi="微软雅黑"/>
              </w:rPr>
              <w:t>关注商品，才能完成接待，否则“</w:t>
            </w:r>
            <w:r>
              <w:rPr>
                <w:rFonts w:ascii="微软雅黑" w:hAnsi="微软雅黑" w:hint="eastAsia"/>
              </w:rPr>
              <w:t>完成</w:t>
            </w:r>
            <w:r>
              <w:rPr>
                <w:rFonts w:ascii="微软雅黑" w:hAnsi="微软雅黑"/>
              </w:rPr>
              <w:t>接待”</w:t>
            </w:r>
            <w:r>
              <w:rPr>
                <w:rFonts w:ascii="微软雅黑" w:hAnsi="微软雅黑" w:hint="eastAsia"/>
              </w:rPr>
              <w:t>的</w:t>
            </w:r>
            <w:r>
              <w:rPr>
                <w:rFonts w:ascii="微软雅黑" w:hAnsi="微软雅黑"/>
              </w:rPr>
              <w:t>按钮不可点击</w:t>
            </w:r>
            <w:r w:rsidR="004569E1">
              <w:rPr>
                <w:rFonts w:ascii="微软雅黑" w:hAnsi="微软雅黑" w:hint="eastAsia"/>
              </w:rPr>
              <w:t>。完成接待</w:t>
            </w:r>
            <w:r w:rsidR="004569E1">
              <w:rPr>
                <w:rFonts w:ascii="微软雅黑" w:hAnsi="微软雅黑"/>
              </w:rPr>
              <w:t>后，</w:t>
            </w:r>
            <w:r w:rsidR="004569E1">
              <w:rPr>
                <w:rFonts w:ascii="微软雅黑" w:hAnsi="微软雅黑" w:hint="eastAsia"/>
              </w:rPr>
              <w:t>首页</w:t>
            </w:r>
            <w:r w:rsidR="004569E1">
              <w:rPr>
                <w:rFonts w:ascii="微软雅黑" w:hAnsi="微软雅黑"/>
              </w:rPr>
              <w:t>“</w:t>
            </w:r>
            <w:r w:rsidR="004569E1">
              <w:rPr>
                <w:rFonts w:ascii="微软雅黑" w:hAnsi="微软雅黑" w:hint="eastAsia"/>
              </w:rPr>
              <w:t>接待</w:t>
            </w:r>
            <w:r w:rsidR="004569E1">
              <w:rPr>
                <w:rFonts w:ascii="微软雅黑" w:hAnsi="微软雅黑"/>
              </w:rPr>
              <w:t>”</w:t>
            </w:r>
            <w:r w:rsidR="004569E1">
              <w:rPr>
                <w:rFonts w:ascii="微软雅黑" w:hAnsi="微软雅黑" w:hint="eastAsia"/>
              </w:rPr>
              <w:t>按钮</w:t>
            </w:r>
            <w:r w:rsidR="004569E1">
              <w:rPr>
                <w:rFonts w:ascii="微软雅黑" w:hAnsi="微软雅黑"/>
              </w:rPr>
              <w:t>变成“</w:t>
            </w:r>
            <w:r w:rsidR="004569E1">
              <w:rPr>
                <w:rFonts w:ascii="微软雅黑" w:hAnsi="微软雅黑" w:hint="eastAsia"/>
              </w:rPr>
              <w:t>已接待</w:t>
            </w:r>
            <w:r w:rsidR="004569E1">
              <w:rPr>
                <w:rFonts w:ascii="微软雅黑" w:hAnsi="微软雅黑"/>
              </w:rPr>
              <w:t>”</w:t>
            </w:r>
            <w:r w:rsidR="004569E1">
              <w:rPr>
                <w:rFonts w:ascii="微软雅黑" w:hAnsi="微软雅黑" w:hint="eastAsia"/>
              </w:rPr>
              <w:t>，</w:t>
            </w:r>
            <w:r w:rsidR="004569E1">
              <w:rPr>
                <w:rFonts w:ascii="微软雅黑" w:hAnsi="微软雅黑"/>
              </w:rPr>
              <w:t>并显示是哪位店员接待的信息，如“</w:t>
            </w:r>
            <w:r w:rsidR="004569E1">
              <w:rPr>
                <w:rFonts w:ascii="微软雅黑" w:hAnsi="微软雅黑" w:hint="eastAsia"/>
              </w:rPr>
              <w:t>接待人</w:t>
            </w:r>
            <w:r w:rsidR="004569E1">
              <w:rPr>
                <w:rFonts w:ascii="微软雅黑" w:hAnsi="微软雅黑"/>
              </w:rPr>
              <w:t>：店员A”</w:t>
            </w:r>
            <w:r>
              <w:rPr>
                <w:rFonts w:ascii="微软雅黑" w:hAnsi="微软雅黑" w:hint="eastAsia"/>
              </w:rPr>
              <w:t>；</w:t>
            </w:r>
            <w:r>
              <w:rPr>
                <w:rFonts w:ascii="微软雅黑" w:hAnsi="微软雅黑"/>
              </w:rPr>
              <w:t>店员点击“</w:t>
            </w:r>
            <w:r>
              <w:rPr>
                <w:rFonts w:ascii="微软雅黑" w:hAnsi="微软雅黑" w:hint="eastAsia"/>
              </w:rPr>
              <w:t>会员</w:t>
            </w:r>
            <w:r>
              <w:rPr>
                <w:rFonts w:ascii="微软雅黑" w:hAnsi="微软雅黑"/>
              </w:rPr>
              <w:t>详情”</w:t>
            </w:r>
            <w:r>
              <w:rPr>
                <w:rFonts w:ascii="微软雅黑" w:hAnsi="微软雅黑" w:hint="eastAsia"/>
              </w:rPr>
              <w:t>可</w:t>
            </w:r>
            <w:r>
              <w:rPr>
                <w:rFonts w:ascii="微软雅黑" w:hAnsi="微软雅黑"/>
              </w:rPr>
              <w:t>了解到</w:t>
            </w:r>
            <w:r>
              <w:rPr>
                <w:rFonts w:ascii="微软雅黑" w:hAnsi="微软雅黑" w:hint="eastAsia"/>
              </w:rPr>
              <w:t>顾客</w:t>
            </w:r>
            <w:r>
              <w:rPr>
                <w:rFonts w:ascii="微软雅黑" w:hAnsi="微软雅黑"/>
              </w:rPr>
              <w:t>的购买习惯，从而相应的给顾客更好的导购服务。</w:t>
            </w:r>
          </w:p>
          <w:p w:rsidR="008E724A" w:rsidRDefault="008E724A" w:rsidP="003363F3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“回头客</w:t>
            </w:r>
            <w:r>
              <w:rPr>
                <w:rFonts w:ascii="微软雅黑" w:hAnsi="微软雅黑"/>
              </w:rPr>
              <w:t>入店</w:t>
            </w:r>
            <w:r>
              <w:rPr>
                <w:rFonts w:ascii="微软雅黑" w:hAnsi="微软雅黑" w:hint="eastAsia"/>
              </w:rPr>
              <w:t>”：店员</w:t>
            </w:r>
            <w:r>
              <w:rPr>
                <w:rFonts w:ascii="微软雅黑" w:hAnsi="微软雅黑"/>
              </w:rPr>
              <w:t>可收到回头客入店提醒，可引导店员完成对回头客的会员注册。点击</w:t>
            </w:r>
            <w:r>
              <w:rPr>
                <w:rFonts w:ascii="微软雅黑" w:hAnsi="微软雅黑" w:hint="eastAsia"/>
              </w:rPr>
              <w:t>“立即</w:t>
            </w:r>
            <w:r>
              <w:rPr>
                <w:rFonts w:ascii="微软雅黑" w:hAnsi="微软雅黑"/>
              </w:rPr>
              <w:t>注册</w:t>
            </w:r>
            <w:r>
              <w:rPr>
                <w:rFonts w:ascii="微软雅黑" w:hAnsi="微软雅黑" w:hint="eastAsia"/>
              </w:rPr>
              <w:t>”，</w:t>
            </w:r>
            <w:r>
              <w:rPr>
                <w:rFonts w:ascii="微软雅黑" w:hAnsi="微软雅黑"/>
              </w:rPr>
              <w:t>可</w:t>
            </w:r>
            <w:r>
              <w:rPr>
                <w:rFonts w:ascii="微软雅黑" w:hAnsi="微软雅黑" w:hint="eastAsia"/>
              </w:rPr>
              <w:t>进入</w:t>
            </w:r>
            <w:r>
              <w:rPr>
                <w:rFonts w:ascii="微软雅黑" w:hAnsi="微软雅黑"/>
              </w:rPr>
              <w:t>回头客立即注册页面，</w:t>
            </w:r>
            <w:r>
              <w:rPr>
                <w:rFonts w:ascii="微软雅黑" w:hAnsi="微软雅黑" w:hint="eastAsia"/>
              </w:rPr>
              <w:t>根据店内</w:t>
            </w:r>
            <w:r>
              <w:rPr>
                <w:rFonts w:ascii="微软雅黑" w:hAnsi="微软雅黑"/>
              </w:rPr>
              <w:t>摄像头抓拍的回头客照片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完善回头客信息，完成会员注册</w:t>
            </w:r>
            <w:r>
              <w:rPr>
                <w:rFonts w:ascii="微软雅黑" w:hAnsi="微软雅黑" w:hint="eastAsia"/>
              </w:rPr>
              <w:t>；</w:t>
            </w:r>
          </w:p>
          <w:p w:rsidR="00DD5D09" w:rsidRDefault="00DD5D09" w:rsidP="003363F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“信息查询”：输入会员名</w:t>
            </w:r>
            <w:r>
              <w:rPr>
                <w:rFonts w:ascii="微软雅黑" w:hAnsi="微软雅黑"/>
              </w:rPr>
              <w:t>或手机号码，可以查看会员信息</w:t>
            </w:r>
            <w:r>
              <w:rPr>
                <w:rFonts w:ascii="微软雅黑" w:hAnsi="微软雅黑" w:hint="eastAsia"/>
              </w:rPr>
              <w:t>。；</w:t>
            </w:r>
          </w:p>
          <w:p w:rsidR="00DD5D09" w:rsidRPr="00A91FC5" w:rsidRDefault="00DD5D09" w:rsidP="003363F3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“立刻注册”：</w:t>
            </w:r>
            <w:r w:rsidRPr="00A91FC5">
              <w:rPr>
                <w:rFonts w:ascii="微软雅黑" w:hAnsi="微软雅黑" w:hint="eastAsia"/>
              </w:rPr>
              <w:t xml:space="preserve"> </w:t>
            </w:r>
            <w:r>
              <w:rPr>
                <w:rFonts w:ascii="微软雅黑" w:hAnsi="微软雅黑" w:hint="eastAsia"/>
              </w:rPr>
              <w:t>可以</w:t>
            </w:r>
            <w:r>
              <w:rPr>
                <w:rFonts w:ascii="微软雅黑" w:hAnsi="微软雅黑"/>
              </w:rPr>
              <w:t>拍照注册</w:t>
            </w:r>
            <w:r>
              <w:rPr>
                <w:rFonts w:ascii="微软雅黑" w:hAnsi="微软雅黑" w:hint="eastAsia"/>
              </w:rPr>
              <w:t>会员和</w:t>
            </w:r>
            <w:r>
              <w:rPr>
                <w:rFonts w:ascii="微软雅黑" w:hAnsi="微软雅黑"/>
              </w:rPr>
              <w:t>抓拍注册</w:t>
            </w:r>
            <w:r>
              <w:rPr>
                <w:rFonts w:ascii="微软雅黑" w:hAnsi="微软雅黑" w:hint="eastAsia"/>
              </w:rPr>
              <w:t>会员</w:t>
            </w:r>
            <w:r>
              <w:rPr>
                <w:rFonts w:ascii="微软雅黑" w:hAnsi="微软雅黑"/>
              </w:rPr>
              <w:t>。</w:t>
            </w:r>
            <w:r w:rsidR="00465183">
              <w:rPr>
                <w:rFonts w:ascii="微软雅黑" w:hAnsi="微软雅黑" w:hint="eastAsia"/>
              </w:rPr>
              <w:t>拍照</w:t>
            </w:r>
            <w:r w:rsidR="00465183">
              <w:rPr>
                <w:rFonts w:ascii="微软雅黑" w:hAnsi="微软雅黑"/>
              </w:rPr>
              <w:t>注册会员可通过“</w:t>
            </w:r>
            <w:r w:rsidR="00465183">
              <w:rPr>
                <w:rFonts w:ascii="微软雅黑" w:hAnsi="微软雅黑" w:hint="eastAsia"/>
              </w:rPr>
              <w:t>拍照</w:t>
            </w:r>
            <w:r w:rsidR="00465183">
              <w:rPr>
                <w:rFonts w:ascii="微软雅黑" w:hAnsi="微软雅黑"/>
              </w:rPr>
              <w:t>”</w:t>
            </w:r>
            <w:r w:rsidR="00465183">
              <w:rPr>
                <w:rFonts w:ascii="微软雅黑" w:hAnsi="微软雅黑" w:hint="eastAsia"/>
              </w:rPr>
              <w:t>和</w:t>
            </w:r>
            <w:r w:rsidR="00465183">
              <w:rPr>
                <w:rFonts w:ascii="微软雅黑" w:hAnsi="微软雅黑"/>
              </w:rPr>
              <w:t>“</w:t>
            </w:r>
            <w:r w:rsidR="00465183">
              <w:rPr>
                <w:rFonts w:ascii="微软雅黑" w:hAnsi="微软雅黑" w:hint="eastAsia"/>
              </w:rPr>
              <w:t>从</w:t>
            </w:r>
            <w:r w:rsidR="00465183">
              <w:rPr>
                <w:rFonts w:ascii="微软雅黑" w:hAnsi="微软雅黑"/>
              </w:rPr>
              <w:t>相册中选择”</w:t>
            </w:r>
            <w:r w:rsidR="00465183">
              <w:rPr>
                <w:rFonts w:ascii="微软雅黑" w:hAnsi="微软雅黑" w:hint="eastAsia"/>
              </w:rPr>
              <w:t>两种</w:t>
            </w:r>
            <w:r w:rsidR="00465183">
              <w:rPr>
                <w:rFonts w:ascii="微软雅黑" w:hAnsi="微软雅黑"/>
              </w:rPr>
              <w:t>方式选择注册照片，</w:t>
            </w:r>
            <w:r w:rsidR="00465183">
              <w:rPr>
                <w:rFonts w:ascii="微软雅黑" w:hAnsi="微软雅黑" w:hint="eastAsia"/>
              </w:rPr>
              <w:t>姓名</w:t>
            </w:r>
            <w:r w:rsidR="00465183">
              <w:rPr>
                <w:rFonts w:ascii="微软雅黑" w:hAnsi="微软雅黑"/>
              </w:rPr>
              <w:t>、电话和会员等级等信息必须填写才可以完成会员注册；抓拍注册会员，店员可通过选择店内摄像头抓拍的照片进入抓拍注册页面，</w:t>
            </w:r>
            <w:r w:rsidR="00465183">
              <w:rPr>
                <w:rFonts w:ascii="微软雅黑" w:hAnsi="微软雅黑" w:hint="eastAsia"/>
              </w:rPr>
              <w:t>姓名</w:t>
            </w:r>
            <w:r w:rsidR="00465183">
              <w:rPr>
                <w:rFonts w:ascii="微软雅黑" w:hAnsi="微软雅黑"/>
              </w:rPr>
              <w:t>、电话和会员等级等信息必须填写才可以完成会员注册</w:t>
            </w:r>
          </w:p>
        </w:tc>
      </w:tr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lastRenderedPageBreak/>
              <w:t>输入/前置条件</w:t>
            </w:r>
          </w:p>
        </w:tc>
        <w:tc>
          <w:tcPr>
            <w:tcW w:w="8153" w:type="dxa"/>
          </w:tcPr>
          <w:p w:rsidR="00DD5D09" w:rsidRPr="00A91FC5" w:rsidRDefault="00DD5D09" w:rsidP="003363F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</w:p>
        </w:tc>
      </w:tr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交互说明</w:t>
            </w:r>
          </w:p>
        </w:tc>
        <w:tc>
          <w:tcPr>
            <w:tcW w:w="8153" w:type="dxa"/>
          </w:tcPr>
          <w:p w:rsidR="00DD5D09" w:rsidRDefault="00DD5D09" w:rsidP="003363F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</w:t>
            </w:r>
            <w:r w:rsidR="005125C3">
              <w:rPr>
                <w:rFonts w:ascii="微软雅黑" w:hAnsi="微软雅黑" w:hint="eastAsia"/>
              </w:rPr>
              <w:t>会员</w:t>
            </w:r>
            <w:r w:rsidR="005125C3">
              <w:rPr>
                <w:rFonts w:ascii="微软雅黑" w:hAnsi="微软雅黑"/>
              </w:rPr>
              <w:t>入店</w:t>
            </w:r>
            <w:r>
              <w:rPr>
                <w:rFonts w:ascii="微软雅黑" w:hAnsi="微软雅黑" w:hint="eastAsia"/>
              </w:rPr>
              <w:t>”</w:t>
            </w:r>
            <w:r>
              <w:rPr>
                <w:rFonts w:ascii="微软雅黑" w:hAnsi="微软雅黑"/>
              </w:rPr>
              <w:t>页面</w:t>
            </w:r>
            <w:r>
              <w:rPr>
                <w:rFonts w:ascii="微软雅黑" w:hAnsi="微软雅黑" w:hint="eastAsia"/>
              </w:rPr>
              <w:t>点击</w:t>
            </w:r>
            <w:r>
              <w:rPr>
                <w:rFonts w:ascii="微软雅黑" w:hAnsi="微软雅黑"/>
              </w:rPr>
              <w:t>右侧会员详情，可以切换到会员详情页面，</w:t>
            </w:r>
            <w:r w:rsidR="005125C3">
              <w:rPr>
                <w:rFonts w:ascii="微软雅黑" w:hAnsi="微软雅黑" w:hint="eastAsia"/>
              </w:rPr>
              <w:t>点击“接待”按钮</w:t>
            </w:r>
            <w:r>
              <w:rPr>
                <w:rFonts w:ascii="微软雅黑" w:hAnsi="微软雅黑"/>
              </w:rPr>
              <w:t>后</w:t>
            </w:r>
            <w:r w:rsidR="005125C3">
              <w:rPr>
                <w:rFonts w:ascii="微软雅黑" w:hAnsi="微软雅黑" w:hint="eastAsia"/>
              </w:rPr>
              <w:t>进入</w:t>
            </w:r>
            <w:r w:rsidR="005125C3">
              <w:rPr>
                <w:rFonts w:ascii="微软雅黑" w:hAnsi="微软雅黑"/>
              </w:rPr>
              <w:t>“</w:t>
            </w:r>
            <w:r w:rsidR="005125C3">
              <w:rPr>
                <w:rFonts w:ascii="微软雅黑" w:hAnsi="微软雅黑" w:hint="eastAsia"/>
              </w:rPr>
              <w:t>会员</w:t>
            </w:r>
            <w:r w:rsidR="005125C3">
              <w:rPr>
                <w:rFonts w:ascii="微软雅黑" w:hAnsi="微软雅黑"/>
              </w:rPr>
              <w:t>接待”</w:t>
            </w:r>
            <w:r w:rsidR="005125C3">
              <w:rPr>
                <w:rFonts w:ascii="微软雅黑" w:hAnsi="微软雅黑" w:hint="eastAsia"/>
              </w:rPr>
              <w:t>页面</w:t>
            </w:r>
            <w:r w:rsidR="005125C3">
              <w:rPr>
                <w:rFonts w:ascii="微软雅黑" w:hAnsi="微软雅黑"/>
              </w:rPr>
              <w:t>，完善“</w:t>
            </w:r>
            <w:r w:rsidR="005125C3">
              <w:rPr>
                <w:rFonts w:ascii="微软雅黑" w:hAnsi="微软雅黑" w:hint="eastAsia"/>
              </w:rPr>
              <w:t>关注</w:t>
            </w:r>
            <w:r w:rsidR="005125C3">
              <w:rPr>
                <w:rFonts w:ascii="微软雅黑" w:hAnsi="微软雅黑"/>
              </w:rPr>
              <w:t>商品”</w:t>
            </w:r>
            <w:r w:rsidR="005125C3">
              <w:rPr>
                <w:rFonts w:ascii="微软雅黑" w:hAnsi="微软雅黑" w:hint="eastAsia"/>
              </w:rPr>
              <w:t>后</w:t>
            </w:r>
            <w:r w:rsidR="005125C3">
              <w:rPr>
                <w:rFonts w:ascii="微软雅黑" w:hAnsi="微软雅黑"/>
              </w:rPr>
              <w:t>，点击“</w:t>
            </w:r>
            <w:r w:rsidR="005125C3">
              <w:rPr>
                <w:rFonts w:ascii="微软雅黑" w:hAnsi="微软雅黑" w:hint="eastAsia"/>
              </w:rPr>
              <w:t>完成</w:t>
            </w:r>
            <w:r w:rsidR="005125C3">
              <w:rPr>
                <w:rFonts w:ascii="微软雅黑" w:hAnsi="微软雅黑"/>
              </w:rPr>
              <w:t>接待”</w:t>
            </w:r>
            <w:r w:rsidR="005125C3">
              <w:rPr>
                <w:rFonts w:ascii="微软雅黑" w:hAnsi="微软雅黑" w:hint="eastAsia"/>
              </w:rPr>
              <w:t>，</w:t>
            </w:r>
            <w:r w:rsidR="005125C3">
              <w:rPr>
                <w:rFonts w:ascii="微软雅黑" w:hAnsi="微软雅黑"/>
              </w:rPr>
              <w:t>返回“</w:t>
            </w:r>
            <w:r w:rsidR="005125C3">
              <w:rPr>
                <w:rFonts w:ascii="微软雅黑" w:hAnsi="微软雅黑" w:hint="eastAsia"/>
              </w:rPr>
              <w:t>会员</w:t>
            </w:r>
            <w:r w:rsidR="005125C3">
              <w:rPr>
                <w:rFonts w:ascii="微软雅黑" w:hAnsi="微软雅黑"/>
              </w:rPr>
              <w:t>入店”</w:t>
            </w:r>
            <w:r w:rsidR="005125C3">
              <w:rPr>
                <w:rFonts w:ascii="微软雅黑" w:hAnsi="微软雅黑" w:hint="eastAsia"/>
              </w:rPr>
              <w:t>首页</w:t>
            </w:r>
            <w:r w:rsidR="005125C3">
              <w:rPr>
                <w:rFonts w:ascii="微软雅黑" w:hAnsi="微软雅黑"/>
              </w:rPr>
              <w:t>，“</w:t>
            </w:r>
            <w:r w:rsidR="005125C3">
              <w:rPr>
                <w:rFonts w:ascii="微软雅黑" w:hAnsi="微软雅黑" w:hint="eastAsia"/>
              </w:rPr>
              <w:t>接待</w:t>
            </w:r>
            <w:r w:rsidR="005125C3">
              <w:rPr>
                <w:rFonts w:ascii="微软雅黑" w:hAnsi="微软雅黑"/>
              </w:rPr>
              <w:t>”</w:t>
            </w:r>
            <w:r w:rsidR="005125C3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/>
              </w:rPr>
              <w:t>变为“已接待”，并显示接待人</w:t>
            </w:r>
            <w:r>
              <w:rPr>
                <w:rFonts w:ascii="微软雅黑" w:hAnsi="微软雅黑" w:hint="eastAsia"/>
              </w:rPr>
              <w:t>；</w:t>
            </w:r>
            <w:r w:rsidR="004315FA">
              <w:rPr>
                <w:rFonts w:ascii="微软雅黑" w:hAnsi="微软雅黑" w:hint="eastAsia"/>
              </w:rPr>
              <w:t>点击</w:t>
            </w:r>
            <w:r w:rsidR="004315FA">
              <w:rPr>
                <w:rFonts w:ascii="微软雅黑" w:hAnsi="微软雅黑"/>
              </w:rPr>
              <w:t>“</w:t>
            </w:r>
            <w:r w:rsidR="004315FA">
              <w:rPr>
                <w:rFonts w:ascii="微软雅黑" w:hAnsi="微软雅黑" w:hint="eastAsia"/>
              </w:rPr>
              <w:t>关注</w:t>
            </w:r>
            <w:r w:rsidR="004315FA">
              <w:rPr>
                <w:rFonts w:ascii="微软雅黑" w:hAnsi="微软雅黑"/>
              </w:rPr>
              <w:t>商品”</w:t>
            </w:r>
            <w:r w:rsidR="004315FA">
              <w:rPr>
                <w:rFonts w:ascii="微软雅黑" w:hAnsi="微软雅黑" w:hint="eastAsia"/>
              </w:rPr>
              <w:t>的</w:t>
            </w:r>
            <w:r w:rsidR="004315FA">
              <w:rPr>
                <w:rFonts w:ascii="微软雅黑" w:hAnsi="微软雅黑"/>
              </w:rPr>
              <w:t>+号，可进入补充会员关注的商品，商品图可以拍照补充，下方对话框内可输入会员关注商品的备注；</w:t>
            </w:r>
          </w:p>
          <w:p w:rsidR="00EB136D" w:rsidRDefault="00EB136D" w:rsidP="003363F3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“回头客</w:t>
            </w:r>
            <w:r>
              <w:rPr>
                <w:rFonts w:ascii="微软雅黑" w:hAnsi="微软雅黑"/>
              </w:rPr>
              <w:t>入店</w:t>
            </w:r>
            <w:r>
              <w:rPr>
                <w:rFonts w:ascii="微软雅黑" w:hAnsi="微软雅黑" w:hint="eastAsia"/>
              </w:rPr>
              <w:t>”页面，</w:t>
            </w:r>
            <w:r>
              <w:rPr>
                <w:rFonts w:ascii="微软雅黑" w:hAnsi="微软雅黑"/>
              </w:rPr>
              <w:t>点击“</w:t>
            </w:r>
            <w:r>
              <w:rPr>
                <w:rFonts w:ascii="微软雅黑" w:hAnsi="微软雅黑" w:hint="eastAsia"/>
              </w:rPr>
              <w:t>立即</w:t>
            </w:r>
            <w:r>
              <w:rPr>
                <w:rFonts w:ascii="微软雅黑" w:hAnsi="微软雅黑"/>
              </w:rPr>
              <w:t>注册”</w:t>
            </w:r>
            <w:r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/>
              </w:rPr>
              <w:t>，可进入“</w:t>
            </w:r>
            <w:r>
              <w:rPr>
                <w:rFonts w:ascii="微软雅黑" w:hAnsi="微软雅黑" w:hint="eastAsia"/>
              </w:rPr>
              <w:t>回头客立即</w:t>
            </w:r>
            <w:r>
              <w:rPr>
                <w:rFonts w:ascii="微软雅黑" w:hAnsi="微软雅黑"/>
              </w:rPr>
              <w:t>注册”</w:t>
            </w:r>
            <w:r>
              <w:rPr>
                <w:rFonts w:ascii="微软雅黑" w:hAnsi="微软雅黑" w:hint="eastAsia"/>
              </w:rPr>
              <w:t>页面</w:t>
            </w:r>
            <w:r>
              <w:rPr>
                <w:rFonts w:ascii="微软雅黑" w:hAnsi="微软雅黑"/>
              </w:rPr>
              <w:t>，</w:t>
            </w:r>
            <w:r>
              <w:rPr>
                <w:rFonts w:ascii="微软雅黑" w:hAnsi="微软雅黑" w:hint="eastAsia"/>
              </w:rPr>
              <w:t>若</w:t>
            </w:r>
            <w:r>
              <w:rPr>
                <w:rFonts w:ascii="微软雅黑" w:hAnsi="微软雅黑"/>
              </w:rPr>
              <w:t>回头客抓拍照片不满意，可点击人像重新</w:t>
            </w:r>
            <w:r>
              <w:rPr>
                <w:rFonts w:ascii="微软雅黑" w:hAnsi="微软雅黑" w:hint="eastAsia"/>
              </w:rPr>
              <w:t>给</w:t>
            </w:r>
            <w:r>
              <w:rPr>
                <w:rFonts w:ascii="微软雅黑" w:hAnsi="微软雅黑"/>
              </w:rPr>
              <w:t>顾客进行拍照，“</w:t>
            </w:r>
            <w:r>
              <w:rPr>
                <w:rFonts w:ascii="微软雅黑" w:hAnsi="微软雅黑" w:hint="eastAsia"/>
              </w:rPr>
              <w:t>关注</w:t>
            </w:r>
            <w:r>
              <w:rPr>
                <w:rFonts w:ascii="微软雅黑" w:hAnsi="微软雅黑"/>
              </w:rPr>
              <w:t>商品”</w:t>
            </w:r>
            <w:r>
              <w:rPr>
                <w:rFonts w:ascii="微软雅黑" w:hAnsi="微软雅黑" w:hint="eastAsia"/>
              </w:rPr>
              <w:t>部分</w:t>
            </w:r>
            <w:r>
              <w:rPr>
                <w:rFonts w:ascii="微软雅黑" w:hAnsi="微软雅黑"/>
              </w:rPr>
              <w:t>可通过点击+号完善顾客关注商品信息</w:t>
            </w:r>
            <w:r w:rsidR="002527BE">
              <w:rPr>
                <w:rFonts w:ascii="微软雅黑" w:hAnsi="微软雅黑" w:hint="eastAsia"/>
              </w:rPr>
              <w:t>。</w:t>
            </w:r>
            <w:r w:rsidR="002527BE">
              <w:rPr>
                <w:rFonts w:ascii="微软雅黑" w:hAnsi="微软雅黑"/>
              </w:rPr>
              <w:t>点击</w:t>
            </w:r>
            <w:r w:rsidR="002527BE">
              <w:rPr>
                <w:rFonts w:ascii="微软雅黑" w:hAnsi="微软雅黑" w:hint="eastAsia"/>
              </w:rPr>
              <w:t>“保存”完成回头客</w:t>
            </w:r>
            <w:r w:rsidR="002527BE">
              <w:rPr>
                <w:rFonts w:ascii="微软雅黑" w:hAnsi="微软雅黑"/>
              </w:rPr>
              <w:t>的会员注册，</w:t>
            </w:r>
            <w:r w:rsidR="002527BE">
              <w:rPr>
                <w:rFonts w:ascii="微软雅黑" w:hAnsi="微软雅黑" w:hint="eastAsia"/>
              </w:rPr>
              <w:t>点击</w:t>
            </w:r>
            <w:r w:rsidR="002527BE">
              <w:rPr>
                <w:rFonts w:ascii="微软雅黑" w:hAnsi="微软雅黑"/>
              </w:rPr>
              <w:t>返回，则默认不保存注册会员的信息；</w:t>
            </w:r>
          </w:p>
          <w:p w:rsidR="00DD5D09" w:rsidRDefault="00DD5D09" w:rsidP="003363F3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“信息查询”页面</w:t>
            </w:r>
            <w:r w:rsidR="00542362">
              <w:rPr>
                <w:rFonts w:ascii="微软雅黑" w:hAnsi="微软雅黑" w:hint="eastAsia"/>
              </w:rPr>
              <w:t>，</w:t>
            </w:r>
            <w:r w:rsidR="00542362">
              <w:rPr>
                <w:rFonts w:ascii="微软雅黑" w:hAnsi="微软雅黑"/>
              </w:rPr>
              <w:t>输入会员姓名或电话号码</w:t>
            </w:r>
            <w:r w:rsidR="00542362">
              <w:rPr>
                <w:rFonts w:ascii="微软雅黑" w:hAnsi="微软雅黑" w:hint="eastAsia"/>
              </w:rPr>
              <w:t>可查询</w:t>
            </w:r>
            <w:r>
              <w:rPr>
                <w:rFonts w:ascii="微软雅黑" w:hAnsi="微软雅黑"/>
              </w:rPr>
              <w:t>会员信息，</w:t>
            </w:r>
            <w:r w:rsidR="00542362">
              <w:rPr>
                <w:rFonts w:ascii="微软雅黑" w:hAnsi="微软雅黑" w:hint="eastAsia"/>
              </w:rPr>
              <w:t>点击</w:t>
            </w:r>
            <w:r w:rsidR="00542362">
              <w:rPr>
                <w:rFonts w:ascii="微软雅黑" w:hAnsi="微软雅黑"/>
              </w:rPr>
              <w:t>相应的会员，可跳</w:t>
            </w:r>
            <w:r w:rsidR="00542362">
              <w:rPr>
                <w:rFonts w:ascii="微软雅黑" w:hAnsi="微软雅黑"/>
              </w:rPr>
              <w:lastRenderedPageBreak/>
              <w:t>转到该会员的详情页面</w:t>
            </w:r>
            <w:r w:rsidR="00542362">
              <w:rPr>
                <w:rFonts w:ascii="微软雅黑" w:hAnsi="微软雅黑" w:hint="eastAsia"/>
              </w:rPr>
              <w:t>，</w:t>
            </w:r>
            <w:r w:rsidR="0058008B">
              <w:rPr>
                <w:rFonts w:ascii="微软雅黑" w:hAnsi="微软雅黑" w:hint="eastAsia"/>
              </w:rPr>
              <w:t>会员</w:t>
            </w:r>
            <w:r w:rsidR="0058008B">
              <w:rPr>
                <w:rFonts w:ascii="微软雅黑" w:hAnsi="微软雅黑"/>
              </w:rPr>
              <w:t>详情页面的“</w:t>
            </w:r>
            <w:r w:rsidR="0058008B">
              <w:rPr>
                <w:rFonts w:ascii="微软雅黑" w:hAnsi="微软雅黑" w:hint="eastAsia"/>
              </w:rPr>
              <w:t>关注</w:t>
            </w:r>
            <w:r w:rsidR="0058008B">
              <w:rPr>
                <w:rFonts w:ascii="微软雅黑" w:hAnsi="微软雅黑"/>
              </w:rPr>
              <w:t>商品”</w:t>
            </w:r>
            <w:r w:rsidR="0058008B">
              <w:rPr>
                <w:rFonts w:ascii="微软雅黑" w:hAnsi="微软雅黑" w:hint="eastAsia"/>
              </w:rPr>
              <w:t>部分</w:t>
            </w:r>
            <w:r w:rsidR="0058008B">
              <w:rPr>
                <w:rFonts w:ascii="微软雅黑" w:hAnsi="微软雅黑"/>
              </w:rPr>
              <w:t>可编辑</w:t>
            </w:r>
            <w:r w:rsidRPr="00542362">
              <w:rPr>
                <w:rFonts w:ascii="微软雅黑" w:hAnsi="微软雅黑" w:hint="eastAsia"/>
              </w:rPr>
              <w:t>（</w:t>
            </w:r>
            <w:r w:rsidRPr="00542362">
              <w:rPr>
                <w:rFonts w:ascii="微软雅黑" w:hAnsi="微软雅黑"/>
              </w:rPr>
              <w:t>如未查询到会员信息</w:t>
            </w:r>
            <w:r w:rsidRPr="00542362">
              <w:rPr>
                <w:rFonts w:ascii="微软雅黑" w:hAnsi="微软雅黑" w:hint="eastAsia"/>
              </w:rPr>
              <w:t>，显示</w:t>
            </w:r>
            <w:r w:rsidRPr="00542362">
              <w:rPr>
                <w:rFonts w:ascii="微软雅黑" w:hAnsi="微软雅黑"/>
              </w:rPr>
              <w:t>“没有查询到”）</w:t>
            </w:r>
          </w:p>
          <w:p w:rsidR="00DD5D09" w:rsidRPr="00017BE6" w:rsidRDefault="00432C0A" w:rsidP="005C218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</w:t>
            </w:r>
            <w:r w:rsidR="00DD5D09">
              <w:rPr>
                <w:rFonts w:ascii="微软雅黑" w:hAnsi="微软雅黑" w:hint="eastAsia"/>
              </w:rPr>
              <w:t>“立即注册”</w:t>
            </w:r>
            <w:r w:rsidR="00DD5D09">
              <w:rPr>
                <w:rFonts w:ascii="微软雅黑" w:hAnsi="微软雅黑"/>
              </w:rPr>
              <w:t>页面，</w:t>
            </w:r>
            <w:r w:rsidR="00DD5D09">
              <w:rPr>
                <w:rFonts w:ascii="微软雅黑" w:hAnsi="微软雅黑" w:hint="eastAsia"/>
              </w:rPr>
              <w:t>点击</w:t>
            </w:r>
            <w:r w:rsidR="00DD5D09">
              <w:rPr>
                <w:rFonts w:ascii="微软雅黑" w:hAnsi="微软雅黑"/>
              </w:rPr>
              <w:t>拍照注册会员，可以</w:t>
            </w:r>
            <w:r w:rsidR="00DD5D09">
              <w:rPr>
                <w:rFonts w:ascii="微软雅黑" w:hAnsi="微软雅黑" w:hint="eastAsia"/>
              </w:rPr>
              <w:t>切换到</w:t>
            </w:r>
            <w:r w:rsidR="00DD5D09" w:rsidRPr="006C6D95">
              <w:rPr>
                <w:rFonts w:ascii="微软雅黑" w:hAnsi="微软雅黑"/>
                <w:highlight w:val="lightGray"/>
              </w:rPr>
              <w:t>会员注册</w:t>
            </w:r>
            <w:r w:rsidR="00DD5D09">
              <w:rPr>
                <w:rFonts w:ascii="微软雅黑" w:hAnsi="微软雅黑"/>
              </w:rPr>
              <w:t>页面，</w:t>
            </w:r>
            <w:r w:rsidR="00DD5D09">
              <w:rPr>
                <w:rFonts w:ascii="微软雅黑" w:hAnsi="微软雅黑" w:hint="eastAsia"/>
              </w:rPr>
              <w:t>点击“</w:t>
            </w:r>
            <w:r w:rsidR="00DD5D09">
              <w:rPr>
                <w:rFonts w:ascii="微软雅黑" w:hAnsi="微软雅黑"/>
              </w:rPr>
              <w:t>注册人脸</w:t>
            </w:r>
            <w:r w:rsidR="00DD5D09">
              <w:rPr>
                <w:rFonts w:ascii="微软雅黑" w:hAnsi="微软雅黑" w:hint="eastAsia"/>
              </w:rPr>
              <w:t>”上传人脸照片</w:t>
            </w:r>
            <w:r w:rsidR="00DD5D09">
              <w:rPr>
                <w:rFonts w:ascii="微软雅黑" w:hAnsi="微软雅黑"/>
              </w:rPr>
              <w:t>，</w:t>
            </w:r>
            <w:r w:rsidR="00DD5D09">
              <w:rPr>
                <w:rFonts w:ascii="微软雅黑" w:hAnsi="微软雅黑" w:hint="eastAsia"/>
              </w:rPr>
              <w:t>填写</w:t>
            </w:r>
            <w:r w:rsidR="00DD5D09">
              <w:rPr>
                <w:rFonts w:ascii="微软雅黑" w:hAnsi="微软雅黑"/>
              </w:rPr>
              <w:t>基本信息，</w:t>
            </w:r>
            <w:r w:rsidR="00DD5D09">
              <w:rPr>
                <w:rFonts w:ascii="微软雅黑" w:hAnsi="微软雅黑" w:hint="eastAsia"/>
              </w:rPr>
              <w:t>下方点击</w:t>
            </w:r>
            <w:r w:rsidR="00DD5D09">
              <w:rPr>
                <w:rFonts w:ascii="微软雅黑" w:hAnsi="微软雅黑"/>
              </w:rPr>
              <w:t>添加关注商品，右上角点击保存</w:t>
            </w:r>
            <w:r w:rsidR="00DD5D09">
              <w:rPr>
                <w:rFonts w:ascii="微软雅黑" w:hAnsi="微软雅黑" w:hint="eastAsia"/>
              </w:rPr>
              <w:t>后</w:t>
            </w:r>
            <w:r w:rsidR="00DD5D09">
              <w:rPr>
                <w:rFonts w:ascii="微软雅黑" w:hAnsi="微软雅黑"/>
              </w:rPr>
              <w:t>返回</w:t>
            </w:r>
            <w:r w:rsidR="00DD5D09">
              <w:rPr>
                <w:rFonts w:ascii="微软雅黑" w:hAnsi="微软雅黑" w:hint="eastAsia"/>
              </w:rPr>
              <w:t>“</w:t>
            </w:r>
            <w:r w:rsidR="00DD5D09">
              <w:rPr>
                <w:rFonts w:ascii="微软雅黑" w:hAnsi="微软雅黑"/>
              </w:rPr>
              <w:t>立即注册</w:t>
            </w:r>
            <w:r w:rsidR="00DD5D09">
              <w:rPr>
                <w:rFonts w:ascii="微软雅黑" w:hAnsi="微软雅黑" w:hint="eastAsia"/>
              </w:rPr>
              <w:t>”</w:t>
            </w:r>
            <w:r w:rsidR="00DD5D09">
              <w:rPr>
                <w:rFonts w:ascii="微软雅黑" w:hAnsi="微软雅黑"/>
              </w:rPr>
              <w:t>页面</w:t>
            </w:r>
            <w:r>
              <w:rPr>
                <w:rFonts w:ascii="微软雅黑" w:hAnsi="微软雅黑" w:hint="eastAsia"/>
              </w:rPr>
              <w:t>。若直接</w:t>
            </w:r>
            <w:r>
              <w:rPr>
                <w:rFonts w:ascii="微软雅黑" w:hAnsi="微软雅黑"/>
              </w:rPr>
              <w:t>点击返回，则不保存注册信息</w:t>
            </w:r>
            <w:r w:rsidR="00DD5D09">
              <w:rPr>
                <w:rFonts w:ascii="微软雅黑" w:hAnsi="微软雅黑" w:hint="eastAsia"/>
              </w:rPr>
              <w:t>；</w:t>
            </w:r>
            <w:r w:rsidR="00DD5D09">
              <w:rPr>
                <w:rFonts w:ascii="微软雅黑" w:hAnsi="微软雅黑"/>
              </w:rPr>
              <w:t>点击</w:t>
            </w:r>
            <w:r w:rsidR="00DD5D09">
              <w:rPr>
                <w:rFonts w:ascii="微软雅黑" w:hAnsi="微软雅黑" w:hint="eastAsia"/>
              </w:rPr>
              <w:t>抓拍注册会员</w:t>
            </w:r>
            <w:r w:rsidR="00DD5D09">
              <w:rPr>
                <w:rFonts w:ascii="微软雅黑" w:hAnsi="微软雅黑"/>
              </w:rPr>
              <w:t>，</w:t>
            </w:r>
            <w:r w:rsidR="005C2184">
              <w:rPr>
                <w:rFonts w:ascii="微软雅黑" w:hAnsi="微软雅黑" w:hint="eastAsia"/>
              </w:rPr>
              <w:t>先</w:t>
            </w:r>
            <w:r w:rsidR="005C2184">
              <w:rPr>
                <w:rFonts w:ascii="微软雅黑" w:hAnsi="微软雅黑"/>
              </w:rPr>
              <w:t>进入“</w:t>
            </w:r>
            <w:r w:rsidR="005C2184">
              <w:rPr>
                <w:rFonts w:ascii="微软雅黑" w:hAnsi="微软雅黑" w:hint="eastAsia"/>
              </w:rPr>
              <w:t>抓拍</w:t>
            </w:r>
            <w:r w:rsidR="005C2184">
              <w:rPr>
                <w:rFonts w:ascii="微软雅黑" w:hAnsi="微软雅黑"/>
              </w:rPr>
              <w:t>查询”</w:t>
            </w:r>
            <w:r w:rsidR="005C2184">
              <w:rPr>
                <w:rFonts w:ascii="微软雅黑" w:hAnsi="微软雅黑" w:hint="eastAsia"/>
              </w:rPr>
              <w:t>页面</w:t>
            </w:r>
            <w:r w:rsidR="005C2184">
              <w:rPr>
                <w:rFonts w:ascii="微软雅黑" w:hAnsi="微软雅黑"/>
              </w:rPr>
              <w:t>，根据时间排序抓拍</w:t>
            </w:r>
            <w:r w:rsidR="005C2184">
              <w:rPr>
                <w:rFonts w:ascii="微软雅黑" w:hAnsi="微软雅黑" w:hint="eastAsia"/>
              </w:rPr>
              <w:t>到</w:t>
            </w:r>
            <w:r w:rsidR="005C2184">
              <w:rPr>
                <w:rFonts w:ascii="微软雅黑" w:hAnsi="微软雅黑"/>
              </w:rPr>
              <w:t>的去重后的人脸照片</w:t>
            </w:r>
            <w:r w:rsidR="005C2184">
              <w:rPr>
                <w:rFonts w:ascii="微软雅黑" w:hAnsi="微软雅黑" w:hint="eastAsia"/>
              </w:rPr>
              <w:t>。选择抓拍</w:t>
            </w:r>
            <w:r w:rsidR="005C2184">
              <w:rPr>
                <w:rFonts w:ascii="微软雅黑" w:hAnsi="微软雅黑"/>
              </w:rPr>
              <w:t>照片，点击右上角</w:t>
            </w:r>
            <w:r w:rsidR="005C2184">
              <w:rPr>
                <w:rFonts w:ascii="微软雅黑" w:hAnsi="微软雅黑" w:hint="eastAsia"/>
              </w:rPr>
              <w:t>“确定”可以</w:t>
            </w:r>
            <w:r w:rsidR="005C2184">
              <w:rPr>
                <w:rFonts w:ascii="微软雅黑" w:hAnsi="微软雅黑"/>
              </w:rPr>
              <w:t>进入</w:t>
            </w:r>
            <w:r w:rsidR="005C2184">
              <w:rPr>
                <w:rFonts w:ascii="微软雅黑" w:hAnsi="微软雅黑" w:hint="eastAsia"/>
              </w:rPr>
              <w:t>“抓拍</w:t>
            </w:r>
            <w:r w:rsidR="005C2184">
              <w:rPr>
                <w:rFonts w:ascii="微软雅黑" w:hAnsi="微软雅黑"/>
              </w:rPr>
              <w:t>注册</w:t>
            </w:r>
            <w:r w:rsidR="005C2184">
              <w:rPr>
                <w:rFonts w:ascii="微软雅黑" w:hAnsi="微软雅黑" w:hint="eastAsia"/>
              </w:rPr>
              <w:t>”页面</w:t>
            </w:r>
            <w:r w:rsidR="00DD5D09">
              <w:rPr>
                <w:rFonts w:ascii="微软雅黑" w:hAnsi="微软雅黑" w:hint="eastAsia"/>
              </w:rPr>
              <w:t>填写基本信息</w:t>
            </w:r>
            <w:r w:rsidR="00DD5D09">
              <w:rPr>
                <w:rFonts w:ascii="微软雅黑" w:hAnsi="微软雅黑"/>
              </w:rPr>
              <w:t>，</w:t>
            </w:r>
            <w:r w:rsidR="00DD5D09">
              <w:rPr>
                <w:rFonts w:ascii="微软雅黑" w:hAnsi="微软雅黑" w:hint="eastAsia"/>
              </w:rPr>
              <w:t>下方点击</w:t>
            </w:r>
            <w:r w:rsidR="00DD5D09">
              <w:rPr>
                <w:rFonts w:ascii="微软雅黑" w:hAnsi="微软雅黑"/>
              </w:rPr>
              <w:t>添加关注商品，右上角点击保存</w:t>
            </w:r>
            <w:r w:rsidR="00DD5D09">
              <w:rPr>
                <w:rFonts w:ascii="微软雅黑" w:hAnsi="微软雅黑" w:hint="eastAsia"/>
              </w:rPr>
              <w:t>后</w:t>
            </w:r>
            <w:r w:rsidR="00DD5D09">
              <w:rPr>
                <w:rFonts w:ascii="微软雅黑" w:hAnsi="微软雅黑"/>
              </w:rPr>
              <w:t>返回</w:t>
            </w:r>
            <w:r w:rsidR="00DD5D09">
              <w:rPr>
                <w:rFonts w:ascii="微软雅黑" w:hAnsi="微软雅黑" w:hint="eastAsia"/>
              </w:rPr>
              <w:t>“</w:t>
            </w:r>
            <w:r w:rsidR="00DD5D09">
              <w:rPr>
                <w:rFonts w:ascii="微软雅黑" w:hAnsi="微软雅黑"/>
              </w:rPr>
              <w:t>立即注册</w:t>
            </w:r>
            <w:r w:rsidR="00DD5D09">
              <w:rPr>
                <w:rFonts w:ascii="微软雅黑" w:hAnsi="微软雅黑" w:hint="eastAsia"/>
              </w:rPr>
              <w:t>”</w:t>
            </w:r>
            <w:r w:rsidR="00DD5D09">
              <w:rPr>
                <w:rFonts w:ascii="微软雅黑" w:hAnsi="微软雅黑"/>
              </w:rPr>
              <w:t>页面</w:t>
            </w:r>
            <w:r w:rsidR="005C2184">
              <w:rPr>
                <w:rFonts w:ascii="微软雅黑" w:hAnsi="微软雅黑" w:hint="eastAsia"/>
              </w:rPr>
              <w:t>。</w:t>
            </w:r>
          </w:p>
        </w:tc>
      </w:tr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lastRenderedPageBreak/>
              <w:t>输出/后置条件</w:t>
            </w:r>
          </w:p>
        </w:tc>
        <w:tc>
          <w:tcPr>
            <w:tcW w:w="8153" w:type="dxa"/>
          </w:tcPr>
          <w:p w:rsidR="00FD7EAE" w:rsidRPr="00020242" w:rsidRDefault="00FD7EAE" w:rsidP="00FD7EAE">
            <w:pPr>
              <w:rPr>
                <w:rFonts w:ascii="微软雅黑" w:hAnsi="微软雅黑" w:hint="eastAsia"/>
              </w:rPr>
            </w:pPr>
          </w:p>
          <w:p w:rsidR="00DD5D09" w:rsidRPr="00020242" w:rsidRDefault="00DD5D09" w:rsidP="003363F3">
            <w:pPr>
              <w:rPr>
                <w:rFonts w:ascii="微软雅黑" w:hAnsi="微软雅黑"/>
              </w:rPr>
            </w:pPr>
          </w:p>
        </w:tc>
      </w:tr>
      <w:tr w:rsidR="00DD5D09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DD5D09" w:rsidRPr="00A91FC5" w:rsidRDefault="00DD5D09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DD5D09" w:rsidRPr="00A91FC5" w:rsidRDefault="00DD5D09" w:rsidP="003363F3">
            <w:pPr>
              <w:rPr>
                <w:rFonts w:ascii="微软雅黑" w:hAnsi="微软雅黑"/>
              </w:rPr>
            </w:pPr>
          </w:p>
        </w:tc>
      </w:tr>
    </w:tbl>
    <w:p w:rsidR="009D373D" w:rsidRDefault="009D373D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FD7EAE" w:rsidRDefault="00FD7EAE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854405" w:rsidRDefault="00805391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界面</w:t>
      </w:r>
      <w:r>
        <w:rPr>
          <w:rFonts w:asciiTheme="minorEastAsia" w:eastAsiaTheme="minorEastAsia" w:hAnsiTheme="minorEastAsia"/>
          <w:sz w:val="20"/>
          <w:szCs w:val="20"/>
        </w:rPr>
        <w:t>原型</w:t>
      </w:r>
      <w:r>
        <w:rPr>
          <w:rFonts w:asciiTheme="minorEastAsia" w:eastAsiaTheme="minorEastAsia" w:hAnsiTheme="minorEastAsia" w:hint="eastAsia"/>
          <w:sz w:val="20"/>
          <w:szCs w:val="20"/>
        </w:rPr>
        <w:t>（会员</w:t>
      </w:r>
      <w:r>
        <w:rPr>
          <w:rFonts w:asciiTheme="minorEastAsia" w:eastAsiaTheme="minorEastAsia" w:hAnsiTheme="minorEastAsia"/>
          <w:sz w:val="20"/>
          <w:szCs w:val="20"/>
        </w:rPr>
        <w:t>接待</w:t>
      </w:r>
      <w:r w:rsidR="005C3F9C">
        <w:rPr>
          <w:rFonts w:asciiTheme="minorEastAsia" w:eastAsiaTheme="minorEastAsia" w:hAnsiTheme="minorEastAsia" w:hint="eastAsia"/>
          <w:sz w:val="20"/>
          <w:szCs w:val="20"/>
        </w:rPr>
        <w:t>+</w:t>
      </w:r>
      <w:r w:rsidR="005C3F9C">
        <w:rPr>
          <w:rFonts w:asciiTheme="minorEastAsia" w:eastAsiaTheme="minorEastAsia" w:hAnsiTheme="minorEastAsia"/>
          <w:sz w:val="20"/>
          <w:szCs w:val="20"/>
        </w:rPr>
        <w:t>会员详情</w:t>
      </w:r>
      <w:r>
        <w:rPr>
          <w:rFonts w:asciiTheme="minorEastAsia" w:eastAsiaTheme="minorEastAsia" w:hAnsiTheme="minorEastAsia" w:hint="eastAsia"/>
          <w:sz w:val="20"/>
          <w:szCs w:val="20"/>
        </w:rPr>
        <w:t>）</w:t>
      </w:r>
      <w:r>
        <w:rPr>
          <w:rFonts w:asciiTheme="minorEastAsia" w:eastAsiaTheme="minorEastAsia" w:hAnsiTheme="minorEastAsia"/>
          <w:sz w:val="20"/>
          <w:szCs w:val="20"/>
        </w:rPr>
        <w:t>：</w:t>
      </w:r>
    </w:p>
    <w:p w:rsidR="00805391" w:rsidRDefault="00805391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705AAF05" wp14:editId="1F92BEB4">
            <wp:extent cx="2733675" cy="52292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4F96B" wp14:editId="1DEF1C7A">
            <wp:extent cx="2714625" cy="5257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87" w:rsidRPr="00367A87">
        <w:rPr>
          <w:noProof/>
        </w:rPr>
        <w:t xml:space="preserve"> </w:t>
      </w:r>
      <w:r w:rsidR="00367A87">
        <w:rPr>
          <w:noProof/>
        </w:rPr>
        <w:lastRenderedPageBreak/>
        <w:drawing>
          <wp:inline distT="0" distB="0" distL="0" distR="0" wp14:anchorId="370F1DDF" wp14:editId="5987D6F0">
            <wp:extent cx="2924175" cy="55530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87">
        <w:rPr>
          <w:noProof/>
        </w:rPr>
        <w:t xml:space="preserve"> </w:t>
      </w:r>
      <w:r w:rsidR="005C3F9C">
        <w:rPr>
          <w:noProof/>
        </w:rPr>
        <w:drawing>
          <wp:inline distT="0" distB="0" distL="0" distR="0" wp14:anchorId="2A77CCA9" wp14:editId="449C56C0">
            <wp:extent cx="2733675" cy="5276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界面</w:t>
      </w:r>
      <w:r>
        <w:rPr>
          <w:rFonts w:asciiTheme="minorEastAsia" w:eastAsiaTheme="minorEastAsia" w:hAnsiTheme="minorEastAsia"/>
          <w:sz w:val="20"/>
          <w:szCs w:val="20"/>
        </w:rPr>
        <w:t>原型（</w:t>
      </w:r>
      <w:r>
        <w:rPr>
          <w:rFonts w:asciiTheme="minorEastAsia" w:eastAsiaTheme="minorEastAsia" w:hAnsiTheme="minorEastAsia" w:hint="eastAsia"/>
          <w:sz w:val="20"/>
          <w:szCs w:val="20"/>
        </w:rPr>
        <w:t>回头客</w:t>
      </w:r>
      <w:r>
        <w:rPr>
          <w:rFonts w:asciiTheme="minorEastAsia" w:eastAsiaTheme="minorEastAsia" w:hAnsiTheme="minorEastAsia"/>
          <w:sz w:val="20"/>
          <w:szCs w:val="20"/>
        </w:rPr>
        <w:t>入店）</w:t>
      </w:r>
      <w:r>
        <w:rPr>
          <w:rFonts w:asciiTheme="minorEastAsia" w:eastAsiaTheme="minorEastAsia" w:hAnsiTheme="minorEastAsia" w:hint="eastAsia"/>
          <w:sz w:val="20"/>
          <w:szCs w:val="20"/>
        </w:rPr>
        <w:t>：</w:t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14EA1109" wp14:editId="661F89EC">
            <wp:extent cx="2771775" cy="5257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DCB64" wp14:editId="47800945">
            <wp:extent cx="2828925" cy="53721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界面</w:t>
      </w:r>
      <w:r>
        <w:rPr>
          <w:rFonts w:asciiTheme="minorEastAsia" w:eastAsiaTheme="minorEastAsia" w:hAnsiTheme="minorEastAsia"/>
          <w:sz w:val="20"/>
          <w:szCs w:val="20"/>
        </w:rPr>
        <w:t>原型（</w:t>
      </w:r>
      <w:r>
        <w:rPr>
          <w:rFonts w:asciiTheme="minorEastAsia" w:eastAsiaTheme="minorEastAsia" w:hAnsiTheme="minorEastAsia" w:hint="eastAsia"/>
          <w:sz w:val="20"/>
          <w:szCs w:val="20"/>
        </w:rPr>
        <w:t>信息</w:t>
      </w:r>
      <w:r>
        <w:rPr>
          <w:rFonts w:asciiTheme="minorEastAsia" w:eastAsiaTheme="minorEastAsia" w:hAnsiTheme="minorEastAsia"/>
          <w:sz w:val="20"/>
          <w:szCs w:val="20"/>
        </w:rPr>
        <w:t>查询）</w:t>
      </w:r>
      <w:r>
        <w:rPr>
          <w:rFonts w:asciiTheme="minorEastAsia" w:eastAsiaTheme="minorEastAsia" w:hAnsiTheme="minorEastAsia" w:hint="eastAsia"/>
          <w:sz w:val="20"/>
          <w:szCs w:val="20"/>
        </w:rPr>
        <w:t>：</w:t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44D5FB4E" wp14:editId="295168FF">
            <wp:extent cx="2733675" cy="52959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A4B9A" wp14:editId="529E5681">
            <wp:extent cx="2781300" cy="5314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界面</w:t>
      </w:r>
      <w:r>
        <w:rPr>
          <w:rFonts w:asciiTheme="minorEastAsia" w:eastAsiaTheme="minorEastAsia" w:hAnsiTheme="minorEastAsia"/>
          <w:sz w:val="20"/>
          <w:szCs w:val="20"/>
        </w:rPr>
        <w:t>原型（</w:t>
      </w:r>
      <w:r>
        <w:rPr>
          <w:rFonts w:asciiTheme="minorEastAsia" w:eastAsiaTheme="minorEastAsia" w:hAnsiTheme="minorEastAsia" w:hint="eastAsia"/>
          <w:sz w:val="20"/>
          <w:szCs w:val="20"/>
        </w:rPr>
        <w:t>立即</w:t>
      </w:r>
      <w:r>
        <w:rPr>
          <w:rFonts w:asciiTheme="minorEastAsia" w:eastAsiaTheme="minorEastAsia" w:hAnsiTheme="minorEastAsia"/>
          <w:sz w:val="20"/>
          <w:szCs w:val="20"/>
        </w:rPr>
        <w:t>注册</w:t>
      </w:r>
      <w:r>
        <w:rPr>
          <w:rFonts w:asciiTheme="minorEastAsia" w:eastAsiaTheme="minorEastAsia" w:hAnsiTheme="minorEastAsia" w:hint="eastAsia"/>
          <w:sz w:val="20"/>
          <w:szCs w:val="20"/>
        </w:rPr>
        <w:t>-</w:t>
      </w:r>
      <w:r>
        <w:rPr>
          <w:rFonts w:asciiTheme="minorEastAsia" w:eastAsiaTheme="minorEastAsia" w:hAnsiTheme="minorEastAsia"/>
          <w:sz w:val="20"/>
          <w:szCs w:val="20"/>
        </w:rPr>
        <w:t>拍照注册）</w:t>
      </w:r>
      <w:r>
        <w:rPr>
          <w:rFonts w:asciiTheme="minorEastAsia" w:eastAsiaTheme="minorEastAsia" w:hAnsiTheme="minorEastAsia" w:hint="eastAsia"/>
          <w:sz w:val="20"/>
          <w:szCs w:val="20"/>
        </w:rPr>
        <w:t>：</w:t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3789D917" wp14:editId="00256449">
            <wp:extent cx="2762250" cy="5248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9B477" wp14:editId="19A81DF7">
            <wp:extent cx="2790825" cy="52673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465183" w:rsidRDefault="00465183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界面</w:t>
      </w:r>
      <w:r>
        <w:rPr>
          <w:rFonts w:asciiTheme="minorEastAsia" w:eastAsiaTheme="minorEastAsia" w:hAnsiTheme="minorEastAsia"/>
          <w:sz w:val="20"/>
          <w:szCs w:val="20"/>
        </w:rPr>
        <w:t>原型（</w:t>
      </w:r>
      <w:r>
        <w:rPr>
          <w:rFonts w:asciiTheme="minorEastAsia" w:eastAsiaTheme="minorEastAsia" w:hAnsiTheme="minorEastAsia" w:hint="eastAsia"/>
          <w:sz w:val="20"/>
          <w:szCs w:val="20"/>
        </w:rPr>
        <w:t>立即</w:t>
      </w:r>
      <w:r>
        <w:rPr>
          <w:rFonts w:asciiTheme="minorEastAsia" w:eastAsiaTheme="minorEastAsia" w:hAnsiTheme="minorEastAsia"/>
          <w:sz w:val="20"/>
          <w:szCs w:val="20"/>
        </w:rPr>
        <w:t>注册-抓拍注册）</w:t>
      </w:r>
      <w:r>
        <w:rPr>
          <w:rFonts w:asciiTheme="minorEastAsia" w:eastAsiaTheme="minorEastAsia" w:hAnsiTheme="minorEastAsia" w:hint="eastAsia"/>
          <w:sz w:val="20"/>
          <w:szCs w:val="20"/>
        </w:rPr>
        <w:t>：</w:t>
      </w:r>
    </w:p>
    <w:p w:rsidR="00465183" w:rsidRPr="00465183" w:rsidRDefault="00465183" w:rsidP="00332AE7">
      <w:pPr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3C42BC52" wp14:editId="5F77EEB8">
            <wp:extent cx="2705100" cy="52482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24AB8" wp14:editId="2DEA2944">
            <wp:extent cx="2743200" cy="53911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4C" w:rsidRDefault="00282D4C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854405" w:rsidRDefault="00854405" w:rsidP="00854405">
      <w:pPr>
        <w:pStyle w:val="3"/>
        <w:spacing w:before="156"/>
        <w:rPr>
          <w:rFonts w:asciiTheme="minorEastAsia" w:eastAsiaTheme="minorEastAsia" w:hAnsiTheme="minorEastAsia"/>
          <w:sz w:val="20"/>
          <w:szCs w:val="20"/>
        </w:rPr>
      </w:pPr>
      <w:bookmarkStart w:id="20" w:name="_Toc512160344"/>
      <w:r>
        <w:rPr>
          <w:rFonts w:asciiTheme="minorEastAsia" w:eastAsiaTheme="minorEastAsia" w:hAnsiTheme="minorEastAsia" w:hint="eastAsia"/>
          <w:sz w:val="20"/>
          <w:szCs w:val="20"/>
        </w:rPr>
        <w:t>我</w:t>
      </w:r>
      <w:r>
        <w:rPr>
          <w:rFonts w:asciiTheme="minorEastAsia" w:eastAsiaTheme="minorEastAsia" w:hAnsiTheme="minorEastAsia"/>
          <w:sz w:val="20"/>
          <w:szCs w:val="20"/>
        </w:rPr>
        <w:t>的店铺</w:t>
      </w:r>
      <w:bookmarkEnd w:id="2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09"/>
        <w:gridCol w:w="8153"/>
      </w:tblGrid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用户场景</w:t>
            </w:r>
          </w:p>
        </w:tc>
        <w:tc>
          <w:tcPr>
            <w:tcW w:w="8153" w:type="dxa"/>
          </w:tcPr>
          <w:p w:rsidR="00E17625" w:rsidRPr="00A91FC5" w:rsidRDefault="00E17625" w:rsidP="00E17625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用户</w:t>
            </w:r>
            <w:r>
              <w:rPr>
                <w:rFonts w:ascii="微软雅黑" w:hAnsi="微软雅黑" w:hint="eastAsia"/>
              </w:rPr>
              <w:t>可以通过</w:t>
            </w:r>
            <w:r>
              <w:rPr>
                <w:rFonts w:ascii="微软雅黑" w:hAnsi="微软雅黑" w:hint="eastAsia"/>
              </w:rPr>
              <w:t>“我</w:t>
            </w:r>
            <w:r>
              <w:rPr>
                <w:rFonts w:ascii="微软雅黑" w:hAnsi="微软雅黑"/>
              </w:rPr>
              <w:t>的店铺</w:t>
            </w:r>
            <w:r>
              <w:rPr>
                <w:rFonts w:ascii="微软雅黑" w:hAnsi="微软雅黑" w:hint="eastAsia"/>
              </w:rPr>
              <w:t>”</w:t>
            </w:r>
            <w:r>
              <w:rPr>
                <w:rFonts w:ascii="微软雅黑" w:hAnsi="微软雅黑" w:hint="eastAsia"/>
              </w:rPr>
              <w:t>查询</w:t>
            </w:r>
            <w:r>
              <w:rPr>
                <w:rFonts w:ascii="微软雅黑" w:hAnsi="微软雅黑"/>
              </w:rPr>
              <w:t>所有店铺的</w:t>
            </w:r>
            <w:r>
              <w:rPr>
                <w:rFonts w:ascii="微软雅黑" w:hAnsi="微软雅黑" w:hint="eastAsia"/>
              </w:rPr>
              <w:t>联系</w:t>
            </w:r>
            <w:r>
              <w:rPr>
                <w:rFonts w:ascii="微软雅黑" w:hAnsi="微软雅黑"/>
              </w:rPr>
              <w:t>信息，同时查询自己店铺的排名情况</w:t>
            </w:r>
          </w:p>
        </w:tc>
      </w:tr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功能描述</w:t>
            </w:r>
          </w:p>
        </w:tc>
        <w:tc>
          <w:tcPr>
            <w:tcW w:w="8153" w:type="dxa"/>
          </w:tcPr>
          <w:p w:rsidR="00E17625" w:rsidRDefault="00986E92" w:rsidP="00986E92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“店铺</w:t>
            </w:r>
            <w:r>
              <w:rPr>
                <w:rFonts w:ascii="微软雅黑" w:hAnsi="微软雅黑"/>
              </w:rPr>
              <w:t>查询</w:t>
            </w:r>
            <w:r>
              <w:rPr>
                <w:rFonts w:ascii="微软雅黑" w:hAnsi="微软雅黑" w:hint="eastAsia"/>
              </w:rPr>
              <w:t>”：</w:t>
            </w:r>
            <w:r w:rsidR="00CF32E5">
              <w:rPr>
                <w:rFonts w:ascii="微软雅黑" w:hAnsi="微软雅黑" w:hint="eastAsia"/>
              </w:rPr>
              <w:t>可通过输入</w:t>
            </w:r>
            <w:r w:rsidR="00CF32E5">
              <w:rPr>
                <w:rFonts w:ascii="微软雅黑" w:hAnsi="微软雅黑"/>
              </w:rPr>
              <w:t>店铺名，查询相应店铺的简单信息，如联系信息</w:t>
            </w:r>
          </w:p>
          <w:p w:rsidR="00986E92" w:rsidRPr="00A91FC5" w:rsidRDefault="00986E92" w:rsidP="00986E92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“店员</w:t>
            </w:r>
            <w:r>
              <w:rPr>
                <w:rFonts w:ascii="微软雅黑" w:hAnsi="微软雅黑"/>
              </w:rPr>
              <w:t>管理</w:t>
            </w:r>
            <w:r>
              <w:rPr>
                <w:rFonts w:ascii="微软雅黑" w:hAnsi="微软雅黑" w:hint="eastAsia"/>
              </w:rPr>
              <w:t>”：</w:t>
            </w:r>
            <w:r w:rsidR="00757675">
              <w:rPr>
                <w:rFonts w:ascii="微软雅黑" w:hAnsi="微软雅黑" w:hint="eastAsia"/>
              </w:rPr>
              <w:t>可</w:t>
            </w:r>
            <w:r w:rsidR="00757675">
              <w:rPr>
                <w:rFonts w:ascii="微软雅黑" w:hAnsi="微软雅黑"/>
              </w:rPr>
              <w:t>查看该店所有店员的业绩情况，包括“</w:t>
            </w:r>
            <w:r w:rsidR="00757675">
              <w:rPr>
                <w:rFonts w:ascii="微软雅黑" w:hAnsi="微软雅黑" w:hint="eastAsia"/>
              </w:rPr>
              <w:t>注册量</w:t>
            </w:r>
            <w:r w:rsidR="00757675">
              <w:rPr>
                <w:rFonts w:ascii="微软雅黑" w:hAnsi="微软雅黑"/>
              </w:rPr>
              <w:t>”</w:t>
            </w:r>
            <w:r w:rsidR="00757675">
              <w:rPr>
                <w:rFonts w:ascii="微软雅黑" w:hAnsi="微软雅黑" w:hint="eastAsia"/>
              </w:rPr>
              <w:t>，</w:t>
            </w:r>
            <w:r w:rsidR="00757675">
              <w:rPr>
                <w:rFonts w:ascii="微软雅黑" w:hAnsi="微软雅黑"/>
              </w:rPr>
              <w:t>“</w:t>
            </w:r>
            <w:r w:rsidR="00757675">
              <w:rPr>
                <w:rFonts w:ascii="微软雅黑" w:hAnsi="微软雅黑" w:hint="eastAsia"/>
              </w:rPr>
              <w:t>接待量</w:t>
            </w:r>
            <w:r w:rsidR="00757675">
              <w:rPr>
                <w:rFonts w:ascii="微软雅黑" w:hAnsi="微软雅黑"/>
              </w:rPr>
              <w:t>”</w:t>
            </w:r>
            <w:r w:rsidR="00757675">
              <w:rPr>
                <w:rFonts w:ascii="微软雅黑" w:hAnsi="微软雅黑" w:hint="eastAsia"/>
              </w:rPr>
              <w:t>，“柜台</w:t>
            </w:r>
            <w:r w:rsidR="00757675">
              <w:rPr>
                <w:rFonts w:ascii="微软雅黑" w:hAnsi="微软雅黑"/>
              </w:rPr>
              <w:t>关注度</w:t>
            </w:r>
            <w:r w:rsidR="00757675">
              <w:rPr>
                <w:rFonts w:ascii="微软雅黑" w:hAnsi="微软雅黑" w:hint="eastAsia"/>
              </w:rPr>
              <w:t>”，</w:t>
            </w:r>
            <w:r w:rsidR="00757675">
              <w:rPr>
                <w:rFonts w:ascii="微软雅黑" w:hAnsi="微软雅黑"/>
              </w:rPr>
              <w:t>“</w:t>
            </w:r>
            <w:r w:rsidR="00757675">
              <w:rPr>
                <w:rFonts w:ascii="微软雅黑" w:hAnsi="微软雅黑" w:hint="eastAsia"/>
              </w:rPr>
              <w:t>柜台</w:t>
            </w:r>
            <w:r w:rsidR="00757675">
              <w:rPr>
                <w:rFonts w:ascii="微软雅黑" w:hAnsi="微软雅黑"/>
              </w:rPr>
              <w:t>关注时长”</w:t>
            </w:r>
          </w:p>
        </w:tc>
      </w:tr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输入/前置条件</w:t>
            </w:r>
          </w:p>
        </w:tc>
        <w:tc>
          <w:tcPr>
            <w:tcW w:w="8153" w:type="dxa"/>
          </w:tcPr>
          <w:p w:rsidR="00E17625" w:rsidRPr="00A91FC5" w:rsidRDefault="00E17625" w:rsidP="003363F3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当前</w:t>
            </w:r>
            <w:r>
              <w:rPr>
                <w:rFonts w:ascii="微软雅黑" w:hAnsi="微软雅黑"/>
              </w:rPr>
              <w:t>账号的店铺列表不为空；所选店铺的设备列表不为空；设备采集数据不为空</w:t>
            </w:r>
            <w:r w:rsidR="00CF32E5">
              <w:rPr>
                <w:rFonts w:ascii="微软雅黑" w:hAnsi="微软雅黑" w:hint="eastAsia"/>
              </w:rPr>
              <w:t>；</w:t>
            </w:r>
            <w:r w:rsidR="00CF32E5">
              <w:rPr>
                <w:rFonts w:ascii="微软雅黑" w:hAnsi="微软雅黑"/>
              </w:rPr>
              <w:t>能够</w:t>
            </w:r>
            <w:r w:rsidR="00CF32E5">
              <w:rPr>
                <w:rFonts w:ascii="微软雅黑" w:hAnsi="微软雅黑" w:hint="eastAsia"/>
              </w:rPr>
              <w:lastRenderedPageBreak/>
              <w:t>接入</w:t>
            </w:r>
            <w:r w:rsidR="00CF32E5">
              <w:rPr>
                <w:rFonts w:ascii="微软雅黑" w:hAnsi="微软雅黑"/>
              </w:rPr>
              <w:t>万家数据</w:t>
            </w:r>
          </w:p>
        </w:tc>
      </w:tr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lastRenderedPageBreak/>
              <w:t>交互说明</w:t>
            </w:r>
          </w:p>
        </w:tc>
        <w:tc>
          <w:tcPr>
            <w:tcW w:w="8153" w:type="dxa"/>
          </w:tcPr>
          <w:p w:rsidR="00677C96" w:rsidRDefault="00677C96" w:rsidP="00677C96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店铺</w:t>
            </w:r>
            <w:r>
              <w:rPr>
                <w:rFonts w:ascii="微软雅黑" w:hAnsi="微软雅黑"/>
              </w:rPr>
              <w:t>查询</w:t>
            </w:r>
            <w:r>
              <w:rPr>
                <w:rFonts w:ascii="微软雅黑" w:hAnsi="微软雅黑" w:hint="eastAsia"/>
              </w:rPr>
              <w:t>”：可通过输入</w:t>
            </w:r>
            <w:r>
              <w:rPr>
                <w:rFonts w:ascii="微软雅黑" w:hAnsi="微软雅黑"/>
              </w:rPr>
              <w:t>店铺名，查询相应店铺的简单信息，如联系信息</w:t>
            </w:r>
          </w:p>
          <w:p w:rsidR="00E17625" w:rsidRPr="00017BE6" w:rsidRDefault="00677C96" w:rsidP="00677C96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“店员</w:t>
            </w:r>
            <w:r>
              <w:rPr>
                <w:rFonts w:ascii="微软雅黑" w:hAnsi="微软雅黑"/>
              </w:rPr>
              <w:t>管理</w:t>
            </w:r>
            <w:r>
              <w:rPr>
                <w:rFonts w:ascii="微软雅黑" w:hAnsi="微软雅黑" w:hint="eastAsia"/>
              </w:rPr>
              <w:t>”：可</w:t>
            </w:r>
            <w:r>
              <w:rPr>
                <w:rFonts w:ascii="微软雅黑" w:hAnsi="微软雅黑"/>
              </w:rPr>
              <w:t>查看该店所有店员的业绩情况，包括“</w:t>
            </w:r>
            <w:r>
              <w:rPr>
                <w:rFonts w:ascii="微软雅黑" w:hAnsi="微软雅黑" w:hint="eastAsia"/>
              </w:rPr>
              <w:t>注册量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接待量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，“柜台</w:t>
            </w:r>
            <w:r>
              <w:rPr>
                <w:rFonts w:ascii="微软雅黑" w:hAnsi="微软雅黑"/>
              </w:rPr>
              <w:t>关注度</w:t>
            </w:r>
            <w:r>
              <w:rPr>
                <w:rFonts w:ascii="微软雅黑" w:hAnsi="微软雅黑" w:hint="eastAsia"/>
              </w:rPr>
              <w:t>”，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柜台</w:t>
            </w:r>
            <w:r>
              <w:rPr>
                <w:rFonts w:ascii="微软雅黑" w:hAnsi="微软雅黑"/>
              </w:rPr>
              <w:t>关注时长”</w:t>
            </w:r>
            <w:r>
              <w:rPr>
                <w:rFonts w:ascii="微软雅黑" w:hAnsi="微软雅黑" w:hint="eastAsia"/>
              </w:rPr>
              <w:t>。</w:t>
            </w:r>
            <w:r>
              <w:rPr>
                <w:rFonts w:ascii="微软雅黑" w:hAnsi="微软雅黑"/>
              </w:rPr>
              <w:t>可</w:t>
            </w:r>
            <w:r>
              <w:rPr>
                <w:rFonts w:ascii="微软雅黑" w:hAnsi="微软雅黑" w:hint="eastAsia"/>
              </w:rPr>
              <w:t>按照</w:t>
            </w:r>
            <w:r>
              <w:rPr>
                <w:rFonts w:ascii="微软雅黑" w:hAnsi="微软雅黑"/>
              </w:rPr>
              <w:t>“</w:t>
            </w:r>
            <w:r>
              <w:rPr>
                <w:rFonts w:ascii="微软雅黑" w:hAnsi="微软雅黑" w:hint="eastAsia"/>
              </w:rPr>
              <w:t>日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周</w:t>
            </w:r>
            <w:r>
              <w:rPr>
                <w:rFonts w:ascii="微软雅黑" w:hAnsi="微软雅黑"/>
              </w:rPr>
              <w:t>”“</w:t>
            </w:r>
            <w:r>
              <w:rPr>
                <w:rFonts w:ascii="微软雅黑" w:hAnsi="微软雅黑" w:hint="eastAsia"/>
              </w:rPr>
              <w:t>月</w:t>
            </w:r>
            <w:r>
              <w:rPr>
                <w:rFonts w:ascii="微软雅黑" w:hAnsi="微软雅黑"/>
              </w:rPr>
              <w:t>”</w:t>
            </w:r>
            <w:r>
              <w:rPr>
                <w:rFonts w:ascii="微软雅黑" w:hAnsi="微软雅黑" w:hint="eastAsia"/>
              </w:rPr>
              <w:t>查询</w:t>
            </w:r>
            <w:r>
              <w:rPr>
                <w:rFonts w:ascii="微软雅黑" w:hAnsi="微软雅黑"/>
              </w:rPr>
              <w:t>相应的店员业绩</w:t>
            </w:r>
          </w:p>
        </w:tc>
      </w:tr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输出/后置条件</w:t>
            </w:r>
          </w:p>
        </w:tc>
        <w:tc>
          <w:tcPr>
            <w:tcW w:w="8153" w:type="dxa"/>
          </w:tcPr>
          <w:p w:rsidR="00E17625" w:rsidRPr="00020242" w:rsidRDefault="00E17625" w:rsidP="00E23C35">
            <w:pPr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若无法</w:t>
            </w:r>
            <w:r>
              <w:rPr>
                <w:rFonts w:ascii="微软雅黑" w:hAnsi="微软雅黑"/>
              </w:rPr>
              <w:t>接入万家数据，则</w:t>
            </w:r>
            <w:r w:rsidR="00E23C35">
              <w:rPr>
                <w:rFonts w:ascii="微软雅黑" w:hAnsi="微软雅黑" w:hint="eastAsia"/>
              </w:rPr>
              <w:t>店铺</w:t>
            </w:r>
            <w:r w:rsidR="00E23C35">
              <w:rPr>
                <w:rFonts w:ascii="微软雅黑" w:hAnsi="微软雅黑"/>
              </w:rPr>
              <w:t>查询、店员管理部分可能无法实现</w:t>
            </w:r>
            <w:bookmarkStart w:id="21" w:name="_GoBack"/>
            <w:bookmarkEnd w:id="21"/>
          </w:p>
        </w:tc>
      </w:tr>
      <w:tr w:rsidR="00E17625" w:rsidRPr="00A91FC5" w:rsidTr="003363F3">
        <w:tc>
          <w:tcPr>
            <w:tcW w:w="1809" w:type="dxa"/>
            <w:shd w:val="clear" w:color="auto" w:fill="D9D9D9" w:themeFill="background1" w:themeFillShade="D9"/>
          </w:tcPr>
          <w:p w:rsidR="00E17625" w:rsidRPr="00A91FC5" w:rsidRDefault="00E17625" w:rsidP="003363F3">
            <w:pPr>
              <w:rPr>
                <w:rFonts w:ascii="微软雅黑" w:hAnsi="微软雅黑"/>
                <w:b/>
              </w:rPr>
            </w:pPr>
            <w:r w:rsidRPr="00A91FC5">
              <w:rPr>
                <w:rFonts w:ascii="微软雅黑" w:hAnsi="微软雅黑" w:hint="eastAsia"/>
                <w:b/>
              </w:rPr>
              <w:t>补充说明</w:t>
            </w:r>
          </w:p>
        </w:tc>
        <w:tc>
          <w:tcPr>
            <w:tcW w:w="8153" w:type="dxa"/>
          </w:tcPr>
          <w:p w:rsidR="00E17625" w:rsidRPr="00A91FC5" w:rsidRDefault="00E17625" w:rsidP="003363F3">
            <w:pPr>
              <w:rPr>
                <w:rFonts w:ascii="微软雅黑" w:hAnsi="微软雅黑"/>
              </w:rPr>
            </w:pPr>
          </w:p>
        </w:tc>
      </w:tr>
    </w:tbl>
    <w:p w:rsidR="00854405" w:rsidRDefault="00854405" w:rsidP="00332AE7">
      <w:pPr>
        <w:rPr>
          <w:rFonts w:asciiTheme="minorEastAsia" w:eastAsiaTheme="minorEastAsia" w:hAnsiTheme="minorEastAsia"/>
          <w:sz w:val="20"/>
          <w:szCs w:val="20"/>
        </w:rPr>
      </w:pPr>
    </w:p>
    <w:p w:rsidR="00E17625" w:rsidRDefault="00757675" w:rsidP="00332AE7">
      <w:pPr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界面</w:t>
      </w:r>
      <w:r>
        <w:rPr>
          <w:rFonts w:asciiTheme="minorEastAsia" w:eastAsiaTheme="minorEastAsia" w:hAnsiTheme="minorEastAsia"/>
          <w:sz w:val="20"/>
          <w:szCs w:val="20"/>
        </w:rPr>
        <w:t>原型：</w:t>
      </w:r>
    </w:p>
    <w:p w:rsidR="00757675" w:rsidRPr="00332AE7" w:rsidRDefault="00757675" w:rsidP="00332AE7">
      <w:pPr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69BCF6FB" wp14:editId="209A94EB">
            <wp:extent cx="2771775" cy="52863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4F92E" wp14:editId="1BD90CED">
            <wp:extent cx="2781300" cy="5257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C4" w:rsidRPr="00B0647D" w:rsidRDefault="008927C4" w:rsidP="0012081C">
      <w:pPr>
        <w:rPr>
          <w:rFonts w:asciiTheme="minorEastAsia" w:eastAsiaTheme="minorEastAsia" w:hAnsiTheme="minorEastAsia"/>
          <w:sz w:val="20"/>
          <w:szCs w:val="20"/>
        </w:rPr>
      </w:pPr>
    </w:p>
    <w:p w:rsidR="00F71112" w:rsidRDefault="00B77C67" w:rsidP="00AA6E3B">
      <w:pPr>
        <w:pStyle w:val="1"/>
        <w:spacing w:before="156"/>
      </w:pPr>
      <w:bookmarkStart w:id="22" w:name="_Toc512160345"/>
      <w:r>
        <w:rPr>
          <w:rFonts w:hint="eastAsia"/>
        </w:rPr>
        <w:lastRenderedPageBreak/>
        <w:t>其他需求</w:t>
      </w:r>
      <w:bookmarkEnd w:id="22"/>
    </w:p>
    <w:p w:rsidR="00F71112" w:rsidRDefault="00F71112" w:rsidP="00AA6E3B">
      <w:pPr>
        <w:pStyle w:val="2"/>
        <w:spacing w:before="156"/>
      </w:pPr>
      <w:bookmarkStart w:id="23" w:name="_Toc512160346"/>
      <w:r>
        <w:rPr>
          <w:rFonts w:hint="eastAsia"/>
        </w:rPr>
        <w:t>性能需求</w:t>
      </w:r>
      <w:bookmarkEnd w:id="23"/>
    </w:p>
    <w:p w:rsidR="00F71112" w:rsidRDefault="00F71112" w:rsidP="00AA6E3B">
      <w:pPr>
        <w:pStyle w:val="2"/>
        <w:spacing w:before="156"/>
      </w:pPr>
      <w:bookmarkStart w:id="24" w:name="_Toc512160347"/>
      <w:r>
        <w:rPr>
          <w:rFonts w:hint="eastAsia"/>
        </w:rPr>
        <w:t>安全性需求</w:t>
      </w:r>
      <w:bookmarkEnd w:id="24"/>
    </w:p>
    <w:p w:rsidR="00F71112" w:rsidRDefault="00F71112" w:rsidP="00AA6E3B">
      <w:pPr>
        <w:pStyle w:val="1"/>
        <w:spacing w:before="156"/>
      </w:pPr>
      <w:bookmarkStart w:id="25" w:name="_Toc512160348"/>
      <w:r>
        <w:rPr>
          <w:rFonts w:hint="eastAsia"/>
        </w:rPr>
        <w:t>附录</w:t>
      </w:r>
      <w:bookmarkEnd w:id="25"/>
    </w:p>
    <w:p w:rsidR="00F71112" w:rsidRDefault="00F71112" w:rsidP="00AA6E3B">
      <w:pPr>
        <w:pStyle w:val="2"/>
        <w:spacing w:before="156"/>
      </w:pPr>
      <w:bookmarkStart w:id="26" w:name="_Toc512160349"/>
      <w:r>
        <w:rPr>
          <w:rFonts w:hint="eastAsia"/>
        </w:rPr>
        <w:t>名词术语</w:t>
      </w:r>
      <w:bookmarkEnd w:id="26"/>
    </w:p>
    <w:p w:rsidR="00747A6D" w:rsidRDefault="00F71112" w:rsidP="00747A6D">
      <w:pPr>
        <w:pStyle w:val="2"/>
        <w:spacing w:before="156"/>
      </w:pPr>
      <w:bookmarkStart w:id="27" w:name="_Toc512160350"/>
      <w:r>
        <w:rPr>
          <w:rFonts w:hint="eastAsia"/>
        </w:rPr>
        <w:t>参考资料</w:t>
      </w:r>
      <w:bookmarkEnd w:id="27"/>
    </w:p>
    <w:p w:rsidR="00747A6D" w:rsidRDefault="00747A6D" w:rsidP="00AA6E3B">
      <w:pPr>
        <w:pStyle w:val="2"/>
        <w:spacing w:before="156"/>
      </w:pPr>
      <w:bookmarkStart w:id="28" w:name="_Toc512160351"/>
      <w:r>
        <w:rPr>
          <w:rFonts w:hint="eastAsia"/>
        </w:rPr>
        <w:t>修订记录</w:t>
      </w:r>
      <w:bookmarkEnd w:id="28"/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841"/>
        <w:gridCol w:w="4903"/>
        <w:gridCol w:w="1532"/>
        <w:gridCol w:w="1686"/>
      </w:tblGrid>
      <w:tr w:rsidR="00747A6D" w:rsidTr="00321A42">
        <w:tc>
          <w:tcPr>
            <w:tcW w:w="924" w:type="pct"/>
            <w:shd w:val="clear" w:color="auto" w:fill="D9D9D9" w:themeFill="background1" w:themeFillShade="D9"/>
            <w:vAlign w:val="center"/>
          </w:tcPr>
          <w:p w:rsidR="00747A6D" w:rsidRPr="00747A6D" w:rsidRDefault="00747A6D" w:rsidP="0071410C">
            <w:pPr>
              <w:jc w:val="center"/>
              <w:rPr>
                <w:b/>
                <w:sz w:val="18"/>
                <w:szCs w:val="18"/>
              </w:rPr>
            </w:pPr>
            <w:r w:rsidRPr="00747A6D">
              <w:rPr>
                <w:rFonts w:hint="eastAsia"/>
                <w:b/>
                <w:sz w:val="18"/>
                <w:szCs w:val="18"/>
              </w:rPr>
              <w:t>版本</w:t>
            </w:r>
          </w:p>
        </w:tc>
        <w:tc>
          <w:tcPr>
            <w:tcW w:w="2461" w:type="pct"/>
            <w:shd w:val="clear" w:color="auto" w:fill="D9D9D9" w:themeFill="background1" w:themeFillShade="D9"/>
            <w:vAlign w:val="center"/>
          </w:tcPr>
          <w:p w:rsidR="00747A6D" w:rsidRPr="00747A6D" w:rsidRDefault="00747A6D" w:rsidP="0071410C">
            <w:pPr>
              <w:jc w:val="center"/>
              <w:rPr>
                <w:b/>
                <w:sz w:val="18"/>
                <w:szCs w:val="18"/>
              </w:rPr>
            </w:pPr>
            <w:r w:rsidRPr="00747A6D">
              <w:rPr>
                <w:rFonts w:hint="eastAsia"/>
                <w:b/>
                <w:sz w:val="18"/>
                <w:szCs w:val="18"/>
              </w:rPr>
              <w:t>修订内容</w:t>
            </w:r>
          </w:p>
        </w:tc>
        <w:tc>
          <w:tcPr>
            <w:tcW w:w="769" w:type="pct"/>
            <w:shd w:val="clear" w:color="auto" w:fill="D9D9D9" w:themeFill="background1" w:themeFillShade="D9"/>
            <w:vAlign w:val="center"/>
          </w:tcPr>
          <w:p w:rsidR="00747A6D" w:rsidRPr="00747A6D" w:rsidRDefault="00747A6D" w:rsidP="0071410C">
            <w:pPr>
              <w:jc w:val="center"/>
              <w:rPr>
                <w:b/>
                <w:sz w:val="18"/>
                <w:szCs w:val="18"/>
              </w:rPr>
            </w:pPr>
            <w:r w:rsidRPr="00747A6D">
              <w:rPr>
                <w:rFonts w:hint="eastAsia"/>
                <w:b/>
                <w:sz w:val="18"/>
                <w:szCs w:val="18"/>
              </w:rPr>
              <w:t>作者</w:t>
            </w:r>
          </w:p>
        </w:tc>
        <w:tc>
          <w:tcPr>
            <w:tcW w:w="846" w:type="pct"/>
            <w:shd w:val="clear" w:color="auto" w:fill="D9D9D9" w:themeFill="background1" w:themeFillShade="D9"/>
            <w:vAlign w:val="center"/>
          </w:tcPr>
          <w:p w:rsidR="00747A6D" w:rsidRPr="00747A6D" w:rsidRDefault="00747A6D" w:rsidP="0071410C">
            <w:pPr>
              <w:jc w:val="center"/>
              <w:rPr>
                <w:b/>
                <w:sz w:val="18"/>
                <w:szCs w:val="18"/>
              </w:rPr>
            </w:pPr>
            <w:r w:rsidRPr="00747A6D">
              <w:rPr>
                <w:rFonts w:hint="eastAsia"/>
                <w:b/>
                <w:sz w:val="18"/>
                <w:szCs w:val="18"/>
              </w:rPr>
              <w:t>发布日期</w:t>
            </w:r>
          </w:p>
        </w:tc>
      </w:tr>
      <w:tr w:rsidR="00747A6D" w:rsidTr="00321A42">
        <w:tc>
          <w:tcPr>
            <w:tcW w:w="924" w:type="pct"/>
            <w:vAlign w:val="center"/>
          </w:tcPr>
          <w:p w:rsidR="00747A6D" w:rsidRPr="00747A6D" w:rsidRDefault="003322F6" w:rsidP="0071410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1.0</w:t>
            </w:r>
          </w:p>
        </w:tc>
        <w:tc>
          <w:tcPr>
            <w:tcW w:w="2461" w:type="pct"/>
            <w:vAlign w:val="center"/>
          </w:tcPr>
          <w:p w:rsidR="00747A6D" w:rsidRPr="00747A6D" w:rsidRDefault="003322F6" w:rsidP="00290B3C">
            <w:pPr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新建</w:t>
            </w:r>
          </w:p>
        </w:tc>
        <w:tc>
          <w:tcPr>
            <w:tcW w:w="769" w:type="pct"/>
            <w:vAlign w:val="center"/>
          </w:tcPr>
          <w:p w:rsidR="00747A6D" w:rsidRPr="00747A6D" w:rsidRDefault="003322F6" w:rsidP="0071410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李金懋</w:t>
            </w:r>
          </w:p>
        </w:tc>
        <w:tc>
          <w:tcPr>
            <w:tcW w:w="846" w:type="pct"/>
            <w:vAlign w:val="center"/>
          </w:tcPr>
          <w:p w:rsidR="00747A6D" w:rsidRPr="00747A6D" w:rsidRDefault="003322F6" w:rsidP="00E648F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2018-04-08</w:t>
            </w:r>
          </w:p>
        </w:tc>
      </w:tr>
      <w:tr w:rsidR="00290B3C" w:rsidTr="00321A42">
        <w:tc>
          <w:tcPr>
            <w:tcW w:w="924" w:type="pct"/>
            <w:vAlign w:val="center"/>
          </w:tcPr>
          <w:p w:rsidR="00290B3C" w:rsidRPr="00747A6D" w:rsidRDefault="00290B3C" w:rsidP="00321A4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61" w:type="pct"/>
            <w:vAlign w:val="center"/>
          </w:tcPr>
          <w:p w:rsidR="00290B3C" w:rsidRPr="00747A6D" w:rsidRDefault="00290B3C" w:rsidP="00321A42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769" w:type="pct"/>
            <w:vAlign w:val="center"/>
          </w:tcPr>
          <w:p w:rsidR="00290B3C" w:rsidRPr="00747A6D" w:rsidRDefault="00290B3C" w:rsidP="00702F8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46" w:type="pct"/>
            <w:vAlign w:val="center"/>
          </w:tcPr>
          <w:p w:rsidR="00290B3C" w:rsidRPr="00747A6D" w:rsidRDefault="00290B3C" w:rsidP="00702F84">
            <w:pPr>
              <w:jc w:val="center"/>
              <w:rPr>
                <w:sz w:val="18"/>
                <w:szCs w:val="18"/>
              </w:rPr>
            </w:pPr>
          </w:p>
        </w:tc>
      </w:tr>
      <w:tr w:rsidR="00F06393" w:rsidTr="00321A42">
        <w:tc>
          <w:tcPr>
            <w:tcW w:w="924" w:type="pct"/>
            <w:vAlign w:val="center"/>
          </w:tcPr>
          <w:p w:rsidR="00F06393" w:rsidRDefault="00F06393" w:rsidP="00321A4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61" w:type="pct"/>
            <w:vAlign w:val="center"/>
          </w:tcPr>
          <w:p w:rsidR="00F06393" w:rsidRDefault="00F06393" w:rsidP="00321A42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769" w:type="pct"/>
            <w:vAlign w:val="center"/>
          </w:tcPr>
          <w:p w:rsidR="00F06393" w:rsidRPr="00F06393" w:rsidRDefault="00F06393" w:rsidP="00321A4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846" w:type="pct"/>
            <w:vAlign w:val="center"/>
          </w:tcPr>
          <w:p w:rsidR="00F06393" w:rsidRDefault="00F06393" w:rsidP="00321A42">
            <w:pPr>
              <w:jc w:val="center"/>
              <w:rPr>
                <w:sz w:val="18"/>
                <w:szCs w:val="18"/>
              </w:rPr>
            </w:pPr>
          </w:p>
        </w:tc>
      </w:tr>
    </w:tbl>
    <w:p w:rsidR="00747A6D" w:rsidRPr="00747A6D" w:rsidRDefault="00747A6D" w:rsidP="00747A6D"/>
    <w:sectPr w:rsidR="00747A6D" w:rsidRPr="00747A6D" w:rsidSect="00443DFB">
      <w:pgSz w:w="11906" w:h="16838"/>
      <w:pgMar w:top="1440" w:right="1080" w:bottom="1440" w:left="1080" w:header="851" w:footer="709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72FB" w:rsidRDefault="001D72FB" w:rsidP="00443DFB">
      <w:r>
        <w:separator/>
      </w:r>
    </w:p>
  </w:endnote>
  <w:endnote w:type="continuationSeparator" w:id="0">
    <w:p w:rsidR="001D72FB" w:rsidRDefault="001D72FB" w:rsidP="00443D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447F" w:rsidRDefault="00DF447F" w:rsidP="00443DFB">
    <w:pPr>
      <w:pStyle w:val="a4"/>
      <w:pBdr>
        <w:top w:val="dashed" w:sz="4" w:space="5" w:color="C91523"/>
      </w:pBdr>
      <w:tabs>
        <w:tab w:val="clear" w:pos="4153"/>
        <w:tab w:val="clear" w:pos="8306"/>
        <w:tab w:val="right" w:pos="9719"/>
      </w:tabs>
      <w:rPr>
        <w:color w:val="808080" w:themeColor="background1" w:themeShade="80"/>
      </w:rPr>
    </w:pPr>
    <w:r w:rsidRPr="00443DFB">
      <w:rPr>
        <w:rFonts w:hint="eastAsia"/>
        <w:color w:val="808080" w:themeColor="background1" w:themeShade="80"/>
      </w:rPr>
      <w:tab/>
    </w:r>
    <w:r w:rsidRPr="00443DFB">
      <w:rPr>
        <w:rFonts w:hint="eastAsia"/>
        <w:color w:val="808080" w:themeColor="background1" w:themeShade="80"/>
      </w:rPr>
      <w:t>第</w:t>
    </w:r>
    <w:r w:rsidRPr="00443DFB">
      <w:rPr>
        <w:b/>
        <w:color w:val="808080" w:themeColor="background1" w:themeShade="80"/>
      </w:rPr>
      <w:fldChar w:fldCharType="begin"/>
    </w:r>
    <w:r w:rsidRPr="00443DFB">
      <w:rPr>
        <w:b/>
        <w:color w:val="808080" w:themeColor="background1" w:themeShade="80"/>
      </w:rPr>
      <w:instrText>PAGE  \* Arabic  \* MERGEFORMAT</w:instrText>
    </w:r>
    <w:r w:rsidRPr="00443DFB">
      <w:rPr>
        <w:b/>
        <w:color w:val="808080" w:themeColor="background1" w:themeShade="80"/>
      </w:rPr>
      <w:fldChar w:fldCharType="separate"/>
    </w:r>
    <w:r w:rsidR="00E23C35" w:rsidRPr="00E23C35">
      <w:rPr>
        <w:b/>
        <w:noProof/>
        <w:color w:val="808080" w:themeColor="background1" w:themeShade="80"/>
        <w:lang w:val="zh-CN"/>
      </w:rPr>
      <w:t>29</w:t>
    </w:r>
    <w:r w:rsidRPr="00443DFB">
      <w:rPr>
        <w:b/>
        <w:color w:val="808080" w:themeColor="background1" w:themeShade="80"/>
      </w:rPr>
      <w:fldChar w:fldCharType="end"/>
    </w:r>
    <w:r w:rsidRPr="00443DFB">
      <w:rPr>
        <w:rFonts w:hint="eastAsia"/>
        <w:color w:val="808080" w:themeColor="background1" w:themeShade="80"/>
        <w:lang w:val="zh-CN"/>
      </w:rPr>
      <w:t>页</w:t>
    </w:r>
    <w:r w:rsidRPr="00443DFB">
      <w:rPr>
        <w:color w:val="808080" w:themeColor="background1" w:themeShade="80"/>
        <w:lang w:val="zh-CN"/>
      </w:rPr>
      <w:t>/</w:t>
    </w:r>
    <w:r w:rsidRPr="00443DFB">
      <w:rPr>
        <w:rFonts w:hint="eastAsia"/>
        <w:color w:val="808080" w:themeColor="background1" w:themeShade="80"/>
        <w:lang w:val="zh-CN"/>
      </w:rPr>
      <w:t>共</w:t>
    </w:r>
    <w:r w:rsidR="001D72FB">
      <w:fldChar w:fldCharType="begin"/>
    </w:r>
    <w:r w:rsidR="001D72FB">
      <w:instrText>NUMPAGES  \* Arabic  \* MERGEFORMAT</w:instrText>
    </w:r>
    <w:r w:rsidR="001D72FB">
      <w:fldChar w:fldCharType="separate"/>
    </w:r>
    <w:r w:rsidR="00E23C35" w:rsidRPr="00E23C35">
      <w:rPr>
        <w:b/>
        <w:noProof/>
        <w:color w:val="808080" w:themeColor="background1" w:themeShade="80"/>
        <w:lang w:val="zh-CN"/>
      </w:rPr>
      <w:t>30</w:t>
    </w:r>
    <w:r w:rsidR="001D72FB">
      <w:rPr>
        <w:b/>
        <w:noProof/>
        <w:color w:val="808080" w:themeColor="background1" w:themeShade="80"/>
        <w:lang w:val="zh-CN"/>
      </w:rPr>
      <w:fldChar w:fldCharType="end"/>
    </w:r>
    <w:r w:rsidRPr="00443DFB">
      <w:rPr>
        <w:rFonts w:hint="eastAsia"/>
        <w:color w:val="808080" w:themeColor="background1" w:themeShade="80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72FB" w:rsidRDefault="001D72FB" w:rsidP="00443DFB">
      <w:r>
        <w:separator/>
      </w:r>
    </w:p>
  </w:footnote>
  <w:footnote w:type="continuationSeparator" w:id="0">
    <w:p w:rsidR="001D72FB" w:rsidRDefault="001D72FB" w:rsidP="00443DF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447F" w:rsidRPr="00BA0CBC" w:rsidRDefault="00DF447F" w:rsidP="00BA0CBC">
    <w:pPr>
      <w:pStyle w:val="a3"/>
      <w:pBdr>
        <w:bottom w:val="none" w:sz="0" w:space="0" w:color="auto"/>
      </w:pBdr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447F" w:rsidRPr="00443DFB" w:rsidRDefault="00DF447F" w:rsidP="00443DFB">
    <w:pPr>
      <w:pStyle w:val="a3"/>
      <w:pBdr>
        <w:bottom w:val="single" w:sz="8" w:space="5" w:color="C91523"/>
      </w:pBdr>
      <w:tabs>
        <w:tab w:val="clear" w:pos="4153"/>
        <w:tab w:val="clear" w:pos="8306"/>
        <w:tab w:val="right" w:pos="9719"/>
      </w:tabs>
      <w:jc w:val="both"/>
      <w:rPr>
        <w:color w:val="808080" w:themeColor="background1" w:themeShade="80"/>
      </w:rPr>
    </w:pPr>
    <w:r>
      <w:rPr>
        <w:rFonts w:hint="eastAsia"/>
        <w:color w:val="808080" w:themeColor="background1" w:themeShade="80"/>
      </w:rPr>
      <w:tab/>
    </w:r>
    <w:r>
      <w:rPr>
        <w:rFonts w:hint="eastAsia"/>
        <w:color w:val="808080" w:themeColor="background1" w:themeShade="80"/>
      </w:rPr>
      <w:t>开店管理需求规格说明书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BC4F56"/>
    <w:multiLevelType w:val="multilevel"/>
    <w:tmpl w:val="A05EA47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6" w:hanging="55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3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" w15:restartNumberingAfterBreak="0">
    <w:nsid w:val="30D6460D"/>
    <w:multiLevelType w:val="multilevel"/>
    <w:tmpl w:val="90AE088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5EE2C45"/>
    <w:multiLevelType w:val="hybridMultilevel"/>
    <w:tmpl w:val="2984F328"/>
    <w:lvl w:ilvl="0" w:tplc="6CE878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ocumentProtection w:edit="trackedChanges"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00C"/>
    <w:rsid w:val="000027A2"/>
    <w:rsid w:val="000059A6"/>
    <w:rsid w:val="0000629D"/>
    <w:rsid w:val="00010771"/>
    <w:rsid w:val="00010E7B"/>
    <w:rsid w:val="000121BD"/>
    <w:rsid w:val="000122E1"/>
    <w:rsid w:val="000139C4"/>
    <w:rsid w:val="00017BE6"/>
    <w:rsid w:val="00020242"/>
    <w:rsid w:val="00022DA8"/>
    <w:rsid w:val="000233C4"/>
    <w:rsid w:val="00023E7C"/>
    <w:rsid w:val="00024504"/>
    <w:rsid w:val="000254E7"/>
    <w:rsid w:val="000258AE"/>
    <w:rsid w:val="00025F58"/>
    <w:rsid w:val="0003027B"/>
    <w:rsid w:val="0003032A"/>
    <w:rsid w:val="000303F2"/>
    <w:rsid w:val="00030EE2"/>
    <w:rsid w:val="0003168F"/>
    <w:rsid w:val="00032856"/>
    <w:rsid w:val="0003664E"/>
    <w:rsid w:val="00036BEF"/>
    <w:rsid w:val="0003705E"/>
    <w:rsid w:val="00037992"/>
    <w:rsid w:val="00037AB9"/>
    <w:rsid w:val="000407D0"/>
    <w:rsid w:val="00042489"/>
    <w:rsid w:val="000427A5"/>
    <w:rsid w:val="000434BD"/>
    <w:rsid w:val="0004372A"/>
    <w:rsid w:val="00043C0C"/>
    <w:rsid w:val="00044393"/>
    <w:rsid w:val="000517BC"/>
    <w:rsid w:val="00052E53"/>
    <w:rsid w:val="00053389"/>
    <w:rsid w:val="00061BE8"/>
    <w:rsid w:val="0007035C"/>
    <w:rsid w:val="000710DB"/>
    <w:rsid w:val="00071BAB"/>
    <w:rsid w:val="000727BA"/>
    <w:rsid w:val="00073A0F"/>
    <w:rsid w:val="00074F4E"/>
    <w:rsid w:val="0007782E"/>
    <w:rsid w:val="0008254A"/>
    <w:rsid w:val="00083069"/>
    <w:rsid w:val="00094842"/>
    <w:rsid w:val="00097EB8"/>
    <w:rsid w:val="000A362E"/>
    <w:rsid w:val="000A4DE6"/>
    <w:rsid w:val="000B0C2D"/>
    <w:rsid w:val="000B3B5F"/>
    <w:rsid w:val="000B47D0"/>
    <w:rsid w:val="000B596D"/>
    <w:rsid w:val="000B71B2"/>
    <w:rsid w:val="000C1B51"/>
    <w:rsid w:val="000C30FE"/>
    <w:rsid w:val="000C5544"/>
    <w:rsid w:val="000C59ED"/>
    <w:rsid w:val="000C72D0"/>
    <w:rsid w:val="000D074E"/>
    <w:rsid w:val="000D07C2"/>
    <w:rsid w:val="000D4C77"/>
    <w:rsid w:val="000D4E56"/>
    <w:rsid w:val="000D5412"/>
    <w:rsid w:val="000D64CB"/>
    <w:rsid w:val="000D7B5C"/>
    <w:rsid w:val="000E4A49"/>
    <w:rsid w:val="000E4C6D"/>
    <w:rsid w:val="000E5175"/>
    <w:rsid w:val="000E5368"/>
    <w:rsid w:val="000E6DC6"/>
    <w:rsid w:val="000F1594"/>
    <w:rsid w:val="000F1984"/>
    <w:rsid w:val="000F29EA"/>
    <w:rsid w:val="000F3C47"/>
    <w:rsid w:val="000F4770"/>
    <w:rsid w:val="000F5687"/>
    <w:rsid w:val="000F5DC2"/>
    <w:rsid w:val="000F61C2"/>
    <w:rsid w:val="0010073A"/>
    <w:rsid w:val="0010160A"/>
    <w:rsid w:val="00103AE6"/>
    <w:rsid w:val="00104797"/>
    <w:rsid w:val="00105C98"/>
    <w:rsid w:val="00105E99"/>
    <w:rsid w:val="00107BC0"/>
    <w:rsid w:val="00110897"/>
    <w:rsid w:val="00111369"/>
    <w:rsid w:val="001157EA"/>
    <w:rsid w:val="0011736D"/>
    <w:rsid w:val="0011772B"/>
    <w:rsid w:val="0012081C"/>
    <w:rsid w:val="00121464"/>
    <w:rsid w:val="0012162D"/>
    <w:rsid w:val="00122FB5"/>
    <w:rsid w:val="00124EFD"/>
    <w:rsid w:val="00127C1D"/>
    <w:rsid w:val="001303F5"/>
    <w:rsid w:val="00130DB3"/>
    <w:rsid w:val="00131D0D"/>
    <w:rsid w:val="00131FFC"/>
    <w:rsid w:val="00132334"/>
    <w:rsid w:val="00132E39"/>
    <w:rsid w:val="00134103"/>
    <w:rsid w:val="00135147"/>
    <w:rsid w:val="00136A70"/>
    <w:rsid w:val="001375F9"/>
    <w:rsid w:val="00137D4A"/>
    <w:rsid w:val="00144F5E"/>
    <w:rsid w:val="00146657"/>
    <w:rsid w:val="00150C60"/>
    <w:rsid w:val="0015123B"/>
    <w:rsid w:val="00151460"/>
    <w:rsid w:val="001518EB"/>
    <w:rsid w:val="0015243A"/>
    <w:rsid w:val="00152994"/>
    <w:rsid w:val="00154791"/>
    <w:rsid w:val="001554ED"/>
    <w:rsid w:val="00155AA6"/>
    <w:rsid w:val="00156255"/>
    <w:rsid w:val="00156882"/>
    <w:rsid w:val="001600AD"/>
    <w:rsid w:val="00160B66"/>
    <w:rsid w:val="00161074"/>
    <w:rsid w:val="00162A0F"/>
    <w:rsid w:val="00167DF2"/>
    <w:rsid w:val="0017067C"/>
    <w:rsid w:val="00170997"/>
    <w:rsid w:val="00171359"/>
    <w:rsid w:val="0017155D"/>
    <w:rsid w:val="00173D15"/>
    <w:rsid w:val="001751DC"/>
    <w:rsid w:val="0017535F"/>
    <w:rsid w:val="0017604C"/>
    <w:rsid w:val="0017610A"/>
    <w:rsid w:val="001764F6"/>
    <w:rsid w:val="0017764E"/>
    <w:rsid w:val="00177E67"/>
    <w:rsid w:val="00180106"/>
    <w:rsid w:val="00180BF2"/>
    <w:rsid w:val="0018212C"/>
    <w:rsid w:val="00182426"/>
    <w:rsid w:val="00183388"/>
    <w:rsid w:val="001839E2"/>
    <w:rsid w:val="00183A94"/>
    <w:rsid w:val="00186721"/>
    <w:rsid w:val="00190B36"/>
    <w:rsid w:val="00192690"/>
    <w:rsid w:val="001943E7"/>
    <w:rsid w:val="001951D9"/>
    <w:rsid w:val="00196A48"/>
    <w:rsid w:val="00197CEF"/>
    <w:rsid w:val="00197F97"/>
    <w:rsid w:val="001A1281"/>
    <w:rsid w:val="001A133C"/>
    <w:rsid w:val="001A2552"/>
    <w:rsid w:val="001A40DA"/>
    <w:rsid w:val="001A554E"/>
    <w:rsid w:val="001A6EA8"/>
    <w:rsid w:val="001B07EE"/>
    <w:rsid w:val="001B31E8"/>
    <w:rsid w:val="001B3367"/>
    <w:rsid w:val="001B3447"/>
    <w:rsid w:val="001B3A4E"/>
    <w:rsid w:val="001B4A1F"/>
    <w:rsid w:val="001B64D3"/>
    <w:rsid w:val="001C0446"/>
    <w:rsid w:val="001C0BA8"/>
    <w:rsid w:val="001C135F"/>
    <w:rsid w:val="001C2025"/>
    <w:rsid w:val="001C2DA9"/>
    <w:rsid w:val="001C58AB"/>
    <w:rsid w:val="001C67BA"/>
    <w:rsid w:val="001D17AF"/>
    <w:rsid w:val="001D1B1A"/>
    <w:rsid w:val="001D2979"/>
    <w:rsid w:val="001D4FA4"/>
    <w:rsid w:val="001D5492"/>
    <w:rsid w:val="001D5695"/>
    <w:rsid w:val="001D72FB"/>
    <w:rsid w:val="001D76EA"/>
    <w:rsid w:val="001D7B1C"/>
    <w:rsid w:val="001E20C4"/>
    <w:rsid w:val="001E2CA7"/>
    <w:rsid w:val="001E5BEC"/>
    <w:rsid w:val="001E6E71"/>
    <w:rsid w:val="001F1A5D"/>
    <w:rsid w:val="001F5DDC"/>
    <w:rsid w:val="00201353"/>
    <w:rsid w:val="00202190"/>
    <w:rsid w:val="00204C15"/>
    <w:rsid w:val="00204DD3"/>
    <w:rsid w:val="00205CD8"/>
    <w:rsid w:val="00206A61"/>
    <w:rsid w:val="00207D8F"/>
    <w:rsid w:val="00211534"/>
    <w:rsid w:val="00213A03"/>
    <w:rsid w:val="00215074"/>
    <w:rsid w:val="00215125"/>
    <w:rsid w:val="002162A3"/>
    <w:rsid w:val="002164BF"/>
    <w:rsid w:val="002166A7"/>
    <w:rsid w:val="00221814"/>
    <w:rsid w:val="00222E44"/>
    <w:rsid w:val="00226219"/>
    <w:rsid w:val="002273DC"/>
    <w:rsid w:val="00231F14"/>
    <w:rsid w:val="00232DA2"/>
    <w:rsid w:val="00232E12"/>
    <w:rsid w:val="00233635"/>
    <w:rsid w:val="0023438D"/>
    <w:rsid w:val="00235B8F"/>
    <w:rsid w:val="00237565"/>
    <w:rsid w:val="00242B6F"/>
    <w:rsid w:val="00243553"/>
    <w:rsid w:val="002467F9"/>
    <w:rsid w:val="00250F8C"/>
    <w:rsid w:val="0025173B"/>
    <w:rsid w:val="0025203F"/>
    <w:rsid w:val="002527BE"/>
    <w:rsid w:val="002539CC"/>
    <w:rsid w:val="00254E41"/>
    <w:rsid w:val="00255572"/>
    <w:rsid w:val="00260A21"/>
    <w:rsid w:val="002610C4"/>
    <w:rsid w:val="00261548"/>
    <w:rsid w:val="00262CE1"/>
    <w:rsid w:val="00263611"/>
    <w:rsid w:val="00264D7E"/>
    <w:rsid w:val="002650DC"/>
    <w:rsid w:val="002660CE"/>
    <w:rsid w:val="0027019D"/>
    <w:rsid w:val="0027082A"/>
    <w:rsid w:val="0027379B"/>
    <w:rsid w:val="00273FE0"/>
    <w:rsid w:val="002744BD"/>
    <w:rsid w:val="00277A3F"/>
    <w:rsid w:val="00280146"/>
    <w:rsid w:val="002803D1"/>
    <w:rsid w:val="0028142D"/>
    <w:rsid w:val="00282D4C"/>
    <w:rsid w:val="00283897"/>
    <w:rsid w:val="002872F2"/>
    <w:rsid w:val="00287676"/>
    <w:rsid w:val="00287E78"/>
    <w:rsid w:val="00290543"/>
    <w:rsid w:val="0029056A"/>
    <w:rsid w:val="00290B3C"/>
    <w:rsid w:val="0029118C"/>
    <w:rsid w:val="002918AD"/>
    <w:rsid w:val="00295D43"/>
    <w:rsid w:val="002A0FB2"/>
    <w:rsid w:val="002A2B9C"/>
    <w:rsid w:val="002A3BE7"/>
    <w:rsid w:val="002A75A7"/>
    <w:rsid w:val="002A75F5"/>
    <w:rsid w:val="002A7CF7"/>
    <w:rsid w:val="002B1CBE"/>
    <w:rsid w:val="002B2B9D"/>
    <w:rsid w:val="002B3D5A"/>
    <w:rsid w:val="002B47E2"/>
    <w:rsid w:val="002B7C8D"/>
    <w:rsid w:val="002C07BC"/>
    <w:rsid w:val="002C11D1"/>
    <w:rsid w:val="002C4A23"/>
    <w:rsid w:val="002C5BEB"/>
    <w:rsid w:val="002C752B"/>
    <w:rsid w:val="002C757A"/>
    <w:rsid w:val="002D016E"/>
    <w:rsid w:val="002D4ED7"/>
    <w:rsid w:val="002D707C"/>
    <w:rsid w:val="002D7440"/>
    <w:rsid w:val="002D7B68"/>
    <w:rsid w:val="002E0E06"/>
    <w:rsid w:val="002E0EB4"/>
    <w:rsid w:val="002E3361"/>
    <w:rsid w:val="002E3BBC"/>
    <w:rsid w:val="002E421C"/>
    <w:rsid w:val="002E446F"/>
    <w:rsid w:val="002E5A48"/>
    <w:rsid w:val="002E5DAB"/>
    <w:rsid w:val="002E667A"/>
    <w:rsid w:val="002E7F54"/>
    <w:rsid w:val="002F2DA0"/>
    <w:rsid w:val="002F73D9"/>
    <w:rsid w:val="003018AE"/>
    <w:rsid w:val="003025EC"/>
    <w:rsid w:val="00310FE3"/>
    <w:rsid w:val="00311D05"/>
    <w:rsid w:val="00312D12"/>
    <w:rsid w:val="00314DAD"/>
    <w:rsid w:val="00321A42"/>
    <w:rsid w:val="003234FF"/>
    <w:rsid w:val="00324582"/>
    <w:rsid w:val="00325BE3"/>
    <w:rsid w:val="00325F73"/>
    <w:rsid w:val="003269AC"/>
    <w:rsid w:val="00330D40"/>
    <w:rsid w:val="003322F6"/>
    <w:rsid w:val="00332AE7"/>
    <w:rsid w:val="00333BE2"/>
    <w:rsid w:val="003359A0"/>
    <w:rsid w:val="00337D7F"/>
    <w:rsid w:val="00340E4B"/>
    <w:rsid w:val="00341C37"/>
    <w:rsid w:val="00342B85"/>
    <w:rsid w:val="0034325E"/>
    <w:rsid w:val="0034371E"/>
    <w:rsid w:val="003450AF"/>
    <w:rsid w:val="00347EF9"/>
    <w:rsid w:val="003504AD"/>
    <w:rsid w:val="00351E3D"/>
    <w:rsid w:val="00352A74"/>
    <w:rsid w:val="00354E2D"/>
    <w:rsid w:val="00355038"/>
    <w:rsid w:val="003555DD"/>
    <w:rsid w:val="00355825"/>
    <w:rsid w:val="003565DD"/>
    <w:rsid w:val="00357BD1"/>
    <w:rsid w:val="00357D64"/>
    <w:rsid w:val="0036546D"/>
    <w:rsid w:val="00366EED"/>
    <w:rsid w:val="00367A87"/>
    <w:rsid w:val="0037150D"/>
    <w:rsid w:val="00372D5A"/>
    <w:rsid w:val="003759A8"/>
    <w:rsid w:val="003763D2"/>
    <w:rsid w:val="003812BB"/>
    <w:rsid w:val="0038318D"/>
    <w:rsid w:val="00383A3D"/>
    <w:rsid w:val="00386CA9"/>
    <w:rsid w:val="00387DD1"/>
    <w:rsid w:val="00392A2E"/>
    <w:rsid w:val="00394773"/>
    <w:rsid w:val="00395A9A"/>
    <w:rsid w:val="00397A86"/>
    <w:rsid w:val="00397DF7"/>
    <w:rsid w:val="003A0284"/>
    <w:rsid w:val="003A0BF6"/>
    <w:rsid w:val="003A0E2D"/>
    <w:rsid w:val="003A57E0"/>
    <w:rsid w:val="003B0682"/>
    <w:rsid w:val="003B26A3"/>
    <w:rsid w:val="003B2FC2"/>
    <w:rsid w:val="003B3DDC"/>
    <w:rsid w:val="003B40A4"/>
    <w:rsid w:val="003B5446"/>
    <w:rsid w:val="003B6747"/>
    <w:rsid w:val="003B6C59"/>
    <w:rsid w:val="003B74E6"/>
    <w:rsid w:val="003B7A74"/>
    <w:rsid w:val="003C0043"/>
    <w:rsid w:val="003C0E0F"/>
    <w:rsid w:val="003C370F"/>
    <w:rsid w:val="003C593C"/>
    <w:rsid w:val="003C721F"/>
    <w:rsid w:val="003C7ADF"/>
    <w:rsid w:val="003D1CA0"/>
    <w:rsid w:val="003D20B4"/>
    <w:rsid w:val="003D5780"/>
    <w:rsid w:val="003D67BF"/>
    <w:rsid w:val="003E1791"/>
    <w:rsid w:val="003E4FE9"/>
    <w:rsid w:val="003E690F"/>
    <w:rsid w:val="003F4228"/>
    <w:rsid w:val="003F553E"/>
    <w:rsid w:val="003F6A89"/>
    <w:rsid w:val="00403622"/>
    <w:rsid w:val="00403A52"/>
    <w:rsid w:val="00406BB8"/>
    <w:rsid w:val="0040796F"/>
    <w:rsid w:val="00412456"/>
    <w:rsid w:val="00414366"/>
    <w:rsid w:val="0041516F"/>
    <w:rsid w:val="00420D45"/>
    <w:rsid w:val="00421EA0"/>
    <w:rsid w:val="0042201E"/>
    <w:rsid w:val="004220B9"/>
    <w:rsid w:val="0042314E"/>
    <w:rsid w:val="004238AC"/>
    <w:rsid w:val="00424B4F"/>
    <w:rsid w:val="00425747"/>
    <w:rsid w:val="004301FD"/>
    <w:rsid w:val="00431285"/>
    <w:rsid w:val="00431345"/>
    <w:rsid w:val="004315FA"/>
    <w:rsid w:val="00431A4B"/>
    <w:rsid w:val="00432C0A"/>
    <w:rsid w:val="00433315"/>
    <w:rsid w:val="00434456"/>
    <w:rsid w:val="00437FB4"/>
    <w:rsid w:val="00440419"/>
    <w:rsid w:val="004407D1"/>
    <w:rsid w:val="00440D7E"/>
    <w:rsid w:val="00441C48"/>
    <w:rsid w:val="00442765"/>
    <w:rsid w:val="00442A54"/>
    <w:rsid w:val="00443DFB"/>
    <w:rsid w:val="004440B6"/>
    <w:rsid w:val="00445ACE"/>
    <w:rsid w:val="0044681A"/>
    <w:rsid w:val="00446C1C"/>
    <w:rsid w:val="0044733B"/>
    <w:rsid w:val="004477FD"/>
    <w:rsid w:val="004507C8"/>
    <w:rsid w:val="00452479"/>
    <w:rsid w:val="004526C9"/>
    <w:rsid w:val="00455C6A"/>
    <w:rsid w:val="004569E1"/>
    <w:rsid w:val="00457760"/>
    <w:rsid w:val="00461B91"/>
    <w:rsid w:val="004623BC"/>
    <w:rsid w:val="00465183"/>
    <w:rsid w:val="00467D81"/>
    <w:rsid w:val="0047079C"/>
    <w:rsid w:val="00471D1F"/>
    <w:rsid w:val="00473AED"/>
    <w:rsid w:val="004746DB"/>
    <w:rsid w:val="0047700A"/>
    <w:rsid w:val="00477B62"/>
    <w:rsid w:val="004804A5"/>
    <w:rsid w:val="00480A6D"/>
    <w:rsid w:val="00480BB3"/>
    <w:rsid w:val="00480F20"/>
    <w:rsid w:val="004813F7"/>
    <w:rsid w:val="004824C3"/>
    <w:rsid w:val="0048399B"/>
    <w:rsid w:val="00483C23"/>
    <w:rsid w:val="00483DC8"/>
    <w:rsid w:val="00484FDF"/>
    <w:rsid w:val="0048543D"/>
    <w:rsid w:val="00485BF4"/>
    <w:rsid w:val="00485F5E"/>
    <w:rsid w:val="0048623C"/>
    <w:rsid w:val="004873E8"/>
    <w:rsid w:val="004878F2"/>
    <w:rsid w:val="00493E01"/>
    <w:rsid w:val="00493F60"/>
    <w:rsid w:val="0049578D"/>
    <w:rsid w:val="00495D5D"/>
    <w:rsid w:val="00496E84"/>
    <w:rsid w:val="0049780F"/>
    <w:rsid w:val="004A0A3B"/>
    <w:rsid w:val="004A2C8D"/>
    <w:rsid w:val="004A3449"/>
    <w:rsid w:val="004A50B0"/>
    <w:rsid w:val="004B3784"/>
    <w:rsid w:val="004B466B"/>
    <w:rsid w:val="004B4C9E"/>
    <w:rsid w:val="004B5334"/>
    <w:rsid w:val="004B68FB"/>
    <w:rsid w:val="004B7D10"/>
    <w:rsid w:val="004C409F"/>
    <w:rsid w:val="004C642E"/>
    <w:rsid w:val="004C66C8"/>
    <w:rsid w:val="004C79E4"/>
    <w:rsid w:val="004D202A"/>
    <w:rsid w:val="004D2150"/>
    <w:rsid w:val="004D2F07"/>
    <w:rsid w:val="004D497A"/>
    <w:rsid w:val="004D747F"/>
    <w:rsid w:val="004E4CA3"/>
    <w:rsid w:val="004E606F"/>
    <w:rsid w:val="004E62BF"/>
    <w:rsid w:val="004E7708"/>
    <w:rsid w:val="004F1F8B"/>
    <w:rsid w:val="004F31F3"/>
    <w:rsid w:val="004F3CD6"/>
    <w:rsid w:val="004F58A5"/>
    <w:rsid w:val="004F5A55"/>
    <w:rsid w:val="004F6840"/>
    <w:rsid w:val="004F73E1"/>
    <w:rsid w:val="004F7AF5"/>
    <w:rsid w:val="004F7FDA"/>
    <w:rsid w:val="00506391"/>
    <w:rsid w:val="0051015D"/>
    <w:rsid w:val="00510F64"/>
    <w:rsid w:val="005115D5"/>
    <w:rsid w:val="005125C3"/>
    <w:rsid w:val="005126CD"/>
    <w:rsid w:val="00512A90"/>
    <w:rsid w:val="00513320"/>
    <w:rsid w:val="00517303"/>
    <w:rsid w:val="00521835"/>
    <w:rsid w:val="00524C1C"/>
    <w:rsid w:val="00526948"/>
    <w:rsid w:val="00530F53"/>
    <w:rsid w:val="00537012"/>
    <w:rsid w:val="005376AD"/>
    <w:rsid w:val="0054127A"/>
    <w:rsid w:val="00542362"/>
    <w:rsid w:val="00542417"/>
    <w:rsid w:val="0054270C"/>
    <w:rsid w:val="00543080"/>
    <w:rsid w:val="00543645"/>
    <w:rsid w:val="00543AE8"/>
    <w:rsid w:val="00543D79"/>
    <w:rsid w:val="0054441F"/>
    <w:rsid w:val="00544EF6"/>
    <w:rsid w:val="00545C77"/>
    <w:rsid w:val="00550D76"/>
    <w:rsid w:val="00551D95"/>
    <w:rsid w:val="00552044"/>
    <w:rsid w:val="0055745B"/>
    <w:rsid w:val="0056006D"/>
    <w:rsid w:val="00560788"/>
    <w:rsid w:val="00562150"/>
    <w:rsid w:val="00563216"/>
    <w:rsid w:val="00566409"/>
    <w:rsid w:val="005672B1"/>
    <w:rsid w:val="00567886"/>
    <w:rsid w:val="00570F58"/>
    <w:rsid w:val="0057127C"/>
    <w:rsid w:val="005719BA"/>
    <w:rsid w:val="005729A7"/>
    <w:rsid w:val="00574F76"/>
    <w:rsid w:val="0057700C"/>
    <w:rsid w:val="005779BD"/>
    <w:rsid w:val="0058008B"/>
    <w:rsid w:val="005808C4"/>
    <w:rsid w:val="00580C5C"/>
    <w:rsid w:val="00582273"/>
    <w:rsid w:val="00582EE2"/>
    <w:rsid w:val="00584F84"/>
    <w:rsid w:val="00590158"/>
    <w:rsid w:val="005917F1"/>
    <w:rsid w:val="005925DE"/>
    <w:rsid w:val="00592760"/>
    <w:rsid w:val="00593E15"/>
    <w:rsid w:val="005955C1"/>
    <w:rsid w:val="00596838"/>
    <w:rsid w:val="005969F1"/>
    <w:rsid w:val="00596B05"/>
    <w:rsid w:val="00596EB5"/>
    <w:rsid w:val="005A0352"/>
    <w:rsid w:val="005A1910"/>
    <w:rsid w:val="005A4295"/>
    <w:rsid w:val="005A7D5E"/>
    <w:rsid w:val="005B024F"/>
    <w:rsid w:val="005B1623"/>
    <w:rsid w:val="005B3E6D"/>
    <w:rsid w:val="005B4FC9"/>
    <w:rsid w:val="005B50AC"/>
    <w:rsid w:val="005B7AD4"/>
    <w:rsid w:val="005B7F05"/>
    <w:rsid w:val="005B7F2A"/>
    <w:rsid w:val="005C1496"/>
    <w:rsid w:val="005C2184"/>
    <w:rsid w:val="005C22A1"/>
    <w:rsid w:val="005C3F9C"/>
    <w:rsid w:val="005C4F13"/>
    <w:rsid w:val="005D244A"/>
    <w:rsid w:val="005D41D5"/>
    <w:rsid w:val="005D47FA"/>
    <w:rsid w:val="005D58E6"/>
    <w:rsid w:val="005D5B40"/>
    <w:rsid w:val="005D5D17"/>
    <w:rsid w:val="005E0D63"/>
    <w:rsid w:val="005E18F8"/>
    <w:rsid w:val="005E41ED"/>
    <w:rsid w:val="005E4960"/>
    <w:rsid w:val="005E5FD5"/>
    <w:rsid w:val="005E7888"/>
    <w:rsid w:val="005F3B36"/>
    <w:rsid w:val="005F5EA0"/>
    <w:rsid w:val="005F6897"/>
    <w:rsid w:val="005F6DF5"/>
    <w:rsid w:val="005F75E7"/>
    <w:rsid w:val="00601F23"/>
    <w:rsid w:val="006046B1"/>
    <w:rsid w:val="00606B22"/>
    <w:rsid w:val="00607B17"/>
    <w:rsid w:val="00607E69"/>
    <w:rsid w:val="00607E7D"/>
    <w:rsid w:val="00607F31"/>
    <w:rsid w:val="00611796"/>
    <w:rsid w:val="0061313C"/>
    <w:rsid w:val="00613A05"/>
    <w:rsid w:val="0061485A"/>
    <w:rsid w:val="00614DBA"/>
    <w:rsid w:val="006153FF"/>
    <w:rsid w:val="00615E6A"/>
    <w:rsid w:val="006206E0"/>
    <w:rsid w:val="006208F8"/>
    <w:rsid w:val="0062101B"/>
    <w:rsid w:val="00623B7B"/>
    <w:rsid w:val="00623FFF"/>
    <w:rsid w:val="0062462D"/>
    <w:rsid w:val="00625263"/>
    <w:rsid w:val="00630C32"/>
    <w:rsid w:val="00631BF9"/>
    <w:rsid w:val="00632275"/>
    <w:rsid w:val="00632AF5"/>
    <w:rsid w:val="006332EF"/>
    <w:rsid w:val="00633965"/>
    <w:rsid w:val="006350CD"/>
    <w:rsid w:val="00636092"/>
    <w:rsid w:val="006360A7"/>
    <w:rsid w:val="00636EF9"/>
    <w:rsid w:val="00636F6D"/>
    <w:rsid w:val="0063703E"/>
    <w:rsid w:val="00641E62"/>
    <w:rsid w:val="006429CE"/>
    <w:rsid w:val="00643079"/>
    <w:rsid w:val="00646F11"/>
    <w:rsid w:val="006479BB"/>
    <w:rsid w:val="00652E38"/>
    <w:rsid w:val="00652E71"/>
    <w:rsid w:val="0065343F"/>
    <w:rsid w:val="006603FF"/>
    <w:rsid w:val="00660576"/>
    <w:rsid w:val="00660B08"/>
    <w:rsid w:val="006647D0"/>
    <w:rsid w:val="00664FF9"/>
    <w:rsid w:val="00667AB7"/>
    <w:rsid w:val="006720A2"/>
    <w:rsid w:val="00677C96"/>
    <w:rsid w:val="00680036"/>
    <w:rsid w:val="00680053"/>
    <w:rsid w:val="00681138"/>
    <w:rsid w:val="00682A90"/>
    <w:rsid w:val="00687878"/>
    <w:rsid w:val="00691594"/>
    <w:rsid w:val="00691637"/>
    <w:rsid w:val="0069169A"/>
    <w:rsid w:val="00693933"/>
    <w:rsid w:val="0069533C"/>
    <w:rsid w:val="00696427"/>
    <w:rsid w:val="006A03E2"/>
    <w:rsid w:val="006A35B4"/>
    <w:rsid w:val="006A495F"/>
    <w:rsid w:val="006A517E"/>
    <w:rsid w:val="006A570D"/>
    <w:rsid w:val="006A582A"/>
    <w:rsid w:val="006A6FE8"/>
    <w:rsid w:val="006A7C13"/>
    <w:rsid w:val="006B0064"/>
    <w:rsid w:val="006B4FB3"/>
    <w:rsid w:val="006B53FE"/>
    <w:rsid w:val="006B5963"/>
    <w:rsid w:val="006B65E1"/>
    <w:rsid w:val="006B6EE4"/>
    <w:rsid w:val="006C2831"/>
    <w:rsid w:val="006C288D"/>
    <w:rsid w:val="006C291B"/>
    <w:rsid w:val="006C33E2"/>
    <w:rsid w:val="006C3AE8"/>
    <w:rsid w:val="006C41E7"/>
    <w:rsid w:val="006C64C2"/>
    <w:rsid w:val="006D40D5"/>
    <w:rsid w:val="006D4E12"/>
    <w:rsid w:val="006D5043"/>
    <w:rsid w:val="006D6B51"/>
    <w:rsid w:val="006D70A3"/>
    <w:rsid w:val="006E204E"/>
    <w:rsid w:val="006E22B3"/>
    <w:rsid w:val="006E2A7E"/>
    <w:rsid w:val="006E3D80"/>
    <w:rsid w:val="006E503D"/>
    <w:rsid w:val="006E6B23"/>
    <w:rsid w:val="006F2C94"/>
    <w:rsid w:val="006F38D9"/>
    <w:rsid w:val="006F53A3"/>
    <w:rsid w:val="006F700C"/>
    <w:rsid w:val="006F7F53"/>
    <w:rsid w:val="00701BE3"/>
    <w:rsid w:val="00702E43"/>
    <w:rsid w:val="00702F84"/>
    <w:rsid w:val="00706C97"/>
    <w:rsid w:val="0071026D"/>
    <w:rsid w:val="0071410C"/>
    <w:rsid w:val="00716C31"/>
    <w:rsid w:val="007173F6"/>
    <w:rsid w:val="00721486"/>
    <w:rsid w:val="007225C1"/>
    <w:rsid w:val="00722AC8"/>
    <w:rsid w:val="0072495C"/>
    <w:rsid w:val="00725CD6"/>
    <w:rsid w:val="0072713E"/>
    <w:rsid w:val="00730F19"/>
    <w:rsid w:val="007317C9"/>
    <w:rsid w:val="0073301A"/>
    <w:rsid w:val="00733739"/>
    <w:rsid w:val="00736166"/>
    <w:rsid w:val="007410F5"/>
    <w:rsid w:val="00743D94"/>
    <w:rsid w:val="00743D9E"/>
    <w:rsid w:val="00743E17"/>
    <w:rsid w:val="00747A6D"/>
    <w:rsid w:val="00747CF1"/>
    <w:rsid w:val="00753DAB"/>
    <w:rsid w:val="00756B69"/>
    <w:rsid w:val="00757675"/>
    <w:rsid w:val="00761C9A"/>
    <w:rsid w:val="00763241"/>
    <w:rsid w:val="00764C4F"/>
    <w:rsid w:val="0076527D"/>
    <w:rsid w:val="00766C35"/>
    <w:rsid w:val="007671C7"/>
    <w:rsid w:val="00773CBF"/>
    <w:rsid w:val="00775A46"/>
    <w:rsid w:val="00775C55"/>
    <w:rsid w:val="007762C7"/>
    <w:rsid w:val="00776355"/>
    <w:rsid w:val="007776CE"/>
    <w:rsid w:val="00780C56"/>
    <w:rsid w:val="007822A7"/>
    <w:rsid w:val="0078494A"/>
    <w:rsid w:val="00786185"/>
    <w:rsid w:val="00786C5C"/>
    <w:rsid w:val="007872B7"/>
    <w:rsid w:val="00790470"/>
    <w:rsid w:val="0079387B"/>
    <w:rsid w:val="00794F57"/>
    <w:rsid w:val="0079624B"/>
    <w:rsid w:val="00796486"/>
    <w:rsid w:val="007964CC"/>
    <w:rsid w:val="007973A3"/>
    <w:rsid w:val="0079780A"/>
    <w:rsid w:val="007A07FC"/>
    <w:rsid w:val="007A0C69"/>
    <w:rsid w:val="007A3D90"/>
    <w:rsid w:val="007A548E"/>
    <w:rsid w:val="007A563F"/>
    <w:rsid w:val="007B0CD7"/>
    <w:rsid w:val="007B0D21"/>
    <w:rsid w:val="007B2A0D"/>
    <w:rsid w:val="007B314B"/>
    <w:rsid w:val="007B6BCA"/>
    <w:rsid w:val="007B7EE6"/>
    <w:rsid w:val="007C028F"/>
    <w:rsid w:val="007C07D1"/>
    <w:rsid w:val="007C415F"/>
    <w:rsid w:val="007C5560"/>
    <w:rsid w:val="007C604B"/>
    <w:rsid w:val="007C713A"/>
    <w:rsid w:val="007D0AA5"/>
    <w:rsid w:val="007D1DF3"/>
    <w:rsid w:val="007D2BC0"/>
    <w:rsid w:val="007D53D4"/>
    <w:rsid w:val="007D6B30"/>
    <w:rsid w:val="007D7DDE"/>
    <w:rsid w:val="007E257C"/>
    <w:rsid w:val="007E287D"/>
    <w:rsid w:val="007E3275"/>
    <w:rsid w:val="007E5C39"/>
    <w:rsid w:val="007E5DB6"/>
    <w:rsid w:val="007E6E1C"/>
    <w:rsid w:val="007F0370"/>
    <w:rsid w:val="007F12EB"/>
    <w:rsid w:val="007F14C4"/>
    <w:rsid w:val="007F23DA"/>
    <w:rsid w:val="007F3FD9"/>
    <w:rsid w:val="007F4193"/>
    <w:rsid w:val="007F4A53"/>
    <w:rsid w:val="007F4AB4"/>
    <w:rsid w:val="007F4DB2"/>
    <w:rsid w:val="007F5223"/>
    <w:rsid w:val="007F6A20"/>
    <w:rsid w:val="007F7931"/>
    <w:rsid w:val="008013B2"/>
    <w:rsid w:val="00805391"/>
    <w:rsid w:val="00805479"/>
    <w:rsid w:val="00805BD9"/>
    <w:rsid w:val="00807CA4"/>
    <w:rsid w:val="00810275"/>
    <w:rsid w:val="00811686"/>
    <w:rsid w:val="0081264B"/>
    <w:rsid w:val="00812B95"/>
    <w:rsid w:val="008131A4"/>
    <w:rsid w:val="0081528A"/>
    <w:rsid w:val="0081799C"/>
    <w:rsid w:val="00820449"/>
    <w:rsid w:val="00823CFC"/>
    <w:rsid w:val="00826792"/>
    <w:rsid w:val="00827726"/>
    <w:rsid w:val="00830F6F"/>
    <w:rsid w:val="00832D40"/>
    <w:rsid w:val="00833703"/>
    <w:rsid w:val="00835943"/>
    <w:rsid w:val="00840E3D"/>
    <w:rsid w:val="008441F3"/>
    <w:rsid w:val="00844AF5"/>
    <w:rsid w:val="00845F45"/>
    <w:rsid w:val="0084645D"/>
    <w:rsid w:val="00846B22"/>
    <w:rsid w:val="00854405"/>
    <w:rsid w:val="00855092"/>
    <w:rsid w:val="00855C80"/>
    <w:rsid w:val="0085668E"/>
    <w:rsid w:val="00856C21"/>
    <w:rsid w:val="00856DCA"/>
    <w:rsid w:val="00857F4A"/>
    <w:rsid w:val="008625F8"/>
    <w:rsid w:val="00865D18"/>
    <w:rsid w:val="0086621F"/>
    <w:rsid w:val="00866E34"/>
    <w:rsid w:val="0086796E"/>
    <w:rsid w:val="00870718"/>
    <w:rsid w:val="008717DF"/>
    <w:rsid w:val="00872BF0"/>
    <w:rsid w:val="008736CD"/>
    <w:rsid w:val="00874045"/>
    <w:rsid w:val="008747CB"/>
    <w:rsid w:val="008751E3"/>
    <w:rsid w:val="00883254"/>
    <w:rsid w:val="008861F5"/>
    <w:rsid w:val="00886374"/>
    <w:rsid w:val="00887282"/>
    <w:rsid w:val="008927C4"/>
    <w:rsid w:val="008954C7"/>
    <w:rsid w:val="00895900"/>
    <w:rsid w:val="00895E61"/>
    <w:rsid w:val="008A048F"/>
    <w:rsid w:val="008A1335"/>
    <w:rsid w:val="008A4BA9"/>
    <w:rsid w:val="008A555A"/>
    <w:rsid w:val="008B1169"/>
    <w:rsid w:val="008B13C7"/>
    <w:rsid w:val="008B4565"/>
    <w:rsid w:val="008B53AA"/>
    <w:rsid w:val="008B5B83"/>
    <w:rsid w:val="008B69CE"/>
    <w:rsid w:val="008C1F20"/>
    <w:rsid w:val="008C37F6"/>
    <w:rsid w:val="008C6E02"/>
    <w:rsid w:val="008C7CA5"/>
    <w:rsid w:val="008D1A97"/>
    <w:rsid w:val="008D20F8"/>
    <w:rsid w:val="008D32D6"/>
    <w:rsid w:val="008D4BA6"/>
    <w:rsid w:val="008D4D2D"/>
    <w:rsid w:val="008D636F"/>
    <w:rsid w:val="008E30CA"/>
    <w:rsid w:val="008E392E"/>
    <w:rsid w:val="008E4319"/>
    <w:rsid w:val="008E724A"/>
    <w:rsid w:val="008E77CC"/>
    <w:rsid w:val="008F1743"/>
    <w:rsid w:val="008F2CDC"/>
    <w:rsid w:val="008F2D45"/>
    <w:rsid w:val="008F53C0"/>
    <w:rsid w:val="008F5727"/>
    <w:rsid w:val="008F643F"/>
    <w:rsid w:val="008F753F"/>
    <w:rsid w:val="008F787E"/>
    <w:rsid w:val="009024C4"/>
    <w:rsid w:val="00903BD7"/>
    <w:rsid w:val="00903F53"/>
    <w:rsid w:val="00905246"/>
    <w:rsid w:val="00906F11"/>
    <w:rsid w:val="00910FBF"/>
    <w:rsid w:val="009111BF"/>
    <w:rsid w:val="00911754"/>
    <w:rsid w:val="00911B88"/>
    <w:rsid w:val="009128E7"/>
    <w:rsid w:val="00913372"/>
    <w:rsid w:val="00917941"/>
    <w:rsid w:val="00921437"/>
    <w:rsid w:val="0092279D"/>
    <w:rsid w:val="00925531"/>
    <w:rsid w:val="0092780D"/>
    <w:rsid w:val="00931C66"/>
    <w:rsid w:val="009327D7"/>
    <w:rsid w:val="00933113"/>
    <w:rsid w:val="00933218"/>
    <w:rsid w:val="009334AC"/>
    <w:rsid w:val="00934BA3"/>
    <w:rsid w:val="009362AC"/>
    <w:rsid w:val="00937401"/>
    <w:rsid w:val="00937888"/>
    <w:rsid w:val="00941198"/>
    <w:rsid w:val="00941DE5"/>
    <w:rsid w:val="00942B91"/>
    <w:rsid w:val="009431B9"/>
    <w:rsid w:val="00943346"/>
    <w:rsid w:val="00945116"/>
    <w:rsid w:val="0094546F"/>
    <w:rsid w:val="00946C30"/>
    <w:rsid w:val="00946CF2"/>
    <w:rsid w:val="00946D81"/>
    <w:rsid w:val="00947F34"/>
    <w:rsid w:val="00950671"/>
    <w:rsid w:val="00951A28"/>
    <w:rsid w:val="00954224"/>
    <w:rsid w:val="00954C66"/>
    <w:rsid w:val="00957A46"/>
    <w:rsid w:val="00960376"/>
    <w:rsid w:val="00960806"/>
    <w:rsid w:val="00960BEC"/>
    <w:rsid w:val="00961C6E"/>
    <w:rsid w:val="00964883"/>
    <w:rsid w:val="00965652"/>
    <w:rsid w:val="00965F36"/>
    <w:rsid w:val="0096639A"/>
    <w:rsid w:val="00966CB8"/>
    <w:rsid w:val="0097584C"/>
    <w:rsid w:val="00975D5C"/>
    <w:rsid w:val="00975F7D"/>
    <w:rsid w:val="009770AA"/>
    <w:rsid w:val="009807CD"/>
    <w:rsid w:val="00980DAC"/>
    <w:rsid w:val="00982BED"/>
    <w:rsid w:val="00982DFD"/>
    <w:rsid w:val="009851FC"/>
    <w:rsid w:val="009860D0"/>
    <w:rsid w:val="00986E92"/>
    <w:rsid w:val="00987F3D"/>
    <w:rsid w:val="009900C1"/>
    <w:rsid w:val="00990386"/>
    <w:rsid w:val="0099040D"/>
    <w:rsid w:val="00992787"/>
    <w:rsid w:val="00992BCA"/>
    <w:rsid w:val="00995339"/>
    <w:rsid w:val="009961F3"/>
    <w:rsid w:val="00996473"/>
    <w:rsid w:val="009A0283"/>
    <w:rsid w:val="009A3BF2"/>
    <w:rsid w:val="009A5AAA"/>
    <w:rsid w:val="009A7881"/>
    <w:rsid w:val="009A78F5"/>
    <w:rsid w:val="009B2A4D"/>
    <w:rsid w:val="009B395C"/>
    <w:rsid w:val="009B6C52"/>
    <w:rsid w:val="009C0AC5"/>
    <w:rsid w:val="009C0BBC"/>
    <w:rsid w:val="009C20C0"/>
    <w:rsid w:val="009C3144"/>
    <w:rsid w:val="009C5124"/>
    <w:rsid w:val="009D322B"/>
    <w:rsid w:val="009D373D"/>
    <w:rsid w:val="009D41DF"/>
    <w:rsid w:val="009D588D"/>
    <w:rsid w:val="009E00FD"/>
    <w:rsid w:val="009E1173"/>
    <w:rsid w:val="009E16EC"/>
    <w:rsid w:val="009E2DE0"/>
    <w:rsid w:val="009E31DF"/>
    <w:rsid w:val="009E3829"/>
    <w:rsid w:val="009E4596"/>
    <w:rsid w:val="009E5FD7"/>
    <w:rsid w:val="009E72A8"/>
    <w:rsid w:val="009E7DAE"/>
    <w:rsid w:val="009F05B7"/>
    <w:rsid w:val="009F2088"/>
    <w:rsid w:val="009F3839"/>
    <w:rsid w:val="009F4403"/>
    <w:rsid w:val="009F66D6"/>
    <w:rsid w:val="009F6A9D"/>
    <w:rsid w:val="009F70B1"/>
    <w:rsid w:val="00A038CD"/>
    <w:rsid w:val="00A044B2"/>
    <w:rsid w:val="00A04D0C"/>
    <w:rsid w:val="00A052AD"/>
    <w:rsid w:val="00A05F3B"/>
    <w:rsid w:val="00A05F88"/>
    <w:rsid w:val="00A06BD4"/>
    <w:rsid w:val="00A07496"/>
    <w:rsid w:val="00A074E2"/>
    <w:rsid w:val="00A1039A"/>
    <w:rsid w:val="00A11B87"/>
    <w:rsid w:val="00A129F4"/>
    <w:rsid w:val="00A1398F"/>
    <w:rsid w:val="00A15DE5"/>
    <w:rsid w:val="00A16BAE"/>
    <w:rsid w:val="00A17E4F"/>
    <w:rsid w:val="00A20401"/>
    <w:rsid w:val="00A2096D"/>
    <w:rsid w:val="00A225C7"/>
    <w:rsid w:val="00A22CEB"/>
    <w:rsid w:val="00A2309E"/>
    <w:rsid w:val="00A234FA"/>
    <w:rsid w:val="00A23D74"/>
    <w:rsid w:val="00A24A56"/>
    <w:rsid w:val="00A25C6E"/>
    <w:rsid w:val="00A30B83"/>
    <w:rsid w:val="00A327DB"/>
    <w:rsid w:val="00A35B8A"/>
    <w:rsid w:val="00A368E1"/>
    <w:rsid w:val="00A42A4A"/>
    <w:rsid w:val="00A44066"/>
    <w:rsid w:val="00A4437B"/>
    <w:rsid w:val="00A457FB"/>
    <w:rsid w:val="00A500EB"/>
    <w:rsid w:val="00A50887"/>
    <w:rsid w:val="00A50D33"/>
    <w:rsid w:val="00A513EF"/>
    <w:rsid w:val="00A519AD"/>
    <w:rsid w:val="00A533C9"/>
    <w:rsid w:val="00A5345C"/>
    <w:rsid w:val="00A53820"/>
    <w:rsid w:val="00A53F10"/>
    <w:rsid w:val="00A56E68"/>
    <w:rsid w:val="00A619B6"/>
    <w:rsid w:val="00A625FD"/>
    <w:rsid w:val="00A62624"/>
    <w:rsid w:val="00A65DB3"/>
    <w:rsid w:val="00A66A3F"/>
    <w:rsid w:val="00A66DFB"/>
    <w:rsid w:val="00A66F17"/>
    <w:rsid w:val="00A67929"/>
    <w:rsid w:val="00A70439"/>
    <w:rsid w:val="00A7769A"/>
    <w:rsid w:val="00A80125"/>
    <w:rsid w:val="00A80FA3"/>
    <w:rsid w:val="00A843A3"/>
    <w:rsid w:val="00A84906"/>
    <w:rsid w:val="00A84E26"/>
    <w:rsid w:val="00A85A68"/>
    <w:rsid w:val="00A8696D"/>
    <w:rsid w:val="00A8709F"/>
    <w:rsid w:val="00A87874"/>
    <w:rsid w:val="00A87893"/>
    <w:rsid w:val="00A93100"/>
    <w:rsid w:val="00A94C52"/>
    <w:rsid w:val="00A9546F"/>
    <w:rsid w:val="00AA61FA"/>
    <w:rsid w:val="00AA6E3B"/>
    <w:rsid w:val="00AB030C"/>
    <w:rsid w:val="00AB44DA"/>
    <w:rsid w:val="00AB5DD0"/>
    <w:rsid w:val="00AB6983"/>
    <w:rsid w:val="00AB7C7D"/>
    <w:rsid w:val="00AC17F0"/>
    <w:rsid w:val="00AC2E59"/>
    <w:rsid w:val="00AC2F93"/>
    <w:rsid w:val="00AC3B66"/>
    <w:rsid w:val="00AC48B9"/>
    <w:rsid w:val="00AC5E96"/>
    <w:rsid w:val="00AC635E"/>
    <w:rsid w:val="00AC64E6"/>
    <w:rsid w:val="00AC67FF"/>
    <w:rsid w:val="00AC713D"/>
    <w:rsid w:val="00AD32EF"/>
    <w:rsid w:val="00AD3A89"/>
    <w:rsid w:val="00AD3E8F"/>
    <w:rsid w:val="00AD58DA"/>
    <w:rsid w:val="00AE6CE0"/>
    <w:rsid w:val="00AE7312"/>
    <w:rsid w:val="00AF055D"/>
    <w:rsid w:val="00AF0AC0"/>
    <w:rsid w:val="00AF1A70"/>
    <w:rsid w:val="00AF259F"/>
    <w:rsid w:val="00AF292E"/>
    <w:rsid w:val="00AF2E0F"/>
    <w:rsid w:val="00AF5F27"/>
    <w:rsid w:val="00AF6B5C"/>
    <w:rsid w:val="00AF7CC3"/>
    <w:rsid w:val="00AF7FB9"/>
    <w:rsid w:val="00B02077"/>
    <w:rsid w:val="00B029CF"/>
    <w:rsid w:val="00B04B80"/>
    <w:rsid w:val="00B0647D"/>
    <w:rsid w:val="00B07FDC"/>
    <w:rsid w:val="00B12FD3"/>
    <w:rsid w:val="00B172E7"/>
    <w:rsid w:val="00B206AA"/>
    <w:rsid w:val="00B22451"/>
    <w:rsid w:val="00B233E6"/>
    <w:rsid w:val="00B2500B"/>
    <w:rsid w:val="00B250DF"/>
    <w:rsid w:val="00B25E3E"/>
    <w:rsid w:val="00B25F80"/>
    <w:rsid w:val="00B26402"/>
    <w:rsid w:val="00B264CF"/>
    <w:rsid w:val="00B30A6C"/>
    <w:rsid w:val="00B31DCC"/>
    <w:rsid w:val="00B36FCB"/>
    <w:rsid w:val="00B375BE"/>
    <w:rsid w:val="00B42C6F"/>
    <w:rsid w:val="00B42CBA"/>
    <w:rsid w:val="00B42E3C"/>
    <w:rsid w:val="00B4512B"/>
    <w:rsid w:val="00B46998"/>
    <w:rsid w:val="00B47969"/>
    <w:rsid w:val="00B47EE8"/>
    <w:rsid w:val="00B47F21"/>
    <w:rsid w:val="00B55D07"/>
    <w:rsid w:val="00B61356"/>
    <w:rsid w:val="00B6337C"/>
    <w:rsid w:val="00B65BB6"/>
    <w:rsid w:val="00B6697A"/>
    <w:rsid w:val="00B67416"/>
    <w:rsid w:val="00B74053"/>
    <w:rsid w:val="00B77C67"/>
    <w:rsid w:val="00B8050A"/>
    <w:rsid w:val="00B8090B"/>
    <w:rsid w:val="00B82002"/>
    <w:rsid w:val="00B8218E"/>
    <w:rsid w:val="00B824C8"/>
    <w:rsid w:val="00B829F6"/>
    <w:rsid w:val="00B853A8"/>
    <w:rsid w:val="00B87DBF"/>
    <w:rsid w:val="00B90A94"/>
    <w:rsid w:val="00B9195C"/>
    <w:rsid w:val="00B93794"/>
    <w:rsid w:val="00B95250"/>
    <w:rsid w:val="00B95A1C"/>
    <w:rsid w:val="00BA0CBC"/>
    <w:rsid w:val="00BA1843"/>
    <w:rsid w:val="00BA1994"/>
    <w:rsid w:val="00BA2B8C"/>
    <w:rsid w:val="00BA53C7"/>
    <w:rsid w:val="00BA5FA8"/>
    <w:rsid w:val="00BB0BD2"/>
    <w:rsid w:val="00BC11E9"/>
    <w:rsid w:val="00BC1B91"/>
    <w:rsid w:val="00BC2C26"/>
    <w:rsid w:val="00BC309A"/>
    <w:rsid w:val="00BC7A55"/>
    <w:rsid w:val="00BC7B10"/>
    <w:rsid w:val="00BD0E39"/>
    <w:rsid w:val="00BD1D92"/>
    <w:rsid w:val="00BD2C30"/>
    <w:rsid w:val="00BD3DB4"/>
    <w:rsid w:val="00BD490C"/>
    <w:rsid w:val="00BD7553"/>
    <w:rsid w:val="00BE18E7"/>
    <w:rsid w:val="00BE23BD"/>
    <w:rsid w:val="00BE4B32"/>
    <w:rsid w:val="00BE6847"/>
    <w:rsid w:val="00BF1F71"/>
    <w:rsid w:val="00BF2EC4"/>
    <w:rsid w:val="00BF2EC6"/>
    <w:rsid w:val="00BF6070"/>
    <w:rsid w:val="00BF7BC0"/>
    <w:rsid w:val="00C00A37"/>
    <w:rsid w:val="00C01173"/>
    <w:rsid w:val="00C014FB"/>
    <w:rsid w:val="00C026F5"/>
    <w:rsid w:val="00C0498A"/>
    <w:rsid w:val="00C04D18"/>
    <w:rsid w:val="00C04F73"/>
    <w:rsid w:val="00C05011"/>
    <w:rsid w:val="00C05197"/>
    <w:rsid w:val="00C05DAA"/>
    <w:rsid w:val="00C06484"/>
    <w:rsid w:val="00C064A2"/>
    <w:rsid w:val="00C14490"/>
    <w:rsid w:val="00C1481D"/>
    <w:rsid w:val="00C15C3C"/>
    <w:rsid w:val="00C1687B"/>
    <w:rsid w:val="00C16A0F"/>
    <w:rsid w:val="00C21DF0"/>
    <w:rsid w:val="00C22E17"/>
    <w:rsid w:val="00C232B7"/>
    <w:rsid w:val="00C269E6"/>
    <w:rsid w:val="00C2704B"/>
    <w:rsid w:val="00C276C8"/>
    <w:rsid w:val="00C30581"/>
    <w:rsid w:val="00C318AB"/>
    <w:rsid w:val="00C3768B"/>
    <w:rsid w:val="00C377BA"/>
    <w:rsid w:val="00C41358"/>
    <w:rsid w:val="00C42EA0"/>
    <w:rsid w:val="00C43E94"/>
    <w:rsid w:val="00C44031"/>
    <w:rsid w:val="00C44A65"/>
    <w:rsid w:val="00C44FE2"/>
    <w:rsid w:val="00C450CC"/>
    <w:rsid w:val="00C45A3D"/>
    <w:rsid w:val="00C4673D"/>
    <w:rsid w:val="00C469CC"/>
    <w:rsid w:val="00C51D45"/>
    <w:rsid w:val="00C5289D"/>
    <w:rsid w:val="00C52FE1"/>
    <w:rsid w:val="00C56663"/>
    <w:rsid w:val="00C57E7D"/>
    <w:rsid w:val="00C6088E"/>
    <w:rsid w:val="00C65249"/>
    <w:rsid w:val="00C65EB9"/>
    <w:rsid w:val="00C6669F"/>
    <w:rsid w:val="00C66D2B"/>
    <w:rsid w:val="00C71B64"/>
    <w:rsid w:val="00C71EA8"/>
    <w:rsid w:val="00C72550"/>
    <w:rsid w:val="00C72C3D"/>
    <w:rsid w:val="00C8155A"/>
    <w:rsid w:val="00C82CAC"/>
    <w:rsid w:val="00C84649"/>
    <w:rsid w:val="00C84824"/>
    <w:rsid w:val="00C86AA8"/>
    <w:rsid w:val="00C86ACC"/>
    <w:rsid w:val="00C90A55"/>
    <w:rsid w:val="00C94582"/>
    <w:rsid w:val="00C97202"/>
    <w:rsid w:val="00CA6D66"/>
    <w:rsid w:val="00CA7C96"/>
    <w:rsid w:val="00CB1270"/>
    <w:rsid w:val="00CB13A0"/>
    <w:rsid w:val="00CB335C"/>
    <w:rsid w:val="00CB6DB6"/>
    <w:rsid w:val="00CB7269"/>
    <w:rsid w:val="00CC22A8"/>
    <w:rsid w:val="00CC301E"/>
    <w:rsid w:val="00CC3272"/>
    <w:rsid w:val="00CC3F95"/>
    <w:rsid w:val="00CC54B9"/>
    <w:rsid w:val="00CD05E0"/>
    <w:rsid w:val="00CD2014"/>
    <w:rsid w:val="00CD21AE"/>
    <w:rsid w:val="00CD2DD8"/>
    <w:rsid w:val="00CD3AAF"/>
    <w:rsid w:val="00CD5732"/>
    <w:rsid w:val="00CD6B29"/>
    <w:rsid w:val="00CD70C2"/>
    <w:rsid w:val="00CD7D1D"/>
    <w:rsid w:val="00CE0772"/>
    <w:rsid w:val="00CE1081"/>
    <w:rsid w:val="00CE10FE"/>
    <w:rsid w:val="00CE5E45"/>
    <w:rsid w:val="00CE6198"/>
    <w:rsid w:val="00CE61A8"/>
    <w:rsid w:val="00CF0D65"/>
    <w:rsid w:val="00CF32E5"/>
    <w:rsid w:val="00CF48E0"/>
    <w:rsid w:val="00CF5330"/>
    <w:rsid w:val="00D01A15"/>
    <w:rsid w:val="00D01A48"/>
    <w:rsid w:val="00D01B3A"/>
    <w:rsid w:val="00D061A4"/>
    <w:rsid w:val="00D1076A"/>
    <w:rsid w:val="00D119A3"/>
    <w:rsid w:val="00D1472A"/>
    <w:rsid w:val="00D15C94"/>
    <w:rsid w:val="00D20C60"/>
    <w:rsid w:val="00D20EAA"/>
    <w:rsid w:val="00D260E9"/>
    <w:rsid w:val="00D30401"/>
    <w:rsid w:val="00D30777"/>
    <w:rsid w:val="00D307D2"/>
    <w:rsid w:val="00D30E98"/>
    <w:rsid w:val="00D318F6"/>
    <w:rsid w:val="00D32F3F"/>
    <w:rsid w:val="00D33921"/>
    <w:rsid w:val="00D37841"/>
    <w:rsid w:val="00D41406"/>
    <w:rsid w:val="00D41DD6"/>
    <w:rsid w:val="00D479DC"/>
    <w:rsid w:val="00D50148"/>
    <w:rsid w:val="00D51A5F"/>
    <w:rsid w:val="00D5299E"/>
    <w:rsid w:val="00D5380E"/>
    <w:rsid w:val="00D54D23"/>
    <w:rsid w:val="00D54DD6"/>
    <w:rsid w:val="00D57916"/>
    <w:rsid w:val="00D618E8"/>
    <w:rsid w:val="00D61925"/>
    <w:rsid w:val="00D63ECD"/>
    <w:rsid w:val="00D7613C"/>
    <w:rsid w:val="00D76DD1"/>
    <w:rsid w:val="00D771F4"/>
    <w:rsid w:val="00D81577"/>
    <w:rsid w:val="00D8194D"/>
    <w:rsid w:val="00D84927"/>
    <w:rsid w:val="00D91333"/>
    <w:rsid w:val="00D9510F"/>
    <w:rsid w:val="00D96B7C"/>
    <w:rsid w:val="00DA540D"/>
    <w:rsid w:val="00DA63CD"/>
    <w:rsid w:val="00DB32B8"/>
    <w:rsid w:val="00DB4241"/>
    <w:rsid w:val="00DC1D57"/>
    <w:rsid w:val="00DC1F9C"/>
    <w:rsid w:val="00DC3821"/>
    <w:rsid w:val="00DD3446"/>
    <w:rsid w:val="00DD3475"/>
    <w:rsid w:val="00DD3A91"/>
    <w:rsid w:val="00DD4D9C"/>
    <w:rsid w:val="00DD54D3"/>
    <w:rsid w:val="00DD5D09"/>
    <w:rsid w:val="00DD5F41"/>
    <w:rsid w:val="00DE05E4"/>
    <w:rsid w:val="00DE07E8"/>
    <w:rsid w:val="00DE0BA4"/>
    <w:rsid w:val="00DE21A9"/>
    <w:rsid w:val="00DE5379"/>
    <w:rsid w:val="00DE63F2"/>
    <w:rsid w:val="00DF3689"/>
    <w:rsid w:val="00DF447F"/>
    <w:rsid w:val="00DF4DEC"/>
    <w:rsid w:val="00DF7B07"/>
    <w:rsid w:val="00E008F3"/>
    <w:rsid w:val="00E0472E"/>
    <w:rsid w:val="00E0570D"/>
    <w:rsid w:val="00E061F4"/>
    <w:rsid w:val="00E06EA4"/>
    <w:rsid w:val="00E075D6"/>
    <w:rsid w:val="00E10C7C"/>
    <w:rsid w:val="00E11E14"/>
    <w:rsid w:val="00E1586D"/>
    <w:rsid w:val="00E15F5B"/>
    <w:rsid w:val="00E17625"/>
    <w:rsid w:val="00E17D3E"/>
    <w:rsid w:val="00E17F9A"/>
    <w:rsid w:val="00E23C35"/>
    <w:rsid w:val="00E27D2E"/>
    <w:rsid w:val="00E300AA"/>
    <w:rsid w:val="00E30936"/>
    <w:rsid w:val="00E30D1E"/>
    <w:rsid w:val="00E3202B"/>
    <w:rsid w:val="00E33726"/>
    <w:rsid w:val="00E34E01"/>
    <w:rsid w:val="00E34FA8"/>
    <w:rsid w:val="00E366BC"/>
    <w:rsid w:val="00E37C69"/>
    <w:rsid w:val="00E4046B"/>
    <w:rsid w:val="00E404F0"/>
    <w:rsid w:val="00E41703"/>
    <w:rsid w:val="00E42238"/>
    <w:rsid w:val="00E435A8"/>
    <w:rsid w:val="00E46E5C"/>
    <w:rsid w:val="00E51726"/>
    <w:rsid w:val="00E518F6"/>
    <w:rsid w:val="00E53AC8"/>
    <w:rsid w:val="00E56AC7"/>
    <w:rsid w:val="00E5762C"/>
    <w:rsid w:val="00E6390D"/>
    <w:rsid w:val="00E648F7"/>
    <w:rsid w:val="00E65AF5"/>
    <w:rsid w:val="00E6634F"/>
    <w:rsid w:val="00E667CD"/>
    <w:rsid w:val="00E775B8"/>
    <w:rsid w:val="00E8050A"/>
    <w:rsid w:val="00E817B8"/>
    <w:rsid w:val="00E81CF9"/>
    <w:rsid w:val="00E82347"/>
    <w:rsid w:val="00E83A44"/>
    <w:rsid w:val="00E84DBE"/>
    <w:rsid w:val="00E87A89"/>
    <w:rsid w:val="00E90C40"/>
    <w:rsid w:val="00E90DD8"/>
    <w:rsid w:val="00E91485"/>
    <w:rsid w:val="00E942AF"/>
    <w:rsid w:val="00E96EC1"/>
    <w:rsid w:val="00E97398"/>
    <w:rsid w:val="00E9793F"/>
    <w:rsid w:val="00EA1577"/>
    <w:rsid w:val="00EA32A1"/>
    <w:rsid w:val="00EA3440"/>
    <w:rsid w:val="00EA3B2C"/>
    <w:rsid w:val="00EA41D6"/>
    <w:rsid w:val="00EA57D4"/>
    <w:rsid w:val="00EA63D9"/>
    <w:rsid w:val="00EA7A5D"/>
    <w:rsid w:val="00EB012D"/>
    <w:rsid w:val="00EB136D"/>
    <w:rsid w:val="00EB1F44"/>
    <w:rsid w:val="00EB436D"/>
    <w:rsid w:val="00EB58E8"/>
    <w:rsid w:val="00EB71EF"/>
    <w:rsid w:val="00EB7350"/>
    <w:rsid w:val="00EB7464"/>
    <w:rsid w:val="00EB7582"/>
    <w:rsid w:val="00EC37FB"/>
    <w:rsid w:val="00EC7939"/>
    <w:rsid w:val="00EC7A87"/>
    <w:rsid w:val="00ED07DD"/>
    <w:rsid w:val="00ED4417"/>
    <w:rsid w:val="00ED64E3"/>
    <w:rsid w:val="00ED7159"/>
    <w:rsid w:val="00EE0550"/>
    <w:rsid w:val="00EE0798"/>
    <w:rsid w:val="00EE1B3C"/>
    <w:rsid w:val="00EE362E"/>
    <w:rsid w:val="00EE5D21"/>
    <w:rsid w:val="00EE5E02"/>
    <w:rsid w:val="00EE635D"/>
    <w:rsid w:val="00EE6F1D"/>
    <w:rsid w:val="00EE76C7"/>
    <w:rsid w:val="00EF115B"/>
    <w:rsid w:val="00EF1AA9"/>
    <w:rsid w:val="00EF4B27"/>
    <w:rsid w:val="00EF7201"/>
    <w:rsid w:val="00EF7A3C"/>
    <w:rsid w:val="00F00D8F"/>
    <w:rsid w:val="00F031C4"/>
    <w:rsid w:val="00F03270"/>
    <w:rsid w:val="00F0560B"/>
    <w:rsid w:val="00F062D6"/>
    <w:rsid w:val="00F06393"/>
    <w:rsid w:val="00F06A72"/>
    <w:rsid w:val="00F077AC"/>
    <w:rsid w:val="00F106F5"/>
    <w:rsid w:val="00F10736"/>
    <w:rsid w:val="00F14B3A"/>
    <w:rsid w:val="00F150DF"/>
    <w:rsid w:val="00F1650E"/>
    <w:rsid w:val="00F21AD8"/>
    <w:rsid w:val="00F233EE"/>
    <w:rsid w:val="00F243AA"/>
    <w:rsid w:val="00F24DE8"/>
    <w:rsid w:val="00F32739"/>
    <w:rsid w:val="00F364F2"/>
    <w:rsid w:val="00F365F5"/>
    <w:rsid w:val="00F36A63"/>
    <w:rsid w:val="00F415A3"/>
    <w:rsid w:val="00F42191"/>
    <w:rsid w:val="00F4330A"/>
    <w:rsid w:val="00F449FC"/>
    <w:rsid w:val="00F44D6F"/>
    <w:rsid w:val="00F44F9B"/>
    <w:rsid w:val="00F46B8C"/>
    <w:rsid w:val="00F51391"/>
    <w:rsid w:val="00F5606C"/>
    <w:rsid w:val="00F60369"/>
    <w:rsid w:val="00F60FC4"/>
    <w:rsid w:val="00F624A8"/>
    <w:rsid w:val="00F63078"/>
    <w:rsid w:val="00F637B6"/>
    <w:rsid w:val="00F640E2"/>
    <w:rsid w:val="00F64B6C"/>
    <w:rsid w:val="00F67FE8"/>
    <w:rsid w:val="00F70618"/>
    <w:rsid w:val="00F70BF2"/>
    <w:rsid w:val="00F71112"/>
    <w:rsid w:val="00F71449"/>
    <w:rsid w:val="00F71F5F"/>
    <w:rsid w:val="00F7223E"/>
    <w:rsid w:val="00F7308B"/>
    <w:rsid w:val="00F755C0"/>
    <w:rsid w:val="00F76FFF"/>
    <w:rsid w:val="00F77107"/>
    <w:rsid w:val="00F820D0"/>
    <w:rsid w:val="00F82AC7"/>
    <w:rsid w:val="00F82B75"/>
    <w:rsid w:val="00F84E60"/>
    <w:rsid w:val="00F85F62"/>
    <w:rsid w:val="00F862CE"/>
    <w:rsid w:val="00F87020"/>
    <w:rsid w:val="00F87767"/>
    <w:rsid w:val="00F91F68"/>
    <w:rsid w:val="00F92FDE"/>
    <w:rsid w:val="00F931E5"/>
    <w:rsid w:val="00F9633C"/>
    <w:rsid w:val="00FA3362"/>
    <w:rsid w:val="00FA3F21"/>
    <w:rsid w:val="00FA43EC"/>
    <w:rsid w:val="00FA48FE"/>
    <w:rsid w:val="00FA609C"/>
    <w:rsid w:val="00FB110D"/>
    <w:rsid w:val="00FB1B47"/>
    <w:rsid w:val="00FB203F"/>
    <w:rsid w:val="00FB248C"/>
    <w:rsid w:val="00FB3C22"/>
    <w:rsid w:val="00FB4182"/>
    <w:rsid w:val="00FB53DE"/>
    <w:rsid w:val="00FB5594"/>
    <w:rsid w:val="00FB5640"/>
    <w:rsid w:val="00FB5CB2"/>
    <w:rsid w:val="00FB78E5"/>
    <w:rsid w:val="00FB7981"/>
    <w:rsid w:val="00FC0B2F"/>
    <w:rsid w:val="00FC4DB8"/>
    <w:rsid w:val="00FC75E1"/>
    <w:rsid w:val="00FD02B2"/>
    <w:rsid w:val="00FD04D5"/>
    <w:rsid w:val="00FD1D53"/>
    <w:rsid w:val="00FD1E38"/>
    <w:rsid w:val="00FD2118"/>
    <w:rsid w:val="00FD2FF9"/>
    <w:rsid w:val="00FD3A5F"/>
    <w:rsid w:val="00FD433B"/>
    <w:rsid w:val="00FD545B"/>
    <w:rsid w:val="00FD59A0"/>
    <w:rsid w:val="00FD6BFA"/>
    <w:rsid w:val="00FD746C"/>
    <w:rsid w:val="00FD7EAE"/>
    <w:rsid w:val="00FE07E2"/>
    <w:rsid w:val="00FE3281"/>
    <w:rsid w:val="00FE37E0"/>
    <w:rsid w:val="00FE4FD3"/>
    <w:rsid w:val="00FE56E2"/>
    <w:rsid w:val="00FE7FA2"/>
    <w:rsid w:val="00FF00F7"/>
    <w:rsid w:val="00FF053B"/>
    <w:rsid w:val="00FF1161"/>
    <w:rsid w:val="00FF3B67"/>
    <w:rsid w:val="00FF498A"/>
    <w:rsid w:val="00FF6CFD"/>
    <w:rsid w:val="00FF73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DC91F6E-B5B8-49B2-BC87-DDFD66409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3DFB"/>
    <w:pPr>
      <w:widowControl w:val="0"/>
    </w:pPr>
    <w:rPr>
      <w:rFonts w:asciiTheme="majorHAnsi" w:eastAsia="微软雅黑" w:hAnsiTheme="majorHAnsi"/>
    </w:rPr>
  </w:style>
  <w:style w:type="paragraph" w:styleId="1">
    <w:name w:val="heading 1"/>
    <w:basedOn w:val="a"/>
    <w:next w:val="a"/>
    <w:link w:val="1Char"/>
    <w:qFormat/>
    <w:rsid w:val="00443DFB"/>
    <w:pPr>
      <w:keepNext/>
      <w:keepLines/>
      <w:numPr>
        <w:numId w:val="1"/>
      </w:numPr>
      <w:spacing w:beforeLines="50" w:line="360" w:lineRule="auto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link w:val="2Char"/>
    <w:unhideWhenUsed/>
    <w:qFormat/>
    <w:rsid w:val="00443DFB"/>
    <w:pPr>
      <w:keepNext/>
      <w:keepLines/>
      <w:numPr>
        <w:ilvl w:val="1"/>
        <w:numId w:val="1"/>
      </w:numPr>
      <w:spacing w:beforeLines="50" w:line="360" w:lineRule="auto"/>
      <w:outlineLvl w:val="1"/>
    </w:pPr>
    <w:rPr>
      <w:rFonts w:cstheme="majorBidi"/>
      <w:b/>
      <w:bCs/>
      <w:sz w:val="24"/>
      <w:szCs w:val="24"/>
    </w:rPr>
  </w:style>
  <w:style w:type="paragraph" w:styleId="3">
    <w:name w:val="heading 3"/>
    <w:basedOn w:val="a"/>
    <w:next w:val="a"/>
    <w:link w:val="3Char"/>
    <w:unhideWhenUsed/>
    <w:qFormat/>
    <w:rsid w:val="00443DFB"/>
    <w:pPr>
      <w:keepNext/>
      <w:keepLines/>
      <w:numPr>
        <w:ilvl w:val="2"/>
        <w:numId w:val="1"/>
      </w:numPr>
      <w:spacing w:beforeLines="50"/>
      <w:outlineLvl w:val="2"/>
    </w:pPr>
    <w:rPr>
      <w:b/>
      <w:bCs/>
      <w:szCs w:val="21"/>
    </w:rPr>
  </w:style>
  <w:style w:type="paragraph" w:styleId="4">
    <w:name w:val="heading 4"/>
    <w:basedOn w:val="a"/>
    <w:next w:val="a"/>
    <w:link w:val="4Char"/>
    <w:unhideWhenUsed/>
    <w:qFormat/>
    <w:rsid w:val="00D30777"/>
    <w:pPr>
      <w:keepNext/>
      <w:keepLines/>
      <w:spacing w:before="280" w:after="290" w:line="376" w:lineRule="auto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D30E98"/>
    <w:pPr>
      <w:keepNext/>
      <w:keepLines/>
      <w:tabs>
        <w:tab w:val="num" w:pos="1008"/>
      </w:tabs>
      <w:spacing w:before="280" w:after="290" w:line="376" w:lineRule="auto"/>
      <w:ind w:left="1008" w:hanging="1008"/>
      <w:jc w:val="both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D30E98"/>
    <w:pPr>
      <w:keepNext/>
      <w:keepLines/>
      <w:tabs>
        <w:tab w:val="num" w:pos="1152"/>
      </w:tabs>
      <w:spacing w:before="240" w:after="64" w:line="320" w:lineRule="auto"/>
      <w:ind w:left="1152" w:hanging="1152"/>
      <w:jc w:val="both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D30E98"/>
    <w:pPr>
      <w:keepNext/>
      <w:keepLines/>
      <w:tabs>
        <w:tab w:val="num" w:pos="1296"/>
      </w:tabs>
      <w:spacing w:before="240" w:after="64" w:line="320" w:lineRule="auto"/>
      <w:ind w:left="1296" w:hanging="1296"/>
      <w:jc w:val="both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D30E98"/>
    <w:pPr>
      <w:keepNext/>
      <w:keepLines/>
      <w:tabs>
        <w:tab w:val="num" w:pos="1440"/>
      </w:tabs>
      <w:spacing w:before="240" w:after="64" w:line="320" w:lineRule="auto"/>
      <w:ind w:left="1440" w:hanging="1440"/>
      <w:jc w:val="both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D30E98"/>
    <w:pPr>
      <w:keepNext/>
      <w:keepLines/>
      <w:tabs>
        <w:tab w:val="num" w:pos="1584"/>
      </w:tabs>
      <w:spacing w:before="240" w:after="64" w:line="320" w:lineRule="auto"/>
      <w:ind w:left="1584" w:hanging="1584"/>
      <w:jc w:val="both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3D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3D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3DF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3DF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D433B"/>
    <w:pPr>
      <w:spacing w:beforeLines="100" w:afterLines="50" w:line="360" w:lineRule="auto"/>
      <w:jc w:val="center"/>
      <w:outlineLvl w:val="0"/>
    </w:pPr>
    <w:rPr>
      <w:rFonts w:cstheme="majorBidi"/>
      <w:b/>
      <w:bCs/>
      <w:sz w:val="52"/>
      <w:szCs w:val="52"/>
    </w:rPr>
  </w:style>
  <w:style w:type="character" w:customStyle="1" w:styleId="Char1">
    <w:name w:val="标题 Char"/>
    <w:basedOn w:val="a0"/>
    <w:link w:val="a5"/>
    <w:uiPriority w:val="10"/>
    <w:rsid w:val="00FD433B"/>
    <w:rPr>
      <w:rFonts w:asciiTheme="majorHAnsi" w:eastAsia="微软雅黑" w:hAnsiTheme="majorHAnsi" w:cstheme="majorBidi"/>
      <w:b/>
      <w:bCs/>
      <w:sz w:val="52"/>
      <w:szCs w:val="52"/>
    </w:rPr>
  </w:style>
  <w:style w:type="paragraph" w:styleId="a6">
    <w:name w:val="Subtitle"/>
    <w:basedOn w:val="a"/>
    <w:next w:val="a"/>
    <w:link w:val="Char2"/>
    <w:uiPriority w:val="11"/>
    <w:qFormat/>
    <w:rsid w:val="00443DFB"/>
    <w:pPr>
      <w:spacing w:beforeLines="100" w:afterLines="50" w:line="360" w:lineRule="auto"/>
      <w:ind w:leftChars="2497" w:left="5244"/>
      <w:outlineLvl w:val="1"/>
    </w:pPr>
    <w:rPr>
      <w:rFonts w:cstheme="majorBidi"/>
      <w:b/>
      <w:bCs/>
      <w:kern w:val="28"/>
      <w:sz w:val="30"/>
      <w:szCs w:val="30"/>
    </w:rPr>
  </w:style>
  <w:style w:type="character" w:customStyle="1" w:styleId="Char2">
    <w:name w:val="副标题 Char"/>
    <w:basedOn w:val="a0"/>
    <w:link w:val="a6"/>
    <w:uiPriority w:val="11"/>
    <w:rsid w:val="00443DFB"/>
    <w:rPr>
      <w:rFonts w:asciiTheme="majorHAnsi" w:eastAsia="微软雅黑" w:hAnsiTheme="majorHAnsi" w:cstheme="majorBidi"/>
      <w:b/>
      <w:bCs/>
      <w:kern w:val="28"/>
      <w:sz w:val="30"/>
      <w:szCs w:val="30"/>
    </w:rPr>
  </w:style>
  <w:style w:type="character" w:customStyle="1" w:styleId="1Char">
    <w:name w:val="标题 1 Char"/>
    <w:basedOn w:val="a0"/>
    <w:link w:val="1"/>
    <w:rsid w:val="00443DFB"/>
    <w:rPr>
      <w:rFonts w:asciiTheme="majorHAnsi" w:eastAsia="微软雅黑" w:hAnsiTheme="majorHAnsi"/>
      <w:b/>
      <w:bCs/>
      <w:kern w:val="44"/>
      <w:sz w:val="30"/>
      <w:szCs w:val="30"/>
    </w:rPr>
  </w:style>
  <w:style w:type="character" w:customStyle="1" w:styleId="2Char">
    <w:name w:val="标题 2 Char"/>
    <w:basedOn w:val="a0"/>
    <w:link w:val="2"/>
    <w:rsid w:val="00443DFB"/>
    <w:rPr>
      <w:rFonts w:asciiTheme="majorHAnsi" w:eastAsia="微软雅黑" w:hAnsiTheme="majorHAnsi" w:cstheme="majorBidi"/>
      <w:b/>
      <w:bCs/>
      <w:sz w:val="24"/>
      <w:szCs w:val="24"/>
    </w:rPr>
  </w:style>
  <w:style w:type="character" w:customStyle="1" w:styleId="3Char">
    <w:name w:val="标题 3 Char"/>
    <w:basedOn w:val="a0"/>
    <w:link w:val="3"/>
    <w:rsid w:val="00443DFB"/>
    <w:rPr>
      <w:rFonts w:asciiTheme="majorHAnsi" w:eastAsia="微软雅黑" w:hAnsiTheme="majorHAnsi"/>
      <w:b/>
      <w:bCs/>
      <w:szCs w:val="21"/>
    </w:rPr>
  </w:style>
  <w:style w:type="paragraph" w:styleId="a7">
    <w:name w:val="Balloon Text"/>
    <w:basedOn w:val="a"/>
    <w:link w:val="Char3"/>
    <w:uiPriority w:val="99"/>
    <w:semiHidden/>
    <w:unhideWhenUsed/>
    <w:rsid w:val="00443DFB"/>
    <w:rPr>
      <w:sz w:val="18"/>
      <w:szCs w:val="18"/>
    </w:rPr>
  </w:style>
  <w:style w:type="character" w:customStyle="1" w:styleId="Char3">
    <w:name w:val="批注框文本 Char"/>
    <w:basedOn w:val="a0"/>
    <w:link w:val="a7"/>
    <w:uiPriority w:val="99"/>
    <w:semiHidden/>
    <w:rsid w:val="00443DFB"/>
    <w:rPr>
      <w:rFonts w:asciiTheme="majorHAnsi" w:eastAsia="微软雅黑" w:hAnsiTheme="majorHAnsi"/>
      <w:sz w:val="18"/>
      <w:szCs w:val="18"/>
    </w:rPr>
  </w:style>
  <w:style w:type="paragraph" w:styleId="a8">
    <w:name w:val="List Paragraph"/>
    <w:basedOn w:val="a"/>
    <w:link w:val="Char4"/>
    <w:uiPriority w:val="34"/>
    <w:qFormat/>
    <w:rsid w:val="00E775B8"/>
    <w:pPr>
      <w:ind w:firstLineChars="200" w:firstLine="420"/>
    </w:pPr>
  </w:style>
  <w:style w:type="table" w:styleId="a9">
    <w:name w:val="Table Grid"/>
    <w:basedOn w:val="a1"/>
    <w:uiPriority w:val="59"/>
    <w:rsid w:val="00BA0C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FD433B"/>
    <w:rPr>
      <w:sz w:val="20"/>
    </w:rPr>
  </w:style>
  <w:style w:type="paragraph" w:styleId="20">
    <w:name w:val="toc 2"/>
    <w:basedOn w:val="a"/>
    <w:next w:val="a"/>
    <w:autoRedefine/>
    <w:uiPriority w:val="39"/>
    <w:unhideWhenUsed/>
    <w:rsid w:val="00FD433B"/>
    <w:pPr>
      <w:ind w:leftChars="200" w:left="420"/>
    </w:pPr>
    <w:rPr>
      <w:sz w:val="18"/>
    </w:rPr>
  </w:style>
  <w:style w:type="paragraph" w:styleId="30">
    <w:name w:val="toc 3"/>
    <w:basedOn w:val="a"/>
    <w:next w:val="a"/>
    <w:autoRedefine/>
    <w:uiPriority w:val="39"/>
    <w:unhideWhenUsed/>
    <w:rsid w:val="00FD433B"/>
    <w:pPr>
      <w:ind w:leftChars="400" w:left="840"/>
    </w:pPr>
    <w:rPr>
      <w:sz w:val="18"/>
    </w:rPr>
  </w:style>
  <w:style w:type="character" w:styleId="aa">
    <w:name w:val="Hyperlink"/>
    <w:basedOn w:val="a0"/>
    <w:uiPriority w:val="99"/>
    <w:unhideWhenUsed/>
    <w:rsid w:val="00FD433B"/>
    <w:rPr>
      <w:color w:val="0000FF" w:themeColor="hyperlink"/>
      <w:u w:val="single"/>
    </w:rPr>
  </w:style>
  <w:style w:type="paragraph" w:customStyle="1" w:styleId="DecimalAligned">
    <w:name w:val="Decimal Aligned"/>
    <w:basedOn w:val="a"/>
    <w:uiPriority w:val="40"/>
    <w:qFormat/>
    <w:rsid w:val="00B824C8"/>
    <w:pPr>
      <w:widowControl/>
      <w:tabs>
        <w:tab w:val="decimal" w:pos="360"/>
      </w:tabs>
      <w:spacing w:after="200" w:line="276" w:lineRule="auto"/>
    </w:pPr>
    <w:rPr>
      <w:rFonts w:asciiTheme="minorHAnsi" w:eastAsiaTheme="minorEastAsia" w:hAnsiTheme="minorHAnsi" w:cs="Times New Roman"/>
      <w:kern w:val="0"/>
      <w:sz w:val="22"/>
    </w:rPr>
  </w:style>
  <w:style w:type="paragraph" w:styleId="ab">
    <w:name w:val="footnote text"/>
    <w:basedOn w:val="a"/>
    <w:link w:val="Char5"/>
    <w:uiPriority w:val="99"/>
    <w:unhideWhenUsed/>
    <w:rsid w:val="00B824C8"/>
    <w:pPr>
      <w:widowControl/>
    </w:pPr>
    <w:rPr>
      <w:rFonts w:asciiTheme="minorHAnsi" w:eastAsiaTheme="minorEastAsia" w:hAnsiTheme="minorHAnsi" w:cs="Times New Roman"/>
      <w:kern w:val="0"/>
      <w:sz w:val="20"/>
      <w:szCs w:val="20"/>
    </w:rPr>
  </w:style>
  <w:style w:type="character" w:customStyle="1" w:styleId="Char5">
    <w:name w:val="脚注文本 Char"/>
    <w:basedOn w:val="a0"/>
    <w:link w:val="ab"/>
    <w:uiPriority w:val="99"/>
    <w:rsid w:val="00B824C8"/>
    <w:rPr>
      <w:rFonts w:cs="Times New Roman"/>
      <w:kern w:val="0"/>
      <w:sz w:val="20"/>
      <w:szCs w:val="20"/>
    </w:rPr>
  </w:style>
  <w:style w:type="character" w:styleId="ac">
    <w:name w:val="Subtle Emphasis"/>
    <w:basedOn w:val="a0"/>
    <w:uiPriority w:val="19"/>
    <w:qFormat/>
    <w:rsid w:val="00B824C8"/>
    <w:rPr>
      <w:i/>
      <w:iCs/>
    </w:rPr>
  </w:style>
  <w:style w:type="table" w:customStyle="1" w:styleId="-11">
    <w:name w:val="浅色底纹 - 强调文字颜色 11"/>
    <w:basedOn w:val="a1"/>
    <w:uiPriority w:val="60"/>
    <w:rsid w:val="00B824C8"/>
    <w:rPr>
      <w:color w:val="365F91" w:themeColor="accent1" w:themeShade="BF"/>
      <w:kern w:val="0"/>
      <w:sz w:val="22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ad">
    <w:name w:val="Document Map"/>
    <w:basedOn w:val="a"/>
    <w:link w:val="Char6"/>
    <w:uiPriority w:val="99"/>
    <w:semiHidden/>
    <w:unhideWhenUsed/>
    <w:rsid w:val="00AA6E3B"/>
    <w:rPr>
      <w:rFonts w:ascii="宋体" w:eastAsia="宋体"/>
      <w:sz w:val="18"/>
      <w:szCs w:val="18"/>
    </w:rPr>
  </w:style>
  <w:style w:type="character" w:customStyle="1" w:styleId="Char6">
    <w:name w:val="文档结构图 Char"/>
    <w:basedOn w:val="a0"/>
    <w:link w:val="ad"/>
    <w:uiPriority w:val="99"/>
    <w:semiHidden/>
    <w:rsid w:val="00AA6E3B"/>
    <w:rPr>
      <w:rFonts w:ascii="宋体" w:eastAsia="宋体" w:hAnsiTheme="majorHAnsi"/>
      <w:sz w:val="18"/>
      <w:szCs w:val="18"/>
    </w:rPr>
  </w:style>
  <w:style w:type="table" w:customStyle="1" w:styleId="11">
    <w:name w:val="网格型1"/>
    <w:basedOn w:val="a1"/>
    <w:next w:val="a9"/>
    <w:uiPriority w:val="59"/>
    <w:rsid w:val="00C8464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Char">
    <w:name w:val="标题 4 Char"/>
    <w:basedOn w:val="a0"/>
    <w:link w:val="4"/>
    <w:uiPriority w:val="9"/>
    <w:rsid w:val="00D307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D30E98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D30E98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D30E98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D30E98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sid w:val="00D30E98"/>
    <w:rPr>
      <w:rFonts w:ascii="Arial" w:eastAsia="黑体" w:hAnsi="Arial" w:cs="Times New Roman"/>
      <w:szCs w:val="21"/>
    </w:rPr>
  </w:style>
  <w:style w:type="character" w:customStyle="1" w:styleId="Char4">
    <w:name w:val="列出段落 Char"/>
    <w:basedOn w:val="a0"/>
    <w:link w:val="a8"/>
    <w:uiPriority w:val="34"/>
    <w:rsid w:val="00DB32B8"/>
    <w:rPr>
      <w:rFonts w:asciiTheme="majorHAnsi" w:eastAsia="微软雅黑" w:hAnsiTheme="majorHAnsi"/>
    </w:rPr>
  </w:style>
  <w:style w:type="table" w:customStyle="1" w:styleId="4-51">
    <w:name w:val="清单表 4 - 着色 51"/>
    <w:basedOn w:val="a1"/>
    <w:uiPriority w:val="49"/>
    <w:rsid w:val="005E4960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4-510">
    <w:name w:val="网格表 4 - 着色 51"/>
    <w:basedOn w:val="a1"/>
    <w:uiPriority w:val="49"/>
    <w:rsid w:val="000710DB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6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0&#36127;&#36131;&#21442;&#19982;&#39033;&#30446;&#21450;&#38656;&#27714;\CMO&#39033;&#30446;\9&#24635;&#20195;&#31435;&#39033;&#25991;&#26723;\&#27169;&#26495;\&#24037;&#31243;\01-&#38656;&#27714;&#20998;&#26512;&#36807;&#31243;\JD-RD-EP-%2001-T02%20&#20135;&#21697;&#38656;&#27714;&#35268;&#26684;&#35828;&#26126;&#20070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7384A1-FA41-4891-A1C7-931F9055B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JD-RD-EP- 01-T02 产品需求规格说明书模板</Template>
  <TotalTime>8385</TotalTime>
  <Pages>30</Pages>
  <Words>1205</Words>
  <Characters>6874</Characters>
  <Application>Microsoft Office Word</Application>
  <DocSecurity>0</DocSecurity>
  <Lines>57</Lines>
  <Paragraphs>16</Paragraphs>
  <ScaleCrop>false</ScaleCrop>
  <Company>Microsoft Corporation</Company>
  <LinksUpToDate>false</LinksUpToDate>
  <CharactersWithSpaces>8063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wudi62</cp:lastModifiedBy>
  <cp:revision>178</cp:revision>
  <dcterms:created xsi:type="dcterms:W3CDTF">2017-11-20T08:48:00Z</dcterms:created>
  <dcterms:modified xsi:type="dcterms:W3CDTF">2018-04-22T10:33:00Z</dcterms:modified>
</cp:coreProperties>
</file>